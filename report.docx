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75311" w14:textId="53D3B072" w:rsidR="00AB71DF" w:rsidRPr="00AB71DF" w:rsidRDefault="00ED37D2" w:rsidP="00AB71DF">
      <w:pPr>
        <w:jc w:val="right"/>
        <w:rPr>
          <w:rFonts w:ascii="Adobe Fangsong Std R" w:eastAsia="Adobe Fangsong Std R" w:hAnsi="Adobe Fangsong Std R"/>
        </w:rPr>
      </w:pPr>
      <w:r>
        <w:rPr>
          <w:rFonts w:ascii="Adobe Fangsong Std R" w:eastAsia="Adobe Fangsong Std R" w:hAnsi="Adobe Fangsong Std R"/>
        </w:rPr>
        <w:t>CSED211</w:t>
      </w:r>
    </w:p>
    <w:p w14:paraId="288AAB4A" w14:textId="03E6714A" w:rsidR="00AB71DF" w:rsidRDefault="00ED37D2" w:rsidP="00AB71DF">
      <w:pPr>
        <w:jc w:val="right"/>
      </w:pPr>
      <w:r>
        <w:rPr>
          <w:rFonts w:ascii="Adobe Fangsong Std R" w:eastAsia="Adobe Fangsong Std R" w:hAnsi="Adobe Fangsong Std R"/>
        </w:rPr>
        <w:t>Project Final</w:t>
      </w:r>
    </w:p>
    <w:p w14:paraId="6AD9EFF3" w14:textId="77777777" w:rsidR="00AB71DF" w:rsidRDefault="00AB71DF"/>
    <w:p w14:paraId="45D734B7" w14:textId="77777777" w:rsidR="00AB71DF" w:rsidRDefault="00AB71DF"/>
    <w:p w14:paraId="6C0E18A2" w14:textId="77777777" w:rsidR="00F17685" w:rsidRDefault="00F17685"/>
    <w:p w14:paraId="73D3FBFB" w14:textId="77777777" w:rsidR="00F17685" w:rsidRDefault="00F17685"/>
    <w:p w14:paraId="2676B336" w14:textId="77777777" w:rsidR="00F17685" w:rsidRDefault="00F17685"/>
    <w:p w14:paraId="32C5EF2B" w14:textId="4B755C6E" w:rsidR="00AB71DF" w:rsidRPr="00AB71DF" w:rsidRDefault="00ED37D2" w:rsidP="00AB71DF">
      <w:pPr>
        <w:jc w:val="center"/>
        <w:rPr>
          <w:b/>
          <w:sz w:val="60"/>
          <w:szCs w:val="60"/>
        </w:rPr>
      </w:pPr>
      <w:r>
        <w:rPr>
          <w:rFonts w:hint="eastAsia"/>
          <w:b/>
          <w:color w:val="FF9999"/>
          <w:sz w:val="60"/>
          <w:szCs w:val="60"/>
        </w:rPr>
        <w:t>굳세어라</w:t>
      </w:r>
      <w:r>
        <w:rPr>
          <w:rFonts w:hint="eastAsia"/>
          <w:b/>
          <w:color w:val="1B8CE9"/>
          <w:sz w:val="60"/>
          <w:szCs w:val="60"/>
        </w:rPr>
        <w:t xml:space="preserve"> 간조메</w:t>
      </w:r>
    </w:p>
    <w:p w14:paraId="6E750236" w14:textId="1A5220CF" w:rsidR="00AB71DF" w:rsidRDefault="00ED37D2" w:rsidP="00ED37D2">
      <w:pPr>
        <w:jc w:val="center"/>
      </w:pPr>
      <w:r>
        <w:t>good se o ra GAN JO ME</w:t>
      </w:r>
    </w:p>
    <w:p w14:paraId="19E2B74C" w14:textId="77777777" w:rsidR="00AB71DF" w:rsidRDefault="00AB71DF"/>
    <w:p w14:paraId="299EA4D2" w14:textId="77777777" w:rsidR="00AB71DF" w:rsidRDefault="00AB71DF" w:rsidP="00AB71DF">
      <w:pPr>
        <w:jc w:val="right"/>
      </w:pPr>
    </w:p>
    <w:p w14:paraId="4625C755" w14:textId="77777777" w:rsidR="00AB71DF" w:rsidRDefault="00AB71DF" w:rsidP="00AB71DF">
      <w:pPr>
        <w:jc w:val="right"/>
      </w:pPr>
    </w:p>
    <w:p w14:paraId="325CE6D0" w14:textId="77777777" w:rsidR="00AB71DF" w:rsidRDefault="00AB71DF" w:rsidP="00AB71DF">
      <w:pPr>
        <w:jc w:val="right"/>
      </w:pPr>
    </w:p>
    <w:p w14:paraId="310F98B9" w14:textId="77777777" w:rsidR="00AB71DF" w:rsidRDefault="00AB71DF" w:rsidP="00AB71DF">
      <w:pPr>
        <w:jc w:val="right"/>
      </w:pPr>
    </w:p>
    <w:p w14:paraId="3E62BEE8" w14:textId="77777777" w:rsidR="00AB71DF" w:rsidRDefault="00AB71DF" w:rsidP="00AB71DF">
      <w:pPr>
        <w:jc w:val="right"/>
      </w:pPr>
    </w:p>
    <w:p w14:paraId="6D42B1FB" w14:textId="6D4CFB66" w:rsidR="00AB71DF" w:rsidRDefault="00ED37D2" w:rsidP="00AB71DF">
      <w:pPr>
        <w:jc w:val="right"/>
        <w:rPr>
          <w:sz w:val="22"/>
        </w:rPr>
      </w:pPr>
      <w:r>
        <w:rPr>
          <w:rFonts w:hint="eastAsia"/>
          <w:sz w:val="22"/>
        </w:rPr>
        <w:t>플 젝 충</w:t>
      </w:r>
    </w:p>
    <w:p w14:paraId="14584862" w14:textId="77777777" w:rsidR="00ED37D2" w:rsidRDefault="00ED37D2" w:rsidP="00AB71DF">
      <w:pPr>
        <w:jc w:val="right"/>
        <w:rPr>
          <w:sz w:val="22"/>
        </w:rPr>
      </w:pPr>
    </w:p>
    <w:p w14:paraId="19DDA202" w14:textId="77777777" w:rsidR="00ED37D2" w:rsidRDefault="00ED37D2" w:rsidP="00AB71DF">
      <w:pPr>
        <w:jc w:val="right"/>
        <w:rPr>
          <w:sz w:val="22"/>
        </w:rPr>
      </w:pPr>
    </w:p>
    <w:p w14:paraId="669CE85D" w14:textId="77777777" w:rsidR="00ED37D2" w:rsidRPr="00AB71DF" w:rsidRDefault="00ED37D2" w:rsidP="00AB71DF">
      <w:pPr>
        <w:jc w:val="right"/>
        <w:rPr>
          <w:sz w:val="22"/>
        </w:rPr>
      </w:pPr>
    </w:p>
    <w:p w14:paraId="32B2D302" w14:textId="77777777" w:rsidR="00AB71DF" w:rsidRDefault="00AB71DF" w:rsidP="00AB71DF">
      <w:pPr>
        <w:jc w:val="right"/>
      </w:pPr>
      <w:r>
        <w:t xml:space="preserve">CSE </w:t>
      </w:r>
      <w:r>
        <w:rPr>
          <w:rFonts w:hint="eastAsia"/>
        </w:rPr>
        <w:t>20140658 최유정</w:t>
      </w:r>
    </w:p>
    <w:p w14:paraId="1155D211" w14:textId="76BB8E8A" w:rsidR="00AB71DF" w:rsidRDefault="00ED37D2" w:rsidP="00AB71DF">
      <w:pPr>
        <w:jc w:val="right"/>
      </w:pPr>
      <w:r>
        <w:t>CSE 20140996</w:t>
      </w:r>
      <w:r w:rsidR="00AB71DF">
        <w:t xml:space="preserve"> </w:t>
      </w:r>
      <w:r>
        <w:rPr>
          <w:rFonts w:hint="eastAsia"/>
        </w:rPr>
        <w:t>황일환</w:t>
      </w:r>
    </w:p>
    <w:p w14:paraId="6D68F337" w14:textId="77777777" w:rsidR="00546943" w:rsidRDefault="00546943" w:rsidP="00AB71DF">
      <w:pPr>
        <w:jc w:val="right"/>
      </w:pPr>
    </w:p>
    <w:p w14:paraId="6E476EA0" w14:textId="77777777" w:rsidR="00F17685" w:rsidRDefault="00F17685" w:rsidP="00AB71DF">
      <w:pPr>
        <w:jc w:val="right"/>
      </w:pPr>
    </w:p>
    <w:p w14:paraId="456BF4D3" w14:textId="77777777" w:rsidR="00546943" w:rsidRDefault="00546943" w:rsidP="00AB71DF">
      <w:pPr>
        <w:jc w:val="righ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6325627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9C1080" w14:textId="77777777" w:rsidR="00546943" w:rsidRDefault="00546943">
          <w:pPr>
            <w:pStyle w:val="TOC"/>
          </w:pPr>
          <w:r>
            <w:rPr>
              <w:rFonts w:hint="eastAsia"/>
              <w:lang w:val="ko-KR"/>
            </w:rPr>
            <w:t>Content</w:t>
          </w:r>
        </w:p>
        <w:p w14:paraId="259341F4" w14:textId="77777777" w:rsidR="004506B6" w:rsidRDefault="0054694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500644" w:history="1">
            <w:r w:rsidR="004506B6" w:rsidRPr="00686DA2">
              <w:rPr>
                <w:rStyle w:val="a8"/>
                <w:noProof/>
              </w:rPr>
              <w:t>1.</w:t>
            </w:r>
            <w:r w:rsidR="004506B6">
              <w:rPr>
                <w:noProof/>
              </w:rPr>
              <w:tab/>
            </w:r>
            <w:r w:rsidR="004506B6" w:rsidRPr="00686DA2">
              <w:rPr>
                <w:rStyle w:val="a8"/>
                <w:noProof/>
              </w:rPr>
              <w:t>프로그램 개요</w:t>
            </w:r>
            <w:r w:rsidR="004506B6">
              <w:rPr>
                <w:noProof/>
                <w:webHidden/>
              </w:rPr>
              <w:tab/>
            </w:r>
            <w:r w:rsidR="004506B6">
              <w:rPr>
                <w:noProof/>
                <w:webHidden/>
              </w:rPr>
              <w:fldChar w:fldCharType="begin"/>
            </w:r>
            <w:r w:rsidR="004506B6">
              <w:rPr>
                <w:noProof/>
                <w:webHidden/>
              </w:rPr>
              <w:instrText xml:space="preserve"> PAGEREF _Toc438500644 \h </w:instrText>
            </w:r>
            <w:r w:rsidR="004506B6">
              <w:rPr>
                <w:noProof/>
                <w:webHidden/>
              </w:rPr>
            </w:r>
            <w:r w:rsidR="004506B6">
              <w:rPr>
                <w:noProof/>
                <w:webHidden/>
              </w:rPr>
              <w:fldChar w:fldCharType="separate"/>
            </w:r>
            <w:r w:rsidR="004506B6">
              <w:rPr>
                <w:noProof/>
                <w:webHidden/>
              </w:rPr>
              <w:t>3</w:t>
            </w:r>
            <w:r w:rsidR="004506B6">
              <w:rPr>
                <w:noProof/>
                <w:webHidden/>
              </w:rPr>
              <w:fldChar w:fldCharType="end"/>
            </w:r>
          </w:hyperlink>
        </w:p>
        <w:p w14:paraId="1D55FEDE" w14:textId="77777777" w:rsidR="004506B6" w:rsidRDefault="00376EF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8500645" w:history="1">
            <w:r w:rsidR="004506B6" w:rsidRPr="00686DA2">
              <w:rPr>
                <w:rStyle w:val="a8"/>
                <w:noProof/>
              </w:rPr>
              <w:t>2.</w:t>
            </w:r>
            <w:r w:rsidR="004506B6">
              <w:rPr>
                <w:noProof/>
              </w:rPr>
              <w:tab/>
            </w:r>
            <w:r w:rsidR="004506B6" w:rsidRPr="00686DA2">
              <w:rPr>
                <w:rStyle w:val="a8"/>
                <w:noProof/>
              </w:rPr>
              <w:t>프로그램 소개</w:t>
            </w:r>
            <w:r w:rsidR="004506B6">
              <w:rPr>
                <w:noProof/>
                <w:webHidden/>
              </w:rPr>
              <w:tab/>
            </w:r>
            <w:r w:rsidR="004506B6">
              <w:rPr>
                <w:noProof/>
                <w:webHidden/>
              </w:rPr>
              <w:fldChar w:fldCharType="begin"/>
            </w:r>
            <w:r w:rsidR="004506B6">
              <w:rPr>
                <w:noProof/>
                <w:webHidden/>
              </w:rPr>
              <w:instrText xml:space="preserve"> PAGEREF _Toc438500645 \h </w:instrText>
            </w:r>
            <w:r w:rsidR="004506B6">
              <w:rPr>
                <w:noProof/>
                <w:webHidden/>
              </w:rPr>
            </w:r>
            <w:r w:rsidR="004506B6">
              <w:rPr>
                <w:noProof/>
                <w:webHidden/>
              </w:rPr>
              <w:fldChar w:fldCharType="separate"/>
            </w:r>
            <w:r w:rsidR="004506B6">
              <w:rPr>
                <w:noProof/>
                <w:webHidden/>
              </w:rPr>
              <w:t>4</w:t>
            </w:r>
            <w:r w:rsidR="004506B6">
              <w:rPr>
                <w:noProof/>
                <w:webHidden/>
              </w:rPr>
              <w:fldChar w:fldCharType="end"/>
            </w:r>
          </w:hyperlink>
        </w:p>
        <w:p w14:paraId="071F3A3B" w14:textId="77777777" w:rsidR="004506B6" w:rsidRDefault="00376EF8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38500646" w:history="1">
            <w:r w:rsidR="004506B6" w:rsidRPr="00686DA2">
              <w:rPr>
                <w:rStyle w:val="a8"/>
                <w:noProof/>
              </w:rPr>
              <w:t>1)</w:t>
            </w:r>
            <w:r w:rsidR="004506B6">
              <w:rPr>
                <w:noProof/>
              </w:rPr>
              <w:tab/>
            </w:r>
            <w:r w:rsidR="004506B6" w:rsidRPr="00686DA2">
              <w:rPr>
                <w:rStyle w:val="a8"/>
                <w:noProof/>
              </w:rPr>
              <w:t>게임의 내용</w:t>
            </w:r>
            <w:r w:rsidR="004506B6">
              <w:rPr>
                <w:noProof/>
                <w:webHidden/>
              </w:rPr>
              <w:tab/>
            </w:r>
            <w:r w:rsidR="004506B6">
              <w:rPr>
                <w:noProof/>
                <w:webHidden/>
              </w:rPr>
              <w:fldChar w:fldCharType="begin"/>
            </w:r>
            <w:r w:rsidR="004506B6">
              <w:rPr>
                <w:noProof/>
                <w:webHidden/>
              </w:rPr>
              <w:instrText xml:space="preserve"> PAGEREF _Toc438500646 \h </w:instrText>
            </w:r>
            <w:r w:rsidR="004506B6">
              <w:rPr>
                <w:noProof/>
                <w:webHidden/>
              </w:rPr>
            </w:r>
            <w:r w:rsidR="004506B6">
              <w:rPr>
                <w:noProof/>
                <w:webHidden/>
              </w:rPr>
              <w:fldChar w:fldCharType="separate"/>
            </w:r>
            <w:r w:rsidR="004506B6">
              <w:rPr>
                <w:noProof/>
                <w:webHidden/>
              </w:rPr>
              <w:t>4</w:t>
            </w:r>
            <w:r w:rsidR="004506B6">
              <w:rPr>
                <w:noProof/>
                <w:webHidden/>
              </w:rPr>
              <w:fldChar w:fldCharType="end"/>
            </w:r>
          </w:hyperlink>
        </w:p>
        <w:p w14:paraId="5409AA05" w14:textId="77777777" w:rsidR="004506B6" w:rsidRDefault="00376EF8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38500647" w:history="1">
            <w:r w:rsidR="004506B6" w:rsidRPr="00686DA2">
              <w:rPr>
                <w:rStyle w:val="a8"/>
                <w:noProof/>
              </w:rPr>
              <w:t>A.</w:t>
            </w:r>
            <w:r w:rsidR="004506B6">
              <w:rPr>
                <w:noProof/>
              </w:rPr>
              <w:tab/>
            </w:r>
            <w:r w:rsidR="004506B6" w:rsidRPr="00686DA2">
              <w:rPr>
                <w:rStyle w:val="a8"/>
                <w:noProof/>
              </w:rPr>
              <w:t>시작</w:t>
            </w:r>
            <w:r w:rsidR="004506B6">
              <w:rPr>
                <w:noProof/>
                <w:webHidden/>
              </w:rPr>
              <w:tab/>
            </w:r>
            <w:r w:rsidR="004506B6">
              <w:rPr>
                <w:noProof/>
                <w:webHidden/>
              </w:rPr>
              <w:fldChar w:fldCharType="begin"/>
            </w:r>
            <w:r w:rsidR="004506B6">
              <w:rPr>
                <w:noProof/>
                <w:webHidden/>
              </w:rPr>
              <w:instrText xml:space="preserve"> PAGEREF _Toc438500647 \h </w:instrText>
            </w:r>
            <w:r w:rsidR="004506B6">
              <w:rPr>
                <w:noProof/>
                <w:webHidden/>
              </w:rPr>
            </w:r>
            <w:r w:rsidR="004506B6">
              <w:rPr>
                <w:noProof/>
                <w:webHidden/>
              </w:rPr>
              <w:fldChar w:fldCharType="separate"/>
            </w:r>
            <w:r w:rsidR="004506B6">
              <w:rPr>
                <w:noProof/>
                <w:webHidden/>
              </w:rPr>
              <w:t>4</w:t>
            </w:r>
            <w:r w:rsidR="004506B6">
              <w:rPr>
                <w:noProof/>
                <w:webHidden/>
              </w:rPr>
              <w:fldChar w:fldCharType="end"/>
            </w:r>
          </w:hyperlink>
        </w:p>
        <w:p w14:paraId="6B3227AE" w14:textId="77777777" w:rsidR="004506B6" w:rsidRDefault="00376EF8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38500649" w:history="1">
            <w:r w:rsidR="004506B6" w:rsidRPr="00686DA2">
              <w:rPr>
                <w:rStyle w:val="a8"/>
                <w:noProof/>
              </w:rPr>
              <w:t>B.</w:t>
            </w:r>
            <w:r w:rsidR="004506B6">
              <w:rPr>
                <w:noProof/>
              </w:rPr>
              <w:tab/>
            </w:r>
            <w:r w:rsidR="004506B6" w:rsidRPr="00686DA2">
              <w:rPr>
                <w:rStyle w:val="a8"/>
                <w:noProof/>
              </w:rPr>
              <w:t>게임진행</w:t>
            </w:r>
            <w:r w:rsidR="004506B6">
              <w:rPr>
                <w:noProof/>
                <w:webHidden/>
              </w:rPr>
              <w:tab/>
            </w:r>
            <w:r w:rsidR="004506B6">
              <w:rPr>
                <w:noProof/>
                <w:webHidden/>
              </w:rPr>
              <w:fldChar w:fldCharType="begin"/>
            </w:r>
            <w:r w:rsidR="004506B6">
              <w:rPr>
                <w:noProof/>
                <w:webHidden/>
              </w:rPr>
              <w:instrText xml:space="preserve"> PAGEREF _Toc438500649 \h </w:instrText>
            </w:r>
            <w:r w:rsidR="004506B6">
              <w:rPr>
                <w:noProof/>
                <w:webHidden/>
              </w:rPr>
            </w:r>
            <w:r w:rsidR="004506B6">
              <w:rPr>
                <w:noProof/>
                <w:webHidden/>
              </w:rPr>
              <w:fldChar w:fldCharType="separate"/>
            </w:r>
            <w:r w:rsidR="004506B6">
              <w:rPr>
                <w:noProof/>
                <w:webHidden/>
              </w:rPr>
              <w:t>6</w:t>
            </w:r>
            <w:r w:rsidR="004506B6">
              <w:rPr>
                <w:noProof/>
                <w:webHidden/>
              </w:rPr>
              <w:fldChar w:fldCharType="end"/>
            </w:r>
          </w:hyperlink>
        </w:p>
        <w:p w14:paraId="7E2927A2" w14:textId="77777777" w:rsidR="004506B6" w:rsidRDefault="00376EF8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38500650" w:history="1">
            <w:r w:rsidR="004506B6" w:rsidRPr="00686DA2">
              <w:rPr>
                <w:rStyle w:val="a8"/>
                <w:noProof/>
              </w:rPr>
              <w:t>C.</w:t>
            </w:r>
            <w:r w:rsidR="004506B6">
              <w:rPr>
                <w:noProof/>
              </w:rPr>
              <w:tab/>
            </w:r>
            <w:r w:rsidR="004506B6" w:rsidRPr="00686DA2">
              <w:rPr>
                <w:rStyle w:val="a8"/>
                <w:noProof/>
              </w:rPr>
              <w:t>GAME OVER</w:t>
            </w:r>
            <w:r w:rsidR="004506B6">
              <w:rPr>
                <w:noProof/>
                <w:webHidden/>
              </w:rPr>
              <w:tab/>
            </w:r>
            <w:r w:rsidR="004506B6">
              <w:rPr>
                <w:noProof/>
                <w:webHidden/>
              </w:rPr>
              <w:fldChar w:fldCharType="begin"/>
            </w:r>
            <w:r w:rsidR="004506B6">
              <w:rPr>
                <w:noProof/>
                <w:webHidden/>
              </w:rPr>
              <w:instrText xml:space="preserve"> PAGEREF _Toc438500650 \h </w:instrText>
            </w:r>
            <w:r w:rsidR="004506B6">
              <w:rPr>
                <w:noProof/>
                <w:webHidden/>
              </w:rPr>
            </w:r>
            <w:r w:rsidR="004506B6">
              <w:rPr>
                <w:noProof/>
                <w:webHidden/>
              </w:rPr>
              <w:fldChar w:fldCharType="separate"/>
            </w:r>
            <w:r w:rsidR="004506B6">
              <w:rPr>
                <w:noProof/>
                <w:webHidden/>
              </w:rPr>
              <w:t>7</w:t>
            </w:r>
            <w:r w:rsidR="004506B6">
              <w:rPr>
                <w:noProof/>
                <w:webHidden/>
              </w:rPr>
              <w:fldChar w:fldCharType="end"/>
            </w:r>
          </w:hyperlink>
        </w:p>
        <w:p w14:paraId="0BE26193" w14:textId="77777777" w:rsidR="004506B6" w:rsidRDefault="00376EF8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38500651" w:history="1">
            <w:r w:rsidR="004506B6" w:rsidRPr="00686DA2">
              <w:rPr>
                <w:rStyle w:val="a8"/>
                <w:noProof/>
              </w:rPr>
              <w:t>D.</w:t>
            </w:r>
            <w:r w:rsidR="004506B6">
              <w:rPr>
                <w:noProof/>
              </w:rPr>
              <w:tab/>
            </w:r>
            <w:r w:rsidR="004506B6" w:rsidRPr="00686DA2">
              <w:rPr>
                <w:rStyle w:val="a8"/>
                <w:noProof/>
              </w:rPr>
              <w:t>Happy Ending</w:t>
            </w:r>
            <w:r w:rsidR="004506B6">
              <w:rPr>
                <w:noProof/>
                <w:webHidden/>
              </w:rPr>
              <w:tab/>
            </w:r>
            <w:r w:rsidR="004506B6">
              <w:rPr>
                <w:noProof/>
                <w:webHidden/>
              </w:rPr>
              <w:fldChar w:fldCharType="begin"/>
            </w:r>
            <w:r w:rsidR="004506B6">
              <w:rPr>
                <w:noProof/>
                <w:webHidden/>
              </w:rPr>
              <w:instrText xml:space="preserve"> PAGEREF _Toc438500651 \h </w:instrText>
            </w:r>
            <w:r w:rsidR="004506B6">
              <w:rPr>
                <w:noProof/>
                <w:webHidden/>
              </w:rPr>
            </w:r>
            <w:r w:rsidR="004506B6">
              <w:rPr>
                <w:noProof/>
                <w:webHidden/>
              </w:rPr>
              <w:fldChar w:fldCharType="separate"/>
            </w:r>
            <w:r w:rsidR="004506B6">
              <w:rPr>
                <w:noProof/>
                <w:webHidden/>
              </w:rPr>
              <w:t>8</w:t>
            </w:r>
            <w:r w:rsidR="004506B6">
              <w:rPr>
                <w:noProof/>
                <w:webHidden/>
              </w:rPr>
              <w:fldChar w:fldCharType="end"/>
            </w:r>
          </w:hyperlink>
        </w:p>
        <w:p w14:paraId="06C5F14A" w14:textId="77777777" w:rsidR="004506B6" w:rsidRDefault="00376EF8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38500652" w:history="1">
            <w:r w:rsidR="004506B6" w:rsidRPr="00686DA2">
              <w:rPr>
                <w:rStyle w:val="a8"/>
                <w:noProof/>
              </w:rPr>
              <w:t>2)</w:t>
            </w:r>
            <w:r w:rsidR="004506B6">
              <w:rPr>
                <w:noProof/>
              </w:rPr>
              <w:tab/>
            </w:r>
            <w:r w:rsidR="004506B6" w:rsidRPr="00686DA2">
              <w:rPr>
                <w:rStyle w:val="a8"/>
                <w:noProof/>
              </w:rPr>
              <w:t>프로그램을 만들기 위해 활용한 devices</w:t>
            </w:r>
            <w:r w:rsidR="004506B6">
              <w:rPr>
                <w:noProof/>
                <w:webHidden/>
              </w:rPr>
              <w:tab/>
            </w:r>
            <w:r w:rsidR="004506B6">
              <w:rPr>
                <w:noProof/>
                <w:webHidden/>
              </w:rPr>
              <w:fldChar w:fldCharType="begin"/>
            </w:r>
            <w:r w:rsidR="004506B6">
              <w:rPr>
                <w:noProof/>
                <w:webHidden/>
              </w:rPr>
              <w:instrText xml:space="preserve"> PAGEREF _Toc438500652 \h </w:instrText>
            </w:r>
            <w:r w:rsidR="004506B6">
              <w:rPr>
                <w:noProof/>
                <w:webHidden/>
              </w:rPr>
            </w:r>
            <w:r w:rsidR="004506B6">
              <w:rPr>
                <w:noProof/>
                <w:webHidden/>
              </w:rPr>
              <w:fldChar w:fldCharType="separate"/>
            </w:r>
            <w:r w:rsidR="004506B6">
              <w:rPr>
                <w:noProof/>
                <w:webHidden/>
              </w:rPr>
              <w:t>8</w:t>
            </w:r>
            <w:r w:rsidR="004506B6">
              <w:rPr>
                <w:noProof/>
                <w:webHidden/>
              </w:rPr>
              <w:fldChar w:fldCharType="end"/>
            </w:r>
          </w:hyperlink>
        </w:p>
        <w:p w14:paraId="72C64FCA" w14:textId="77777777" w:rsidR="004506B6" w:rsidRDefault="00376EF8">
          <w:pPr>
            <w:pStyle w:val="30"/>
            <w:tabs>
              <w:tab w:val="left" w:pos="1275"/>
              <w:tab w:val="right" w:leader="dot" w:pos="9016"/>
            </w:tabs>
            <w:ind w:left="800"/>
            <w:rPr>
              <w:noProof/>
            </w:rPr>
          </w:pPr>
          <w:hyperlink w:anchor="_Toc438500653" w:history="1">
            <w:r w:rsidR="004506B6" w:rsidRPr="00686DA2">
              <w:rPr>
                <w:rStyle w:val="a8"/>
                <w:noProof/>
              </w:rPr>
              <w:t>A.</w:t>
            </w:r>
            <w:r w:rsidR="004506B6">
              <w:rPr>
                <w:noProof/>
              </w:rPr>
              <w:tab/>
            </w:r>
            <w:r w:rsidR="004506B6" w:rsidRPr="00686DA2">
              <w:rPr>
                <w:rStyle w:val="a8"/>
                <w:noProof/>
              </w:rPr>
              <w:t>망고보드</w:t>
            </w:r>
            <w:r w:rsidR="004506B6">
              <w:rPr>
                <w:noProof/>
                <w:webHidden/>
              </w:rPr>
              <w:tab/>
            </w:r>
            <w:r w:rsidR="004506B6">
              <w:rPr>
                <w:noProof/>
                <w:webHidden/>
              </w:rPr>
              <w:fldChar w:fldCharType="begin"/>
            </w:r>
            <w:r w:rsidR="004506B6">
              <w:rPr>
                <w:noProof/>
                <w:webHidden/>
              </w:rPr>
              <w:instrText xml:space="preserve"> PAGEREF _Toc438500653 \h </w:instrText>
            </w:r>
            <w:r w:rsidR="004506B6">
              <w:rPr>
                <w:noProof/>
                <w:webHidden/>
              </w:rPr>
            </w:r>
            <w:r w:rsidR="004506B6">
              <w:rPr>
                <w:noProof/>
                <w:webHidden/>
              </w:rPr>
              <w:fldChar w:fldCharType="separate"/>
            </w:r>
            <w:r w:rsidR="004506B6">
              <w:rPr>
                <w:noProof/>
                <w:webHidden/>
              </w:rPr>
              <w:t>8</w:t>
            </w:r>
            <w:r w:rsidR="004506B6">
              <w:rPr>
                <w:noProof/>
                <w:webHidden/>
              </w:rPr>
              <w:fldChar w:fldCharType="end"/>
            </w:r>
          </w:hyperlink>
        </w:p>
        <w:p w14:paraId="3CEFE328" w14:textId="77777777" w:rsidR="004506B6" w:rsidRDefault="00376EF8">
          <w:pPr>
            <w:pStyle w:val="30"/>
            <w:tabs>
              <w:tab w:val="left" w:pos="1275"/>
              <w:tab w:val="right" w:leader="dot" w:pos="9016"/>
            </w:tabs>
            <w:ind w:left="800"/>
            <w:rPr>
              <w:noProof/>
            </w:rPr>
          </w:pPr>
          <w:hyperlink w:anchor="_Toc438500654" w:history="1">
            <w:r w:rsidR="004506B6" w:rsidRPr="00686DA2">
              <w:rPr>
                <w:rStyle w:val="a8"/>
                <w:noProof/>
              </w:rPr>
              <w:t>B.</w:t>
            </w:r>
            <w:r w:rsidR="004506B6">
              <w:rPr>
                <w:noProof/>
              </w:rPr>
              <w:tab/>
            </w:r>
            <w:r w:rsidR="004506B6" w:rsidRPr="00686DA2">
              <w:rPr>
                <w:rStyle w:val="a8"/>
                <w:noProof/>
              </w:rPr>
              <w:t>망고보드 - Grapics2D</w:t>
            </w:r>
            <w:r w:rsidR="004506B6">
              <w:rPr>
                <w:noProof/>
                <w:webHidden/>
              </w:rPr>
              <w:tab/>
            </w:r>
            <w:r w:rsidR="004506B6">
              <w:rPr>
                <w:noProof/>
                <w:webHidden/>
              </w:rPr>
              <w:fldChar w:fldCharType="begin"/>
            </w:r>
            <w:r w:rsidR="004506B6">
              <w:rPr>
                <w:noProof/>
                <w:webHidden/>
              </w:rPr>
              <w:instrText xml:space="preserve"> PAGEREF _Toc438500654 \h </w:instrText>
            </w:r>
            <w:r w:rsidR="004506B6">
              <w:rPr>
                <w:noProof/>
                <w:webHidden/>
              </w:rPr>
            </w:r>
            <w:r w:rsidR="004506B6">
              <w:rPr>
                <w:noProof/>
                <w:webHidden/>
              </w:rPr>
              <w:fldChar w:fldCharType="separate"/>
            </w:r>
            <w:r w:rsidR="004506B6">
              <w:rPr>
                <w:noProof/>
                <w:webHidden/>
              </w:rPr>
              <w:t>8</w:t>
            </w:r>
            <w:r w:rsidR="004506B6">
              <w:rPr>
                <w:noProof/>
                <w:webHidden/>
              </w:rPr>
              <w:fldChar w:fldCharType="end"/>
            </w:r>
          </w:hyperlink>
        </w:p>
        <w:p w14:paraId="59EA493A" w14:textId="77777777" w:rsidR="004506B6" w:rsidRDefault="00376EF8">
          <w:pPr>
            <w:pStyle w:val="30"/>
            <w:tabs>
              <w:tab w:val="left" w:pos="1275"/>
              <w:tab w:val="right" w:leader="dot" w:pos="9016"/>
            </w:tabs>
            <w:ind w:left="800"/>
            <w:rPr>
              <w:noProof/>
            </w:rPr>
          </w:pPr>
          <w:hyperlink w:anchor="_Toc438500655" w:history="1">
            <w:r w:rsidR="004506B6" w:rsidRPr="00686DA2">
              <w:rPr>
                <w:rStyle w:val="a8"/>
                <w:noProof/>
              </w:rPr>
              <w:t>C.</w:t>
            </w:r>
            <w:r w:rsidR="004506B6">
              <w:rPr>
                <w:noProof/>
              </w:rPr>
              <w:tab/>
            </w:r>
            <w:r w:rsidR="004506B6" w:rsidRPr="00686DA2">
              <w:rPr>
                <w:rStyle w:val="a8"/>
                <w:noProof/>
              </w:rPr>
              <w:t>망고보드 - Post Processor</w:t>
            </w:r>
            <w:r w:rsidR="004506B6">
              <w:rPr>
                <w:noProof/>
                <w:webHidden/>
              </w:rPr>
              <w:tab/>
            </w:r>
            <w:r w:rsidR="004506B6">
              <w:rPr>
                <w:noProof/>
                <w:webHidden/>
              </w:rPr>
              <w:fldChar w:fldCharType="begin"/>
            </w:r>
            <w:r w:rsidR="004506B6">
              <w:rPr>
                <w:noProof/>
                <w:webHidden/>
              </w:rPr>
              <w:instrText xml:space="preserve"> PAGEREF _Toc438500655 \h </w:instrText>
            </w:r>
            <w:r w:rsidR="004506B6">
              <w:rPr>
                <w:noProof/>
                <w:webHidden/>
              </w:rPr>
            </w:r>
            <w:r w:rsidR="004506B6">
              <w:rPr>
                <w:noProof/>
                <w:webHidden/>
              </w:rPr>
              <w:fldChar w:fldCharType="separate"/>
            </w:r>
            <w:r w:rsidR="004506B6">
              <w:rPr>
                <w:noProof/>
                <w:webHidden/>
              </w:rPr>
              <w:t>9</w:t>
            </w:r>
            <w:r w:rsidR="004506B6">
              <w:rPr>
                <w:noProof/>
                <w:webHidden/>
              </w:rPr>
              <w:fldChar w:fldCharType="end"/>
            </w:r>
          </w:hyperlink>
        </w:p>
        <w:p w14:paraId="0C080BCB" w14:textId="77777777" w:rsidR="004506B6" w:rsidRDefault="00376EF8">
          <w:pPr>
            <w:pStyle w:val="30"/>
            <w:tabs>
              <w:tab w:val="left" w:pos="1275"/>
              <w:tab w:val="right" w:leader="dot" w:pos="9016"/>
            </w:tabs>
            <w:ind w:left="800"/>
            <w:rPr>
              <w:noProof/>
            </w:rPr>
          </w:pPr>
          <w:hyperlink w:anchor="_Toc438500656" w:history="1">
            <w:r w:rsidR="004506B6" w:rsidRPr="00686DA2">
              <w:rPr>
                <w:rStyle w:val="a8"/>
                <w:noProof/>
              </w:rPr>
              <w:t>D.</w:t>
            </w:r>
            <w:r w:rsidR="004506B6">
              <w:rPr>
                <w:noProof/>
              </w:rPr>
              <w:tab/>
            </w:r>
            <w:r w:rsidR="004506B6" w:rsidRPr="00686DA2">
              <w:rPr>
                <w:rStyle w:val="a8"/>
                <w:noProof/>
              </w:rPr>
              <w:t>LAN 선의 활용</w:t>
            </w:r>
            <w:r w:rsidR="004506B6">
              <w:rPr>
                <w:noProof/>
                <w:webHidden/>
              </w:rPr>
              <w:tab/>
            </w:r>
            <w:r w:rsidR="004506B6">
              <w:rPr>
                <w:noProof/>
                <w:webHidden/>
              </w:rPr>
              <w:fldChar w:fldCharType="begin"/>
            </w:r>
            <w:r w:rsidR="004506B6">
              <w:rPr>
                <w:noProof/>
                <w:webHidden/>
              </w:rPr>
              <w:instrText xml:space="preserve"> PAGEREF _Toc438500656 \h </w:instrText>
            </w:r>
            <w:r w:rsidR="004506B6">
              <w:rPr>
                <w:noProof/>
                <w:webHidden/>
              </w:rPr>
            </w:r>
            <w:r w:rsidR="004506B6">
              <w:rPr>
                <w:noProof/>
                <w:webHidden/>
              </w:rPr>
              <w:fldChar w:fldCharType="separate"/>
            </w:r>
            <w:r w:rsidR="004506B6">
              <w:rPr>
                <w:noProof/>
                <w:webHidden/>
              </w:rPr>
              <w:t>9</w:t>
            </w:r>
            <w:r w:rsidR="004506B6">
              <w:rPr>
                <w:noProof/>
                <w:webHidden/>
              </w:rPr>
              <w:fldChar w:fldCharType="end"/>
            </w:r>
          </w:hyperlink>
        </w:p>
        <w:p w14:paraId="2BB9166E" w14:textId="77777777" w:rsidR="004506B6" w:rsidRDefault="00376EF8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38500657" w:history="1">
            <w:r w:rsidR="004506B6" w:rsidRPr="00686DA2">
              <w:rPr>
                <w:rStyle w:val="a8"/>
                <w:noProof/>
              </w:rPr>
              <w:t>3)</w:t>
            </w:r>
            <w:r w:rsidR="004506B6">
              <w:rPr>
                <w:noProof/>
              </w:rPr>
              <w:tab/>
            </w:r>
            <w:r w:rsidR="004506B6" w:rsidRPr="00686DA2">
              <w:rPr>
                <w:rStyle w:val="a8"/>
                <w:noProof/>
              </w:rPr>
              <w:t>프로그램에 사용된 소스</w:t>
            </w:r>
            <w:r w:rsidR="004506B6">
              <w:rPr>
                <w:noProof/>
                <w:webHidden/>
              </w:rPr>
              <w:tab/>
            </w:r>
            <w:r w:rsidR="004506B6">
              <w:rPr>
                <w:noProof/>
                <w:webHidden/>
              </w:rPr>
              <w:fldChar w:fldCharType="begin"/>
            </w:r>
            <w:r w:rsidR="004506B6">
              <w:rPr>
                <w:noProof/>
                <w:webHidden/>
              </w:rPr>
              <w:instrText xml:space="preserve"> PAGEREF _Toc438500657 \h </w:instrText>
            </w:r>
            <w:r w:rsidR="004506B6">
              <w:rPr>
                <w:noProof/>
                <w:webHidden/>
              </w:rPr>
            </w:r>
            <w:r w:rsidR="004506B6">
              <w:rPr>
                <w:noProof/>
                <w:webHidden/>
              </w:rPr>
              <w:fldChar w:fldCharType="separate"/>
            </w:r>
            <w:r w:rsidR="004506B6">
              <w:rPr>
                <w:noProof/>
                <w:webHidden/>
              </w:rPr>
              <w:t>10</w:t>
            </w:r>
            <w:r w:rsidR="004506B6">
              <w:rPr>
                <w:noProof/>
                <w:webHidden/>
              </w:rPr>
              <w:fldChar w:fldCharType="end"/>
            </w:r>
          </w:hyperlink>
        </w:p>
        <w:p w14:paraId="769E4FD3" w14:textId="77777777" w:rsidR="004506B6" w:rsidRDefault="00376EF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8500658" w:history="1">
            <w:r w:rsidR="004506B6" w:rsidRPr="00686DA2">
              <w:rPr>
                <w:rStyle w:val="a8"/>
                <w:noProof/>
              </w:rPr>
              <w:t>3.</w:t>
            </w:r>
            <w:r w:rsidR="004506B6">
              <w:rPr>
                <w:noProof/>
              </w:rPr>
              <w:tab/>
            </w:r>
            <w:r w:rsidR="004506B6" w:rsidRPr="00686DA2">
              <w:rPr>
                <w:rStyle w:val="a8"/>
                <w:noProof/>
              </w:rPr>
              <w:t>프로그램 실행 방법 설명</w:t>
            </w:r>
            <w:r w:rsidR="004506B6">
              <w:rPr>
                <w:noProof/>
                <w:webHidden/>
              </w:rPr>
              <w:tab/>
            </w:r>
            <w:r w:rsidR="004506B6">
              <w:rPr>
                <w:noProof/>
                <w:webHidden/>
              </w:rPr>
              <w:fldChar w:fldCharType="begin"/>
            </w:r>
            <w:r w:rsidR="004506B6">
              <w:rPr>
                <w:noProof/>
                <w:webHidden/>
              </w:rPr>
              <w:instrText xml:space="preserve"> PAGEREF _Toc438500658 \h </w:instrText>
            </w:r>
            <w:r w:rsidR="004506B6">
              <w:rPr>
                <w:noProof/>
                <w:webHidden/>
              </w:rPr>
            </w:r>
            <w:r w:rsidR="004506B6">
              <w:rPr>
                <w:noProof/>
                <w:webHidden/>
              </w:rPr>
              <w:fldChar w:fldCharType="separate"/>
            </w:r>
            <w:r w:rsidR="004506B6">
              <w:rPr>
                <w:noProof/>
                <w:webHidden/>
              </w:rPr>
              <w:t>10</w:t>
            </w:r>
            <w:r w:rsidR="004506B6">
              <w:rPr>
                <w:noProof/>
                <w:webHidden/>
              </w:rPr>
              <w:fldChar w:fldCharType="end"/>
            </w:r>
          </w:hyperlink>
        </w:p>
        <w:p w14:paraId="32695800" w14:textId="77777777" w:rsidR="004506B6" w:rsidRDefault="00376EF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8500659" w:history="1">
            <w:r w:rsidR="004506B6" w:rsidRPr="00686DA2">
              <w:rPr>
                <w:rStyle w:val="a8"/>
                <w:noProof/>
              </w:rPr>
              <w:t>4.</w:t>
            </w:r>
            <w:r w:rsidR="004506B6">
              <w:rPr>
                <w:noProof/>
              </w:rPr>
              <w:tab/>
            </w:r>
            <w:r w:rsidR="004506B6" w:rsidRPr="00686DA2">
              <w:rPr>
                <w:rStyle w:val="a8"/>
                <w:noProof/>
              </w:rPr>
              <w:t>토론 및 개선 사항</w:t>
            </w:r>
            <w:r w:rsidR="004506B6">
              <w:rPr>
                <w:noProof/>
                <w:webHidden/>
              </w:rPr>
              <w:tab/>
            </w:r>
            <w:r w:rsidR="004506B6">
              <w:rPr>
                <w:noProof/>
                <w:webHidden/>
              </w:rPr>
              <w:fldChar w:fldCharType="begin"/>
            </w:r>
            <w:r w:rsidR="004506B6">
              <w:rPr>
                <w:noProof/>
                <w:webHidden/>
              </w:rPr>
              <w:instrText xml:space="preserve"> PAGEREF _Toc438500659 \h </w:instrText>
            </w:r>
            <w:r w:rsidR="004506B6">
              <w:rPr>
                <w:noProof/>
                <w:webHidden/>
              </w:rPr>
            </w:r>
            <w:r w:rsidR="004506B6">
              <w:rPr>
                <w:noProof/>
                <w:webHidden/>
              </w:rPr>
              <w:fldChar w:fldCharType="separate"/>
            </w:r>
            <w:r w:rsidR="004506B6">
              <w:rPr>
                <w:noProof/>
                <w:webHidden/>
              </w:rPr>
              <w:t>10</w:t>
            </w:r>
            <w:r w:rsidR="004506B6">
              <w:rPr>
                <w:noProof/>
                <w:webHidden/>
              </w:rPr>
              <w:fldChar w:fldCharType="end"/>
            </w:r>
          </w:hyperlink>
        </w:p>
        <w:p w14:paraId="0E61C5B4" w14:textId="77777777" w:rsidR="004506B6" w:rsidRDefault="00376EF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8500660" w:history="1">
            <w:r w:rsidR="004506B6" w:rsidRPr="00686DA2">
              <w:rPr>
                <w:rStyle w:val="a8"/>
                <w:noProof/>
              </w:rPr>
              <w:t>5.</w:t>
            </w:r>
            <w:r w:rsidR="004506B6">
              <w:rPr>
                <w:noProof/>
              </w:rPr>
              <w:tab/>
            </w:r>
            <w:r w:rsidR="004506B6" w:rsidRPr="00686DA2">
              <w:rPr>
                <w:rStyle w:val="a8"/>
                <w:noProof/>
              </w:rPr>
              <w:t>결론</w:t>
            </w:r>
            <w:r w:rsidR="004506B6">
              <w:rPr>
                <w:noProof/>
                <w:webHidden/>
              </w:rPr>
              <w:tab/>
            </w:r>
            <w:r w:rsidR="004506B6">
              <w:rPr>
                <w:noProof/>
                <w:webHidden/>
              </w:rPr>
              <w:fldChar w:fldCharType="begin"/>
            </w:r>
            <w:r w:rsidR="004506B6">
              <w:rPr>
                <w:noProof/>
                <w:webHidden/>
              </w:rPr>
              <w:instrText xml:space="preserve"> PAGEREF _Toc438500660 \h </w:instrText>
            </w:r>
            <w:r w:rsidR="004506B6">
              <w:rPr>
                <w:noProof/>
                <w:webHidden/>
              </w:rPr>
            </w:r>
            <w:r w:rsidR="004506B6">
              <w:rPr>
                <w:noProof/>
                <w:webHidden/>
              </w:rPr>
              <w:fldChar w:fldCharType="separate"/>
            </w:r>
            <w:r w:rsidR="004506B6">
              <w:rPr>
                <w:noProof/>
                <w:webHidden/>
              </w:rPr>
              <w:t>12</w:t>
            </w:r>
            <w:r w:rsidR="004506B6">
              <w:rPr>
                <w:noProof/>
                <w:webHidden/>
              </w:rPr>
              <w:fldChar w:fldCharType="end"/>
            </w:r>
          </w:hyperlink>
        </w:p>
        <w:p w14:paraId="57EA4BBA" w14:textId="77777777" w:rsidR="004506B6" w:rsidRDefault="00376EF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8500661" w:history="1">
            <w:r w:rsidR="004506B6" w:rsidRPr="00686DA2">
              <w:rPr>
                <w:rStyle w:val="a8"/>
                <w:noProof/>
              </w:rPr>
              <w:t>6.</w:t>
            </w:r>
            <w:r w:rsidR="004506B6">
              <w:rPr>
                <w:noProof/>
              </w:rPr>
              <w:tab/>
            </w:r>
            <w:r w:rsidR="004506B6" w:rsidRPr="00686DA2">
              <w:rPr>
                <w:rStyle w:val="a8"/>
                <w:noProof/>
              </w:rPr>
              <w:t>느낀점</w:t>
            </w:r>
            <w:r w:rsidR="004506B6">
              <w:rPr>
                <w:noProof/>
                <w:webHidden/>
              </w:rPr>
              <w:tab/>
            </w:r>
            <w:r w:rsidR="004506B6">
              <w:rPr>
                <w:noProof/>
                <w:webHidden/>
              </w:rPr>
              <w:fldChar w:fldCharType="begin"/>
            </w:r>
            <w:r w:rsidR="004506B6">
              <w:rPr>
                <w:noProof/>
                <w:webHidden/>
              </w:rPr>
              <w:instrText xml:space="preserve"> PAGEREF _Toc438500661 \h </w:instrText>
            </w:r>
            <w:r w:rsidR="004506B6">
              <w:rPr>
                <w:noProof/>
                <w:webHidden/>
              </w:rPr>
            </w:r>
            <w:r w:rsidR="004506B6">
              <w:rPr>
                <w:noProof/>
                <w:webHidden/>
              </w:rPr>
              <w:fldChar w:fldCharType="separate"/>
            </w:r>
            <w:r w:rsidR="004506B6">
              <w:rPr>
                <w:noProof/>
                <w:webHidden/>
              </w:rPr>
              <w:t>12</w:t>
            </w:r>
            <w:r w:rsidR="004506B6">
              <w:rPr>
                <w:noProof/>
                <w:webHidden/>
              </w:rPr>
              <w:fldChar w:fldCharType="end"/>
            </w:r>
          </w:hyperlink>
        </w:p>
        <w:p w14:paraId="4DFFA0CC" w14:textId="7CF59C7A" w:rsidR="00546943" w:rsidRPr="00912FD6" w:rsidRDefault="00546943">
          <w:r>
            <w:rPr>
              <w:b/>
              <w:bCs/>
              <w:lang w:val="ko-KR"/>
            </w:rPr>
            <w:fldChar w:fldCharType="end"/>
          </w:r>
        </w:p>
      </w:sdtContent>
    </w:sdt>
    <w:p w14:paraId="316B32BC" w14:textId="5397350F" w:rsidR="00783A62" w:rsidRDefault="00B11A7F" w:rsidP="00B11A7F">
      <w:pPr>
        <w:widowControl/>
        <w:wordWrap/>
        <w:autoSpaceDE/>
        <w:autoSpaceDN/>
      </w:pPr>
      <w:r>
        <w:br w:type="page"/>
      </w:r>
    </w:p>
    <w:p w14:paraId="1BCEEF10" w14:textId="716EE3C1" w:rsidR="00682A9F" w:rsidRDefault="00682A9F" w:rsidP="00233874">
      <w:pPr>
        <w:pStyle w:val="1"/>
        <w:numPr>
          <w:ilvl w:val="0"/>
          <w:numId w:val="1"/>
        </w:numPr>
      </w:pPr>
      <w:bookmarkStart w:id="0" w:name="_Toc438500644"/>
      <w:r>
        <w:rPr>
          <w:rFonts w:hint="eastAsia"/>
        </w:rPr>
        <w:lastRenderedPageBreak/>
        <w:t>프로그램 개요</w:t>
      </w:r>
      <w:bookmarkEnd w:id="0"/>
    </w:p>
    <w:p w14:paraId="22B355EE" w14:textId="77777777" w:rsidR="00C32BF3" w:rsidRDefault="00ED37D2" w:rsidP="00ED37D2">
      <w:pPr>
        <w:ind w:firstLine="400"/>
      </w:pPr>
      <w:r>
        <w:rPr>
          <w:rFonts w:hint="eastAsia"/>
        </w:rPr>
        <w:t xml:space="preserve">망고보드를 슈팅 게임을 만들기로 </w:t>
      </w:r>
      <w:r>
        <w:t>한</w:t>
      </w:r>
      <w:r>
        <w:rPr>
          <w:rFonts w:hint="eastAsia"/>
        </w:rPr>
        <w:t xml:space="preserve"> 이상 정말 재미있고 흥미로운 게임</w:t>
      </w:r>
      <w:r>
        <w:t>을</w:t>
      </w:r>
      <w:r>
        <w:rPr>
          <w:rFonts w:hint="eastAsia"/>
        </w:rPr>
        <w:t xml:space="preserve"> 만들고 싶었다.</w:t>
      </w:r>
      <w:r>
        <w:t xml:space="preserve"> </w:t>
      </w:r>
      <w:r>
        <w:rPr>
          <w:rFonts w:hint="eastAsia"/>
        </w:rPr>
        <w:t>띠라서 본 프로젝트의 목표는</w:t>
      </w:r>
      <w:r w:rsidR="00C32BF3">
        <w:rPr>
          <w:rFonts w:hint="eastAsia"/>
        </w:rPr>
        <w:t xml:space="preserve"> 수업시간에 배웠던 여러 지식과 랩시간에 배웠던 망고보드를 다루는 방법을 녹여내서</w:t>
      </w:r>
      <w:r>
        <w:rPr>
          <w:rFonts w:hint="eastAsia"/>
        </w:rPr>
        <w:t xml:space="preserve"> 아름답고 재미</w:t>
      </w:r>
      <w:r w:rsidR="00C32BF3">
        <w:rPr>
          <w:rFonts w:hint="eastAsia"/>
        </w:rPr>
        <w:t>있고 흥미로운 게임을 만드는 것이었다.</w:t>
      </w:r>
    </w:p>
    <w:p w14:paraId="42869FA7" w14:textId="77777777" w:rsidR="00C32BF3" w:rsidRDefault="00ED37D2" w:rsidP="00C32BF3">
      <w:pPr>
        <w:ind w:firstLine="400"/>
      </w:pPr>
      <w:r>
        <w:rPr>
          <w:rFonts w:hint="eastAsia"/>
        </w:rPr>
        <w:t>그래서 여러가지 게임 시나리오들을 생각하다 일상생활에서 발견할 수 있는 재미있는 상황들에서</w:t>
      </w:r>
      <w:r>
        <w:t xml:space="preserve"> </w:t>
      </w:r>
      <w:r>
        <w:rPr>
          <w:rFonts w:hint="eastAsia"/>
        </w:rPr>
        <w:t>게임의 아이디어를 착안해서 게임을 만들도</w:t>
      </w:r>
      <w:r w:rsidR="00C32BF3">
        <w:rPr>
          <w:rFonts w:hint="eastAsia"/>
        </w:rPr>
        <w:t>록 했고,</w:t>
      </w:r>
      <w:r w:rsidR="00C32BF3">
        <w:t xml:space="preserve"> “</w:t>
      </w:r>
      <w:r w:rsidR="00C32BF3">
        <w:rPr>
          <w:rFonts w:hint="eastAsia"/>
        </w:rPr>
        <w:t>굳세어라 간조메</w:t>
      </w:r>
      <w:r w:rsidR="00C32BF3">
        <w:t>”</w:t>
      </w:r>
      <w:r w:rsidR="00C32BF3">
        <w:rPr>
          <w:rFonts w:hint="eastAsia"/>
        </w:rPr>
        <w:t>가 탄생하게 되었다.</w:t>
      </w:r>
      <w:r w:rsidR="00C32BF3">
        <w:t xml:space="preserve"> </w:t>
      </w:r>
      <w:r w:rsidR="00C32BF3">
        <w:rPr>
          <w:rFonts w:hint="eastAsia"/>
        </w:rPr>
        <w:t>평소 최유정 학생은 검고 동그란 얼굴에 간장에 조린 메추리알 일명 간조메라는 별명을 가지고 있었다.</w:t>
      </w:r>
      <w:r w:rsidR="00C32BF3">
        <w:t xml:space="preserve"> </w:t>
      </w:r>
      <w:r w:rsidR="00C32BF3">
        <w:rPr>
          <w:rFonts w:hint="eastAsia"/>
        </w:rPr>
        <w:t>이 아주 해맑은 학생이 임범수 학생을 부를 때면 그는 언제나 일관적으로 부정적인 대답과 폭언과 폭행을 일삼았다.</w:t>
      </w:r>
      <w:r w:rsidR="00C32BF3">
        <w:t xml:space="preserve"> </w:t>
      </w:r>
      <w:r w:rsidR="00C32BF3">
        <w:rPr>
          <w:rFonts w:hint="eastAsia"/>
        </w:rPr>
        <w:t>이런 상황 속에서 유정 학생이 굴하지 않고 범수 학생과 잘 노는데,</w:t>
      </w:r>
      <w:r w:rsidR="00C32BF3">
        <w:t xml:space="preserve"> </w:t>
      </w:r>
      <w:r w:rsidR="00C32BF3">
        <w:rPr>
          <w:rFonts w:hint="eastAsia"/>
        </w:rPr>
        <w:t>이런 상황을 십분 게임에 반영하여 게임을 만들었다.</w:t>
      </w:r>
      <w:r w:rsidR="00C32BF3">
        <w:t xml:space="preserve"> </w:t>
      </w:r>
      <w:r w:rsidR="00C32BF3">
        <w:rPr>
          <w:rFonts w:hint="eastAsia"/>
        </w:rPr>
        <w:t>이 게임은 간조메가 범수가 깔아 놓은 모든 방어에도 불구하고 꿋꿋하고 굳세게 범수를 찾아가서 범수와 즐겁게 놀려고 하는 게임이다.</w:t>
      </w:r>
    </w:p>
    <w:p w14:paraId="5A14427A" w14:textId="77777777" w:rsidR="00C32BF3" w:rsidRDefault="00C32BF3" w:rsidP="00C32BF3">
      <w:pPr>
        <w:ind w:firstLine="400"/>
      </w:pPr>
      <w:r>
        <w:rPr>
          <w:rFonts w:hint="eastAsia"/>
        </w:rPr>
        <w:t xml:space="preserve"> 이러한 시나리오를 바탕으로 범수를 쫓아가는 슈팅게임이 만들어 졌으며,</w:t>
      </w:r>
      <w:r>
        <w:t xml:space="preserve"> </w:t>
      </w:r>
      <w:r>
        <w:rPr>
          <w:rFonts w:hint="eastAsia"/>
        </w:rPr>
        <w:t>아름다운 그림을 제공하는</w:t>
      </w:r>
      <w:r>
        <w:t xml:space="preserve"> </w:t>
      </w:r>
      <w:r>
        <w:rPr>
          <w:rFonts w:hint="eastAsia"/>
        </w:rPr>
        <w:t>실시간 게임을 만들기 위해서 아주 많은 공을 들인 게임이다.</w:t>
      </w:r>
    </w:p>
    <w:p w14:paraId="534AAB3A" w14:textId="77777777" w:rsidR="00C32BF3" w:rsidRDefault="00C32BF3">
      <w:pPr>
        <w:widowControl/>
        <w:wordWrap/>
        <w:autoSpaceDE/>
        <w:autoSpaceDN/>
      </w:pPr>
      <w:r>
        <w:rPr>
          <w:rFonts w:hint="eastAsia"/>
        </w:rPr>
        <w:t>게임의 전체적인 구조는 다음과 같다.</w:t>
      </w:r>
      <w:r>
        <w:t xml:space="preserve"> </w:t>
      </w:r>
      <w:r>
        <w:rPr>
          <w:rFonts w:hint="eastAsia"/>
        </w:rPr>
        <w:t xml:space="preserve">크게는 4가지 </w:t>
      </w:r>
      <w:r>
        <w:t>state</w:t>
      </w:r>
      <w:r>
        <w:rPr>
          <w:rFonts w:hint="eastAsia"/>
        </w:rPr>
        <w:t>로 구분될 수 있다.</w:t>
      </w:r>
    </w:p>
    <w:p w14:paraId="3D8B0874" w14:textId="19D02C4D" w:rsidR="006B5C29" w:rsidRPr="006B5C29" w:rsidRDefault="006B5C29">
      <w:pPr>
        <w:widowControl/>
        <w:wordWrap/>
        <w:autoSpaceDE/>
        <w:autoSpaceDN/>
      </w:pPr>
      <w:r>
        <w:rPr>
          <w:rFonts w:hint="eastAsia"/>
        </w:rPr>
        <w:t xml:space="preserve">게임의 제목이 떴을 때 터치를 하면 총 </w:t>
      </w:r>
      <w:r>
        <w:t>3 STAGE</w:t>
      </w:r>
      <w:r>
        <w:rPr>
          <w:rFonts w:hint="eastAsia"/>
        </w:rPr>
        <w:t>로 구성되어 있는 게임이 시작되며,</w:t>
      </w:r>
      <w:r>
        <w:t xml:space="preserve"> </w:t>
      </w:r>
      <w:r>
        <w:rPr>
          <w:rFonts w:hint="eastAsia"/>
        </w:rPr>
        <w:t xml:space="preserve">모든 </w:t>
      </w:r>
      <w:r>
        <w:t>life</w:t>
      </w:r>
      <w:r>
        <w:rPr>
          <w:rFonts w:hint="eastAsia"/>
        </w:rPr>
        <w:t xml:space="preserve">를 다 사용하게 </w:t>
      </w:r>
      <w:r>
        <w:t>되면</w:t>
      </w:r>
      <w:r>
        <w:rPr>
          <w:rFonts w:hint="eastAsia"/>
        </w:rPr>
        <w:t xml:space="preserve"> 간조메가 범수를 만나지 못하는 Game Over state가 나오게 되며,</w:t>
      </w:r>
      <w:r>
        <w:t xml:space="preserve"> “</w:t>
      </w:r>
      <w:r>
        <w:rPr>
          <w:rFonts w:hint="eastAsia"/>
        </w:rPr>
        <w:t xml:space="preserve">잉 </w:t>
      </w:r>
      <w:r>
        <w:t>8ㅅ</w:t>
      </w:r>
      <w:r>
        <w:rPr>
          <w:rFonts w:hint="eastAsia"/>
        </w:rPr>
        <w:t>8</w:t>
      </w:r>
      <w:r>
        <w:t xml:space="preserve">” </w:t>
      </w:r>
      <w:r>
        <w:rPr>
          <w:rFonts w:hint="eastAsia"/>
        </w:rPr>
        <w:t>이 표현되며,</w:t>
      </w:r>
      <w:r>
        <w:t xml:space="preserve"> </w:t>
      </w:r>
      <w:r>
        <w:rPr>
          <w:rFonts w:hint="eastAsia"/>
        </w:rPr>
        <w:t xml:space="preserve">만약 모든 stage를 </w:t>
      </w:r>
      <w:r>
        <w:t>clear</w:t>
      </w:r>
      <w:r>
        <w:rPr>
          <w:rFonts w:hint="eastAsia"/>
        </w:rPr>
        <w:t xml:space="preserve">하게 되면 범수를 만나는 </w:t>
      </w:r>
      <w:r>
        <w:t>Happy Ending state</w:t>
      </w:r>
      <w:r>
        <w:rPr>
          <w:rFonts w:hint="eastAsia"/>
        </w:rPr>
        <w:t>에 도달하게 된다.</w:t>
      </w:r>
    </w:p>
    <w:p w14:paraId="75BA9D09" w14:textId="2533F8B2" w:rsidR="00001F35" w:rsidRDefault="00C32BF3" w:rsidP="006B5C29">
      <w:pPr>
        <w:widowControl/>
        <w:wordWrap/>
        <w:autoSpaceDE/>
        <w:autoSpaceDN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55D8924A" wp14:editId="250A9CF7">
            <wp:extent cx="3966320" cy="2693723"/>
            <wp:effectExtent l="0" t="0" r="0" b="0"/>
            <wp:docPr id="92" name="그림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355" cy="269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F35">
        <w:rPr>
          <w:color w:val="FF0000"/>
        </w:rPr>
        <w:br w:type="page"/>
      </w:r>
    </w:p>
    <w:p w14:paraId="14148B56" w14:textId="77777777" w:rsidR="00F67013" w:rsidRPr="007C1AB2" w:rsidRDefault="00F67013">
      <w:pPr>
        <w:rPr>
          <w:color w:val="FF0000"/>
        </w:rPr>
      </w:pPr>
    </w:p>
    <w:p w14:paraId="50B4ED35" w14:textId="57789943" w:rsidR="009539B8" w:rsidRDefault="00B17FC8" w:rsidP="00233874">
      <w:pPr>
        <w:pStyle w:val="1"/>
        <w:numPr>
          <w:ilvl w:val="0"/>
          <w:numId w:val="1"/>
        </w:numPr>
      </w:pPr>
      <w:bookmarkStart w:id="1" w:name="_Toc438500645"/>
      <w:r>
        <w:rPr>
          <w:rFonts w:hint="eastAsia"/>
        </w:rPr>
        <w:t>프로그램 소개</w:t>
      </w:r>
      <w:bookmarkEnd w:id="1"/>
    </w:p>
    <w:p w14:paraId="197AB2FF" w14:textId="77777777" w:rsidR="0082057B" w:rsidRDefault="006B5C29" w:rsidP="00873445">
      <w:pPr>
        <w:pStyle w:val="2"/>
        <w:numPr>
          <w:ilvl w:val="0"/>
          <w:numId w:val="3"/>
        </w:numPr>
      </w:pPr>
      <w:bookmarkStart w:id="2" w:name="_Toc438500646"/>
      <w:r>
        <w:rPr>
          <w:rFonts w:hint="eastAsia"/>
        </w:rPr>
        <w:t>게임의</w:t>
      </w:r>
      <w:r w:rsidR="0082057B">
        <w:rPr>
          <w:rFonts w:hint="eastAsia"/>
        </w:rPr>
        <w:t xml:space="preserve"> 내용</w:t>
      </w:r>
      <w:bookmarkEnd w:id="2"/>
    </w:p>
    <w:p w14:paraId="670583AF" w14:textId="77777777" w:rsidR="00450DC2" w:rsidRDefault="006B5C29" w:rsidP="00BE18B5">
      <w:pPr>
        <w:pStyle w:val="2"/>
        <w:numPr>
          <w:ilvl w:val="1"/>
          <w:numId w:val="3"/>
        </w:numPr>
      </w:pPr>
      <w:bookmarkStart w:id="3" w:name="_Toc438500647"/>
      <w:r>
        <w:rPr>
          <w:rFonts w:hint="eastAsia"/>
        </w:rPr>
        <w:t>시작</w:t>
      </w:r>
      <w:bookmarkEnd w:id="3"/>
    </w:p>
    <w:p w14:paraId="6F9FD0CB" w14:textId="5999ABC3" w:rsidR="00873445" w:rsidRDefault="00450DC2" w:rsidP="00450DC2">
      <w:pPr>
        <w:pStyle w:val="2"/>
        <w:ind w:left="800"/>
      </w:pPr>
      <w:bookmarkStart w:id="4" w:name="_Toc438500648"/>
      <w:r>
        <w:rPr>
          <w:rFonts w:hint="eastAsia"/>
        </w:rPr>
        <w:t>(</w:t>
      </w:r>
      <w:r w:rsidR="00873445">
        <w:rPr>
          <w:rFonts w:hint="eastAsia"/>
        </w:rPr>
        <w:t>다음 사진들이 연속적으로 진행이 되어야 했으나,</w:t>
      </w:r>
      <w:r w:rsidR="00873445">
        <w:t xml:space="preserve"> </w:t>
      </w:r>
      <w:r w:rsidR="00873445">
        <w:rPr>
          <w:rFonts w:hint="eastAsia"/>
        </w:rPr>
        <w:t>파일의 크기가 크기도 했거니와 게임의 단순함과 심플함을 증가시키기 위해서 실제 구현에서는 제외시켰다.</w:t>
      </w:r>
      <w:r w:rsidR="00873445">
        <w:t>)</w:t>
      </w:r>
      <w:bookmarkEnd w:id="4"/>
    </w:p>
    <w:p w14:paraId="4364D1EC" w14:textId="77777777" w:rsidR="00873445" w:rsidRPr="00873445" w:rsidRDefault="00873445" w:rsidP="00873445"/>
    <w:p w14:paraId="0DD62015" w14:textId="77777777" w:rsidR="00873445" w:rsidRDefault="00873445" w:rsidP="00001F35">
      <w:pPr>
        <w:ind w:left="760"/>
      </w:pPr>
      <w:r>
        <w:rPr>
          <w:noProof/>
        </w:rPr>
        <w:drawing>
          <wp:inline distT="0" distB="0" distL="0" distR="0" wp14:anchorId="6214C4AF" wp14:editId="51CA5A85">
            <wp:extent cx="5080635" cy="3045460"/>
            <wp:effectExtent l="0" t="0" r="5715" b="2540"/>
            <wp:docPr id="93" name="그림 93" descr="D:\마프플젝\bmp\BMW\vip\BEGIN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마프플젝\bmp\BMW\vip\BEGIN1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7AC0C2" wp14:editId="020D6AE2">
            <wp:extent cx="5080635" cy="3045460"/>
            <wp:effectExtent l="0" t="0" r="5715" b="2540"/>
            <wp:docPr id="94" name="그림 94" descr="D:\마프플젝\bmp\BMW\vip\BEGIN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마프플젝\bmp\BMW\vip\BEGIN2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9F27C" wp14:editId="30184D20">
            <wp:extent cx="5080635" cy="3045460"/>
            <wp:effectExtent l="0" t="0" r="5715" b="2540"/>
            <wp:docPr id="95" name="그림 95" descr="D:\마프플젝\bmp\BMW\vip\BEGIN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마프플젝\bmp\BMW\vip\BEGIN3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419BC" w14:textId="3C741FD8" w:rsidR="00873445" w:rsidRDefault="00873445" w:rsidP="00873445">
      <w:pPr>
        <w:ind w:left="760"/>
      </w:pPr>
      <w:r>
        <w:rPr>
          <w:noProof/>
        </w:rPr>
        <w:lastRenderedPageBreak/>
        <w:drawing>
          <wp:inline distT="0" distB="0" distL="0" distR="0" wp14:anchorId="4E9E0314" wp14:editId="3E23C690">
            <wp:extent cx="5080635" cy="3045460"/>
            <wp:effectExtent l="0" t="0" r="5715" b="2540"/>
            <wp:docPr id="96" name="그림 96" descr="D:\마프플젝\bmp\BMW\vip\STAR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마프플젝\bmp\BMW\vip\START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67889" w14:textId="77777777" w:rsidR="00873445" w:rsidRDefault="00873445" w:rsidP="00873445"/>
    <w:p w14:paraId="0AA7D1A3" w14:textId="5ED79E0A" w:rsidR="0080093E" w:rsidRDefault="00873445" w:rsidP="0082057B">
      <w:pPr>
        <w:ind w:left="760"/>
      </w:pPr>
      <w:r>
        <w:rPr>
          <w:rFonts w:hint="eastAsia"/>
        </w:rPr>
        <w:t xml:space="preserve">실제로 구현되어 있는 시작화면에는 굳세어라 간조메라는 게임의 제목이 있으며 이 화면을 </w:t>
      </w:r>
      <w:r>
        <w:t>touch</w:t>
      </w:r>
      <w:r>
        <w:rPr>
          <w:rFonts w:hint="eastAsia"/>
        </w:rPr>
        <w:t xml:space="preserve">하게 되면 다음 </w:t>
      </w:r>
      <w:r>
        <w:t>state</w:t>
      </w:r>
      <w:r>
        <w:rPr>
          <w:rFonts w:hint="eastAsia"/>
        </w:rPr>
        <w:t xml:space="preserve">인 게임 중인 </w:t>
      </w:r>
      <w:r>
        <w:t>state</w:t>
      </w:r>
      <w:r>
        <w:rPr>
          <w:rFonts w:hint="eastAsia"/>
        </w:rPr>
        <w:t>로 넘어가도록 된다</w:t>
      </w:r>
      <w:r w:rsidR="0082057B">
        <w:rPr>
          <w:rFonts w:hint="eastAsia"/>
        </w:rPr>
        <w:t>.</w:t>
      </w:r>
    </w:p>
    <w:p w14:paraId="0DA4A335" w14:textId="77777777" w:rsidR="00E76DE7" w:rsidRPr="00574077" w:rsidRDefault="00E76DE7" w:rsidP="00574077"/>
    <w:p w14:paraId="6283C316" w14:textId="68265B01" w:rsidR="00A273B1" w:rsidRPr="00A273B1" w:rsidRDefault="00450DC2" w:rsidP="00A273B1">
      <w:pPr>
        <w:pStyle w:val="2"/>
        <w:numPr>
          <w:ilvl w:val="1"/>
          <w:numId w:val="3"/>
        </w:numPr>
      </w:pPr>
      <w:bookmarkStart w:id="5" w:name="_Toc438500649"/>
      <w:r>
        <w:rPr>
          <w:rFonts w:hint="eastAsia"/>
        </w:rPr>
        <w:t>게임진행</w:t>
      </w:r>
      <w:bookmarkEnd w:id="5"/>
    </w:p>
    <w:p w14:paraId="59BF9A66" w14:textId="0E693D69" w:rsidR="004506B6" w:rsidRDefault="004506B6" w:rsidP="004506B6">
      <w:pPr>
        <w:pStyle w:val="a5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LAYER</w:t>
      </w:r>
    </w:p>
    <w:p w14:paraId="4DABEF22" w14:textId="77777777" w:rsidR="004506B6" w:rsidRDefault="00A273B1" w:rsidP="00A273B1">
      <w:pPr>
        <w:ind w:left="800"/>
      </w:pPr>
      <w:r>
        <w:rPr>
          <w:rFonts w:hint="eastAsia"/>
        </w:rPr>
        <w:t xml:space="preserve">게임에서 </w:t>
      </w:r>
      <w:r>
        <w:t>player</w:t>
      </w:r>
      <w:r>
        <w:rPr>
          <w:rFonts w:hint="eastAsia"/>
        </w:rPr>
        <w:t>는 간조메이다</w:t>
      </w:r>
      <w:r w:rsidR="004506B6">
        <w:rPr>
          <w:rFonts w:hint="eastAsia"/>
        </w:rPr>
        <w:t>.</w:t>
      </w:r>
    </w:p>
    <w:p w14:paraId="76659805" w14:textId="20421A4B" w:rsidR="004506B6" w:rsidRDefault="004506B6" w:rsidP="004506B6">
      <w:pPr>
        <w:pStyle w:val="a5"/>
        <w:numPr>
          <w:ilvl w:val="0"/>
          <w:numId w:val="32"/>
        </w:numPr>
        <w:ind w:leftChars="0"/>
      </w:pPr>
      <w:r>
        <w:rPr>
          <w:rFonts w:hint="eastAsia"/>
        </w:rPr>
        <w:t>ITEM</w:t>
      </w:r>
    </w:p>
    <w:p w14:paraId="2101E57F" w14:textId="5801D7C6" w:rsidR="004506B6" w:rsidRDefault="00A273B1" w:rsidP="00A273B1">
      <w:pPr>
        <w:ind w:left="800"/>
      </w:pPr>
      <w:r>
        <w:rPr>
          <w:rFonts w:hint="eastAsia"/>
        </w:rPr>
        <w:t>간조메는 간장이 잘 조려졌기 때문에 default</w:t>
      </w:r>
      <w:r>
        <w:t xml:space="preserve"> </w:t>
      </w:r>
      <w:r>
        <w:rPr>
          <w:rFonts w:hint="eastAsia"/>
        </w:rPr>
        <w:t xml:space="preserve">아이템으로 </w:t>
      </w:r>
      <w:r>
        <w:t xml:space="preserve">간장을 </w:t>
      </w:r>
      <w:r>
        <w:rPr>
          <w:rFonts w:hint="eastAsia"/>
        </w:rPr>
        <w:t xml:space="preserve">뿜으면서 게임을 진행한다. 아이템은 총 </w:t>
      </w:r>
      <w:r>
        <w:t>3</w:t>
      </w:r>
      <w:r>
        <w:rPr>
          <w:rFonts w:hint="eastAsia"/>
        </w:rPr>
        <w:t>개가 존재하는데,</w:t>
      </w:r>
      <w:r>
        <w:t xml:space="preserve"> </w:t>
      </w:r>
      <w:r>
        <w:rPr>
          <w:rFonts w:hint="eastAsia"/>
        </w:rPr>
        <w:t>적들을 무찌르면 아이템이 나온다.</w:t>
      </w:r>
      <w:r>
        <w:t xml:space="preserve"> </w:t>
      </w:r>
      <w:r>
        <w:rPr>
          <w:rFonts w:hint="eastAsia"/>
        </w:rPr>
        <w:t>간장,</w:t>
      </w:r>
      <w:r>
        <w:t xml:space="preserve"> </w:t>
      </w:r>
      <w:r>
        <w:rPr>
          <w:rFonts w:hint="eastAsia"/>
        </w:rPr>
        <w:t xml:space="preserve">컬러 </w:t>
      </w:r>
      <w:r>
        <w:t xml:space="preserve">“ㅎ” </w:t>
      </w:r>
      <w:r>
        <w:rPr>
          <w:rFonts w:hint="eastAsia"/>
        </w:rPr>
        <w:t xml:space="preserve">빔, 꽃의 </w:t>
      </w:r>
      <w:r>
        <w:t>3</w:t>
      </w:r>
      <w:r>
        <w:rPr>
          <w:rFonts w:hint="eastAsia"/>
        </w:rPr>
        <w:t>가지 아이템이 존재하는데,</w:t>
      </w:r>
      <w:r>
        <w:t xml:space="preserve"> </w:t>
      </w:r>
      <w:r>
        <w:rPr>
          <w:rFonts w:hint="eastAsia"/>
        </w:rPr>
        <w:t xml:space="preserve">간장은 직선으로 </w:t>
      </w:r>
      <w:r>
        <w:t>3</w:t>
      </w:r>
      <w:r>
        <w:rPr>
          <w:rFonts w:hint="eastAsia"/>
        </w:rPr>
        <w:t>갈래로 갈라져서 나가고 있으며,</w:t>
      </w:r>
      <w:r>
        <w:t xml:space="preserve"> </w:t>
      </w:r>
      <w:r>
        <w:rPr>
          <w:rFonts w:hint="eastAsia"/>
        </w:rPr>
        <w:t xml:space="preserve">컬러 </w:t>
      </w:r>
      <w:r>
        <w:t>“ㅎ”</w:t>
      </w:r>
      <w:r>
        <w:rPr>
          <w:rFonts w:hint="eastAsia"/>
        </w:rPr>
        <w:t xml:space="preserve">은 빨주노초파남보를 번갈아가면서 싸인의 파동을 그리면서 </w:t>
      </w:r>
      <w:r>
        <w:t>“ㅎ”</w:t>
      </w:r>
      <w:r>
        <w:rPr>
          <w:rFonts w:hint="eastAsia"/>
        </w:rPr>
        <w:t>이 나간다.</w:t>
      </w:r>
      <w:r>
        <w:t xml:space="preserve"> </w:t>
      </w:r>
      <w:r>
        <w:rPr>
          <w:rFonts w:hint="eastAsia"/>
        </w:rPr>
        <w:t>이것은 간조메가 평소에 아주 시끄러운 소리로 웃는 것과 아주 유사하다.</w:t>
      </w:r>
      <w:r w:rsidR="004506B6">
        <w:t xml:space="preserve"> </w:t>
      </w:r>
      <w:r w:rsidR="004506B6">
        <w:rPr>
          <w:rFonts w:hint="eastAsia"/>
        </w:rPr>
        <w:t>그리고 꽃은 아주 흩날리면서 사방으로 날아가는데 사실 아주 화려한 효과가 있는 것에 비해서 그 데미지가 아주 약하기 때문에 이 아이템을 피하는 것도 일이다.</w:t>
      </w:r>
    </w:p>
    <w:p w14:paraId="20F5ECB2" w14:textId="397D10EA" w:rsidR="00A273B1" w:rsidRPr="00A273B1" w:rsidRDefault="004506B6" w:rsidP="004506B6">
      <w:pPr>
        <w:pStyle w:val="a5"/>
        <w:numPr>
          <w:ilvl w:val="0"/>
          <w:numId w:val="32"/>
        </w:numPr>
        <w:ind w:leftChars="0"/>
      </w:pPr>
      <w:r>
        <w:rPr>
          <w:rFonts w:hint="eastAsia"/>
        </w:rPr>
        <w:t>CONTROL</w:t>
      </w:r>
    </w:p>
    <w:p w14:paraId="006D2748" w14:textId="57A82338" w:rsidR="00A273B1" w:rsidRPr="00A273B1" w:rsidRDefault="00A273B1" w:rsidP="00A273B1">
      <w:pPr>
        <w:ind w:left="800"/>
      </w:pPr>
      <w:r>
        <w:rPr>
          <w:rFonts w:hint="eastAsia"/>
        </w:rPr>
        <w:t xml:space="preserve">게임의 조작은 왼쪽 아래에 있는 </w:t>
      </w:r>
      <w:r>
        <w:t>d-pad</w:t>
      </w:r>
      <w:r>
        <w:rPr>
          <w:rFonts w:hint="eastAsia"/>
        </w:rPr>
        <w:t>를 통해서 이루어진다.</w:t>
      </w:r>
      <w:r>
        <w:t xml:space="preserve"> </w:t>
      </w:r>
      <w:r>
        <w:rPr>
          <w:rFonts w:hint="eastAsia"/>
        </w:rPr>
        <w:t>이 패드는 중간 지점을 기</w:t>
      </w:r>
      <w:r>
        <w:rPr>
          <w:rFonts w:hint="eastAsia"/>
        </w:rPr>
        <w:lastRenderedPageBreak/>
        <w:t xml:space="preserve">준으로 상하좌우로 움직이면 패드 상에서의 위치에 따라서 </w:t>
      </w:r>
      <w:r>
        <w:t>player</w:t>
      </w:r>
      <w:r>
        <w:rPr>
          <w:rFonts w:hint="eastAsia"/>
        </w:rPr>
        <w:t>의 속도를</w:t>
      </w:r>
      <w:r>
        <w:t xml:space="preserve"> </w:t>
      </w:r>
      <w:r>
        <w:rPr>
          <w:rFonts w:hint="eastAsia"/>
        </w:rPr>
        <w:t>조절해 준다.</w:t>
      </w:r>
    </w:p>
    <w:p w14:paraId="0DFEB874" w14:textId="7FF6ECA4" w:rsidR="004506B6" w:rsidRDefault="004506B6" w:rsidP="00A273B1">
      <w:pPr>
        <w:ind w:firstLine="800"/>
      </w:pPr>
      <w:r>
        <w:rPr>
          <w:rFonts w:hint="eastAsia"/>
        </w:rPr>
        <w:t>-STAGE</w:t>
      </w:r>
    </w:p>
    <w:p w14:paraId="3EE139C0" w14:textId="299A39A9" w:rsidR="004506B6" w:rsidRDefault="00A273B1" w:rsidP="004506B6">
      <w:pPr>
        <w:ind w:firstLine="800"/>
      </w:pPr>
      <w:r>
        <w:rPr>
          <w:rFonts w:hint="eastAsia"/>
        </w:rPr>
        <w:t xml:space="preserve">게임은 총 </w:t>
      </w:r>
      <w:r>
        <w:t>3 stage</w:t>
      </w:r>
      <w:r>
        <w:rPr>
          <w:rFonts w:hint="eastAsia"/>
        </w:rPr>
        <w:t>로 이루어져 있다.</w:t>
      </w:r>
    </w:p>
    <w:p w14:paraId="213699D8" w14:textId="77777777" w:rsidR="004506B6" w:rsidRDefault="004506B6" w:rsidP="004506B6">
      <w:pPr>
        <w:ind w:left="800"/>
      </w:pPr>
      <w:r>
        <w:rPr>
          <w:rFonts w:hint="eastAsia"/>
        </w:rPr>
        <w:t xml:space="preserve">첫 번째 스테이지는 범수가 가장 많이 찾는 파트너 쿤 </w:t>
      </w:r>
      <w:r>
        <w:t>STAGE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이 스테이지에서는 마운틴 듀를 좋아하는 승규를 반영하여서 적으로 마운틴 듀가 등장하며,</w:t>
      </w:r>
      <w:r>
        <w:t xml:space="preserve"> </w:t>
      </w:r>
      <w:r>
        <w:rPr>
          <w:rFonts w:hint="eastAsia"/>
        </w:rPr>
        <w:t>술을 못 먹는 간조메에게 술을 먹여서 죽이려 하기 때문에 순하리 들이 등장한다.</w:t>
      </w:r>
      <w:r>
        <w:t xml:space="preserve"> </w:t>
      </w:r>
      <w:r>
        <w:rPr>
          <w:rFonts w:hint="eastAsia"/>
        </w:rPr>
        <w:t>그리고 보스로 승규가 등장하는데 평소 따봉충인 승규는 게임 내부에서도 따봉을 날린다.</w:t>
      </w:r>
    </w:p>
    <w:p w14:paraId="600F8E4B" w14:textId="5657506F" w:rsidR="004506B6" w:rsidRDefault="004506B6" w:rsidP="004506B6">
      <w:pPr>
        <w:ind w:left="800"/>
      </w:pPr>
      <w:r>
        <w:rPr>
          <w:rFonts w:hint="eastAsia"/>
        </w:rPr>
        <w:t>두 번째 스테이지는 디지털 STAGE이다.</w:t>
      </w:r>
      <w:r>
        <w:t xml:space="preserve"> </w:t>
      </w:r>
      <w:r>
        <w:rPr>
          <w:rFonts w:hint="eastAsia"/>
        </w:rPr>
        <w:t xml:space="preserve">이 </w:t>
      </w:r>
      <w:r>
        <w:t>STAGE</w:t>
      </w:r>
      <w:r>
        <w:rPr>
          <w:rFonts w:hint="eastAsia"/>
        </w:rPr>
        <w:t>는 꾸준히 간조메의 project 파트너였던 황일환 군이 프로젝트를 하기 위해서 간조메를 잡아가려하는데 이를 막는 것이 굉장히 중요하다.</w:t>
      </w:r>
      <w:r>
        <w:t xml:space="preserve"> </w:t>
      </w:r>
      <w:r>
        <w:rPr>
          <w:rFonts w:hint="eastAsia"/>
        </w:rPr>
        <w:t>이 스테이지 에서는 장벽으로 나오는 NOR</w:t>
      </w:r>
      <w:r>
        <w:t xml:space="preserve"> gate</w:t>
      </w:r>
      <w:r>
        <w:rPr>
          <w:rFonts w:hint="eastAsia"/>
        </w:rPr>
        <w:t>를 뚫고, 쏟아지는 NAND</w:t>
      </w:r>
      <w:r>
        <w:t xml:space="preserve"> gate를 </w:t>
      </w:r>
      <w:r>
        <w:rPr>
          <w:rFonts w:hint="eastAsia"/>
        </w:rPr>
        <w:t xml:space="preserve">피하며 던져지는 </w:t>
      </w:r>
      <w:r>
        <w:t>AND gate</w:t>
      </w:r>
      <w:r>
        <w:rPr>
          <w:rFonts w:hint="eastAsia"/>
        </w:rPr>
        <w:t>를 피해야만 한다.</w:t>
      </w:r>
      <w:r>
        <w:t xml:space="preserve"> </w:t>
      </w:r>
      <w:r>
        <w:rPr>
          <w:rFonts w:hint="eastAsia"/>
        </w:rPr>
        <w:t>이를 피했지만 방심할 수 없는게,</w:t>
      </w:r>
      <w:r>
        <w:t xml:space="preserve"> </w:t>
      </w:r>
      <w:r>
        <w:rPr>
          <w:rFonts w:hint="eastAsia"/>
        </w:rPr>
        <w:t>디그다가 그려진 망고보드가 나와서 마구 망고를 던지기 때문에 이를 조심해야한다.</w:t>
      </w:r>
      <w:r>
        <w:t xml:space="preserve"> </w:t>
      </w:r>
      <w:r>
        <w:rPr>
          <w:rFonts w:hint="eastAsia"/>
        </w:rPr>
        <w:t>그리고 이 스테이지의 보스는 광광이라는 바이크를 탄 황일환이 등장하는데,</w:t>
      </w:r>
      <w:r>
        <w:t xml:space="preserve"> </w:t>
      </w:r>
      <w:r>
        <w:rPr>
          <w:rFonts w:hint="eastAsia"/>
        </w:rPr>
        <w:t xml:space="preserve">무자비 하게 </w:t>
      </w:r>
      <w:r>
        <w:t>gate</w:t>
      </w:r>
      <w:r>
        <w:rPr>
          <w:rFonts w:hint="eastAsia"/>
        </w:rPr>
        <w:t>와 망고를 뿌리는데 이를 조심해야한다.</w:t>
      </w:r>
    </w:p>
    <w:p w14:paraId="700BDCB8" w14:textId="7A9C9D73" w:rsidR="004506B6" w:rsidRDefault="004506B6" w:rsidP="004506B6">
      <w:pPr>
        <w:ind w:left="800"/>
      </w:pPr>
      <w:r>
        <w:rPr>
          <w:rFonts w:hint="eastAsia"/>
        </w:rPr>
        <w:t xml:space="preserve">그리고 세 번째 스테이지에서는 드디어 범수를 만날 수 있다. 평소 아이폰을 잡고 </w:t>
      </w:r>
      <w:r>
        <w:t xml:space="preserve">“ㅗ” 와 </w:t>
      </w:r>
      <w:r>
        <w:rPr>
          <w:rFonts w:hint="eastAsia"/>
        </w:rPr>
        <w:t>같은 압정을 아주 많이 날려대는 범수를 반영하여 게임을 진행하기 시작하면 범수가 압정을 펑펑 뿜어낸다.</w:t>
      </w:r>
      <w:r>
        <w:t xml:space="preserve"> </w:t>
      </w:r>
      <w:r>
        <w:rPr>
          <w:rFonts w:hint="eastAsia"/>
        </w:rPr>
        <w:t>그리고 그 압정을 피하면 분홍색과 노란색의 탄막들이 웃는 범수의 얼굴과 화난 범수의 얼굴에서 쏟아져 나온다.</w:t>
      </w:r>
      <w:r>
        <w:t xml:space="preserve"> </w:t>
      </w:r>
      <w:r>
        <w:rPr>
          <w:rFonts w:hint="eastAsia"/>
        </w:rPr>
        <w:t>이 탄막들을 모두 피하는 것은 아주 힘든 일이다.</w:t>
      </w:r>
    </w:p>
    <w:p w14:paraId="121259BC" w14:textId="41930F16" w:rsidR="004506B6" w:rsidRDefault="004506B6" w:rsidP="004506B6">
      <w:pPr>
        <w:ind w:left="800"/>
      </w:pPr>
      <w:r>
        <w:rPr>
          <w:rFonts w:hint="eastAsia"/>
        </w:rPr>
        <w:t>매 스테이지에서 보스를 죽이면 라이프가 하나 더 생겨서 게임을 더 진행할 수 있도록 해준다.</w:t>
      </w:r>
    </w:p>
    <w:p w14:paraId="41B69DA0" w14:textId="6EC89074" w:rsidR="004506B6" w:rsidRPr="004506B6" w:rsidRDefault="004506B6" w:rsidP="004506B6">
      <w:pPr>
        <w:ind w:left="800"/>
      </w:pPr>
      <w:r>
        <w:rPr>
          <w:rFonts w:hint="eastAsia"/>
        </w:rPr>
        <w:t xml:space="preserve">이 모든 스테이지와 보스를 이기고 나면 드디어 간조메는 범수와 함께 행복한 </w:t>
      </w:r>
      <w:r>
        <w:t>happy ending</w:t>
      </w:r>
      <w:r>
        <w:rPr>
          <w:rFonts w:hint="eastAsia"/>
        </w:rPr>
        <w:t>을 맞이할 수 있다.</w:t>
      </w:r>
    </w:p>
    <w:p w14:paraId="1CA2CE88" w14:textId="4FD2ABE3" w:rsidR="004506B6" w:rsidRPr="004506B6" w:rsidRDefault="004506B6" w:rsidP="004506B6">
      <w:pPr>
        <w:ind w:left="800"/>
      </w:pPr>
      <w:r>
        <w:t xml:space="preserve"> </w:t>
      </w:r>
      <w:r>
        <w:rPr>
          <w:rFonts w:hint="eastAsia"/>
        </w:rPr>
        <w:t xml:space="preserve"> </w:t>
      </w:r>
    </w:p>
    <w:p w14:paraId="6AFE1415" w14:textId="7D0B2DF3" w:rsidR="00450DC2" w:rsidRDefault="00450DC2" w:rsidP="00450DC2">
      <w:pPr>
        <w:pStyle w:val="2"/>
        <w:numPr>
          <w:ilvl w:val="1"/>
          <w:numId w:val="3"/>
        </w:numPr>
      </w:pPr>
      <w:bookmarkStart w:id="6" w:name="_Toc438500650"/>
      <w:r>
        <w:rPr>
          <w:rFonts w:hint="eastAsia"/>
        </w:rPr>
        <w:t>GAME OVER</w:t>
      </w:r>
      <w:bookmarkEnd w:id="6"/>
    </w:p>
    <w:p w14:paraId="42BE0B6A" w14:textId="321BD0C9" w:rsidR="00450DC2" w:rsidRPr="00450DC2" w:rsidRDefault="00450DC2" w:rsidP="00450DC2">
      <w:pPr>
        <w:ind w:left="800"/>
      </w:pPr>
      <w:r>
        <w:rPr>
          <w:rFonts w:hint="eastAsia"/>
        </w:rPr>
        <w:t xml:space="preserve">모든 LIFE를 소진시 </w:t>
      </w:r>
      <w:r>
        <w:t xml:space="preserve">Game Over </w:t>
      </w:r>
      <w:r>
        <w:rPr>
          <w:rFonts w:hint="eastAsia"/>
        </w:rPr>
        <w:t>화면이 출력된다.</w:t>
      </w:r>
      <w:r>
        <w:t xml:space="preserve"> “잉 8ㅅ</w:t>
      </w:r>
      <w:r>
        <w:rPr>
          <w:rFonts w:hint="eastAsia"/>
        </w:rPr>
        <w:t>8</w:t>
      </w:r>
      <w:r>
        <w:t xml:space="preserve">” </w:t>
      </w:r>
      <w:r>
        <w:rPr>
          <w:rFonts w:hint="eastAsia"/>
        </w:rPr>
        <w:t>이 나와서 범수가 놀아주지 않아서 한껏 슬픈 간조메의 마음을 담는다.</w:t>
      </w:r>
    </w:p>
    <w:p w14:paraId="30EEB206" w14:textId="77777777" w:rsidR="00450DC2" w:rsidRPr="00450DC2" w:rsidRDefault="00450DC2" w:rsidP="00450DC2"/>
    <w:p w14:paraId="503055A3" w14:textId="56FCFE8B" w:rsidR="00450DC2" w:rsidRDefault="00450DC2" w:rsidP="00450DC2">
      <w:pPr>
        <w:pStyle w:val="2"/>
        <w:numPr>
          <w:ilvl w:val="1"/>
          <w:numId w:val="3"/>
        </w:numPr>
      </w:pPr>
      <w:bookmarkStart w:id="7" w:name="_Toc438500651"/>
      <w:r>
        <w:lastRenderedPageBreak/>
        <w:t>Happy Ending</w:t>
      </w:r>
      <w:bookmarkEnd w:id="7"/>
    </w:p>
    <w:p w14:paraId="216D9439" w14:textId="7F59D68E" w:rsidR="00450DC2" w:rsidRDefault="00450DC2" w:rsidP="00450DC2">
      <w:pPr>
        <w:ind w:left="760"/>
      </w:pPr>
      <w:r>
        <w:rPr>
          <w:noProof/>
        </w:rPr>
        <w:drawing>
          <wp:inline distT="0" distB="0" distL="0" distR="0" wp14:anchorId="4F0C160F" wp14:editId="5B199444">
            <wp:extent cx="5080635" cy="3045460"/>
            <wp:effectExtent l="0" t="0" r="5715" b="2540"/>
            <wp:docPr id="97" name="그림 97" descr="D:\마프플젝\bmp\BMW\vip\ENDIN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마프플젝\bmp\BMW\vip\ENDING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585DC" w14:textId="0FD1D4DA" w:rsidR="00450DC2" w:rsidRDefault="00450DC2" w:rsidP="00450DC2">
      <w:pPr>
        <w:ind w:left="760"/>
      </w:pPr>
      <w:r>
        <w:rPr>
          <w:rFonts w:hint="eastAsia"/>
        </w:rPr>
        <w:t>범수를 만나서 행복한 간조메가 광광 뛰고 있는 모습을 나타낸다.</w:t>
      </w:r>
      <w:r>
        <w:t xml:space="preserve"> </w:t>
      </w:r>
      <w:r w:rsidR="00463212">
        <w:rPr>
          <w:rFonts w:hint="eastAsia"/>
        </w:rPr>
        <w:t>실제 게임에서는 위 그림은 크기가 크기 때문에 올라가 있지 않고,</w:t>
      </w:r>
      <w:r w:rsidR="00463212">
        <w:t xml:space="preserve"> </w:t>
      </w:r>
      <w:r w:rsidR="00463212">
        <w:rPr>
          <w:rFonts w:hint="eastAsia"/>
        </w:rPr>
        <w:t>흰 배경에 범수가 웃고 있는 모습이 나타나지만 그 그림을 본 기억은 단 한 번뿐이다.</w:t>
      </w:r>
    </w:p>
    <w:p w14:paraId="265AF913" w14:textId="0B120C2C" w:rsidR="00A273B1" w:rsidRPr="00A273B1" w:rsidRDefault="00463212" w:rsidP="00A273B1">
      <w:pPr>
        <w:ind w:left="760"/>
      </w:pPr>
      <w:r>
        <w:rPr>
          <w:rFonts w:hint="eastAsia"/>
        </w:rPr>
        <w:t xml:space="preserve">게임의 난이도 </w:t>
      </w:r>
      <w:r w:rsidR="00A273B1">
        <w:rPr>
          <w:rFonts w:hint="eastAsia"/>
        </w:rPr>
        <w:t xml:space="preserve">혹은 간조메를 보고 싶지 않은 범수의 굳은 의지 때문에 </w:t>
      </w:r>
      <w:r w:rsidR="00A273B1">
        <w:t>happy ending</w:t>
      </w:r>
      <w:r w:rsidR="00A273B1">
        <w:rPr>
          <w:rFonts w:hint="eastAsia"/>
        </w:rPr>
        <w:t xml:space="preserve">을 보기는 아주 힘들며 마치 </w:t>
      </w:r>
      <w:r w:rsidR="00A273B1">
        <w:t>unreachable state</w:t>
      </w:r>
      <w:r w:rsidR="00A273B1">
        <w:rPr>
          <w:rFonts w:hint="eastAsia"/>
        </w:rPr>
        <w:t>와 같은 느낌을 준다.</w:t>
      </w:r>
    </w:p>
    <w:p w14:paraId="2A159AFC" w14:textId="77777777" w:rsidR="00463212" w:rsidRPr="00450DC2" w:rsidRDefault="00463212" w:rsidP="00450DC2">
      <w:pPr>
        <w:ind w:left="760"/>
      </w:pPr>
    </w:p>
    <w:p w14:paraId="5460DE99" w14:textId="2F37BD2D" w:rsidR="00F46B02" w:rsidRPr="00150D60" w:rsidRDefault="004F1935" w:rsidP="00233874">
      <w:pPr>
        <w:pStyle w:val="2"/>
        <w:numPr>
          <w:ilvl w:val="0"/>
          <w:numId w:val="3"/>
        </w:numPr>
      </w:pPr>
      <w:bookmarkStart w:id="8" w:name="_Toc438500652"/>
      <w:r>
        <w:rPr>
          <w:rFonts w:hint="eastAsia"/>
        </w:rPr>
        <w:t>프로그램을 만들기 위해 활용한</w:t>
      </w:r>
      <w:r w:rsidR="009539B8">
        <w:rPr>
          <w:rFonts w:hint="eastAsia"/>
        </w:rPr>
        <w:t xml:space="preserve"> </w:t>
      </w:r>
      <w:r w:rsidR="00ED37D2">
        <w:rPr>
          <w:rFonts w:hint="eastAsia"/>
        </w:rPr>
        <w:t>devices</w:t>
      </w:r>
      <w:bookmarkEnd w:id="8"/>
    </w:p>
    <w:p w14:paraId="07C42C92" w14:textId="62920658" w:rsidR="00ED37D2" w:rsidRPr="00496F0D" w:rsidRDefault="00ED37D2" w:rsidP="00FB4EA7">
      <w:pPr>
        <w:pStyle w:val="3"/>
        <w:numPr>
          <w:ilvl w:val="1"/>
          <w:numId w:val="3"/>
        </w:numPr>
        <w:ind w:leftChars="0" w:firstLineChars="0"/>
      </w:pPr>
      <w:bookmarkStart w:id="9" w:name="_Toc438500653"/>
      <w:r>
        <w:rPr>
          <w:rFonts w:hint="eastAsia"/>
        </w:rPr>
        <w:t>망고보드</w:t>
      </w:r>
      <w:bookmarkEnd w:id="9"/>
    </w:p>
    <w:p w14:paraId="199D53AF" w14:textId="08AD0549" w:rsidR="00FB4EA7" w:rsidRPr="00496F0D" w:rsidRDefault="00BE18B5" w:rsidP="00FB4EA7">
      <w:r w:rsidRPr="00496F0D">
        <w:t>S</w:t>
      </w:r>
      <w:r w:rsidRPr="00496F0D">
        <w:rPr>
          <w:rFonts w:hint="eastAsia"/>
        </w:rPr>
        <w:t>3</w:t>
      </w:r>
      <w:r w:rsidRPr="00496F0D">
        <w:t>C6410X</w:t>
      </w:r>
      <w:r w:rsidR="00BD0259" w:rsidRPr="00496F0D">
        <w:t xml:space="preserve"> Microprocessor</w:t>
      </w:r>
      <w:r w:rsidR="00BD0259" w:rsidRPr="00496F0D">
        <w:rPr>
          <w:rFonts w:hint="eastAsia"/>
        </w:rPr>
        <w:t>가 탑재되어 있</w:t>
      </w:r>
      <w:r w:rsidR="00496F0D" w:rsidRPr="00496F0D">
        <w:rPr>
          <w:rFonts w:hint="eastAsia"/>
        </w:rPr>
        <w:t>으며 OS가 깔려 있지 않은 Mango board 64</w:t>
      </w:r>
    </w:p>
    <w:p w14:paraId="5CA62D0B" w14:textId="6637DD50" w:rsidR="00ED37D2" w:rsidRDefault="004F1935" w:rsidP="00ED37D2">
      <w:pPr>
        <w:pStyle w:val="3"/>
        <w:numPr>
          <w:ilvl w:val="1"/>
          <w:numId w:val="3"/>
        </w:numPr>
        <w:ind w:leftChars="0" w:firstLineChars="0"/>
      </w:pPr>
      <w:bookmarkStart w:id="10" w:name="_Toc438500654"/>
      <w:r>
        <w:rPr>
          <w:rFonts w:hint="eastAsia"/>
        </w:rPr>
        <w:t xml:space="preserve">망고보드 </w:t>
      </w:r>
      <w:r>
        <w:t xml:space="preserve">- </w:t>
      </w:r>
      <w:r w:rsidR="00ED37D2">
        <w:t>G</w:t>
      </w:r>
      <w:r w:rsidR="00ED37D2">
        <w:rPr>
          <w:rFonts w:hint="eastAsia"/>
        </w:rPr>
        <w:t>rap</w:t>
      </w:r>
      <w:r w:rsidR="00ED37D2">
        <w:t>i</w:t>
      </w:r>
      <w:r w:rsidR="00ED37D2">
        <w:rPr>
          <w:rFonts w:hint="eastAsia"/>
        </w:rPr>
        <w:t>cs2</w:t>
      </w:r>
      <w:r w:rsidR="00ED37D2">
        <w:t>D</w:t>
      </w:r>
      <w:bookmarkEnd w:id="10"/>
    </w:p>
    <w:p w14:paraId="64C90AD3" w14:textId="0FB13F82" w:rsidR="00496F0D" w:rsidRDefault="00496F0D" w:rsidP="00ED37D2">
      <w:r>
        <w:rPr>
          <w:rFonts w:hint="eastAsia"/>
        </w:rPr>
        <w:t xml:space="preserve">실시간 게임을 만들기 위해서는 </w:t>
      </w:r>
      <w:r>
        <w:t>Mango board</w:t>
      </w:r>
      <w:r>
        <w:rPr>
          <w:rFonts w:hint="eastAsia"/>
        </w:rPr>
        <w:t>에 탑재되어 있는 Grap</w:t>
      </w:r>
      <w:r>
        <w:t>ics 2D chip</w:t>
      </w:r>
      <w:r>
        <w:rPr>
          <w:rFonts w:hint="eastAsia"/>
        </w:rPr>
        <w:t>을 활용하여야만 했다.</w:t>
      </w:r>
      <w:r>
        <w:t xml:space="preserve"> </w:t>
      </w:r>
      <w:r>
        <w:rPr>
          <w:rFonts w:hint="eastAsia"/>
        </w:rPr>
        <w:t>만약 이 chip의 힘을 빌리지 않고 전 화면(480 * 800)을</w:t>
      </w:r>
      <w:r>
        <w:t xml:space="preserve"> </w:t>
      </w:r>
      <w:r>
        <w:rPr>
          <w:rFonts w:hint="eastAsia"/>
        </w:rPr>
        <w:t xml:space="preserve">흰 색과 검은 색을 번갈아 덮도록 했더니 약 </w:t>
      </w:r>
      <w:r>
        <w:t>1</w:t>
      </w:r>
      <w:r>
        <w:rPr>
          <w:rFonts w:hint="eastAsia"/>
        </w:rPr>
        <w:t xml:space="preserve">초에 </w:t>
      </w:r>
      <w:r>
        <w:t xml:space="preserve">3 frame </w:t>
      </w:r>
      <w:r>
        <w:rPr>
          <w:rFonts w:hint="eastAsia"/>
        </w:rPr>
        <w:t>정도의 속도를 보였다.</w:t>
      </w:r>
      <w:r>
        <w:t xml:space="preserve"> LCD</w:t>
      </w:r>
      <w:r>
        <w:rPr>
          <w:rFonts w:hint="eastAsia"/>
        </w:rPr>
        <w:t>를 다루는 lab시간에 배경이 바뀌도록 했을 때에는 화면이 불러지는 속도 때문에 그림이 밀리는 것을 볼 수 있었다.</w:t>
      </w:r>
      <w:r>
        <w:t xml:space="preserve"> </w:t>
      </w:r>
      <w:r>
        <w:rPr>
          <w:rFonts w:hint="eastAsia"/>
        </w:rPr>
        <w:t xml:space="preserve">게임을 하기 위해서는 적어도 </w:t>
      </w:r>
      <w:r>
        <w:t>30frame</w:t>
      </w:r>
      <w:r>
        <w:rPr>
          <w:rFonts w:hint="eastAsia"/>
        </w:rPr>
        <w:t>이 필요했다.</w:t>
      </w:r>
      <w:r>
        <w:t xml:space="preserve"> </w:t>
      </w:r>
      <w:r>
        <w:rPr>
          <w:rFonts w:hint="eastAsia"/>
        </w:rPr>
        <w:t>따라서 그 내부의 그래픽을 가속시켜주도록 했다.</w:t>
      </w:r>
      <w:r>
        <w:t xml:space="preserve"> Off-screen </w:t>
      </w:r>
      <w:r>
        <w:rPr>
          <w:rFonts w:hint="eastAsia"/>
        </w:rPr>
        <w:t xml:space="preserve">이미지를 </w:t>
      </w:r>
      <w:r>
        <w:t>screen</w:t>
      </w:r>
      <w:r>
        <w:rPr>
          <w:rFonts w:hint="eastAsia"/>
        </w:rPr>
        <w:t xml:space="preserve">에 </w:t>
      </w:r>
      <w:r>
        <w:t>copy</w:t>
      </w:r>
      <w:r>
        <w:rPr>
          <w:rFonts w:hint="eastAsia"/>
        </w:rPr>
        <w:t>를 함으로써 아주 빠르게 그림을 그려줄 수 있었고,</w:t>
      </w:r>
      <w:r>
        <w:t xml:space="preserve"> </w:t>
      </w:r>
      <w:r>
        <w:rPr>
          <w:rFonts w:hint="eastAsia"/>
        </w:rPr>
        <w:t>게임을 하기 적합했다.</w:t>
      </w:r>
    </w:p>
    <w:p w14:paraId="7A86D956" w14:textId="3EEBDE70" w:rsidR="00496F0D" w:rsidRDefault="00496F0D" w:rsidP="00ED37D2">
      <w:r>
        <w:rPr>
          <w:rFonts w:hint="eastAsia"/>
        </w:rPr>
        <w:lastRenderedPageBreak/>
        <w:t xml:space="preserve">또한 </w:t>
      </w:r>
      <w:r w:rsidR="00280B87">
        <w:t>V-sync(vertical sy</w:t>
      </w:r>
      <w:r>
        <w:t>ncronization</w:t>
      </w:r>
      <w:r>
        <w:rPr>
          <w:rFonts w:hint="eastAsia"/>
        </w:rPr>
        <w:t xml:space="preserve">)을 구현시켜서 그림이 왜곡되지 않고 출력되지 않으면서 </w:t>
      </w:r>
      <w:r>
        <w:t xml:space="preserve">60 </w:t>
      </w:r>
      <w:r>
        <w:rPr>
          <w:rFonts w:hint="eastAsia"/>
        </w:rPr>
        <w:t>frame이 올바르게 출력되도록 하였다.</w:t>
      </w:r>
    </w:p>
    <w:p w14:paraId="72F0EEE2" w14:textId="77777777" w:rsidR="00496F0D" w:rsidRPr="00496F0D" w:rsidRDefault="00496F0D" w:rsidP="00ED37D2"/>
    <w:p w14:paraId="2266A576" w14:textId="114A09F2" w:rsidR="00496F0D" w:rsidRDefault="004F1935" w:rsidP="00496F0D">
      <w:pPr>
        <w:pStyle w:val="3"/>
        <w:numPr>
          <w:ilvl w:val="1"/>
          <w:numId w:val="3"/>
        </w:numPr>
        <w:ind w:leftChars="0" w:firstLineChars="0"/>
      </w:pPr>
      <w:bookmarkStart w:id="11" w:name="_Toc438500655"/>
      <w:r>
        <w:rPr>
          <w:rFonts w:hint="eastAsia"/>
        </w:rPr>
        <w:t xml:space="preserve">망고보드 </w:t>
      </w:r>
      <w:r>
        <w:t xml:space="preserve">- </w:t>
      </w:r>
      <w:r w:rsidR="00ED37D2">
        <w:t>Post Processor</w:t>
      </w:r>
      <w:bookmarkEnd w:id="11"/>
    </w:p>
    <w:p w14:paraId="02936B71" w14:textId="77777777" w:rsidR="00496F0D" w:rsidRDefault="00496F0D" w:rsidP="00496F0D">
      <w:r>
        <w:rPr>
          <w:rFonts w:hint="eastAsia"/>
        </w:rPr>
        <w:t xml:space="preserve">우리는 </w:t>
      </w:r>
      <w:r>
        <w:t>480*800</w:t>
      </w:r>
      <w:r>
        <w:rPr>
          <w:rFonts w:hint="eastAsia"/>
        </w:rPr>
        <w:t>의 모든 해상도를 활용할 수도 있지만,</w:t>
      </w:r>
      <w:r>
        <w:t xml:space="preserve"> </w:t>
      </w:r>
      <w:r>
        <w:rPr>
          <w:rFonts w:hint="eastAsia"/>
        </w:rPr>
        <w:t>그림이 고전 도트 스타일의 그림이 되는 것도 아주 귀여울 뿐 더러</w:t>
      </w:r>
      <w:r>
        <w:t xml:space="preserve"> </w:t>
      </w:r>
      <w:r>
        <w:rPr>
          <w:rFonts w:hint="eastAsia"/>
        </w:rPr>
        <w:t>보다 빠른 속도를 위해서 해상도를 낮추는 것이 필요하다.</w:t>
      </w:r>
      <w:r>
        <w:t xml:space="preserve"> </w:t>
      </w:r>
      <w:r>
        <w:rPr>
          <w:rFonts w:hint="eastAsia"/>
        </w:rPr>
        <w:t xml:space="preserve">따라서 </w:t>
      </w:r>
      <w:r>
        <w:t>post processor</w:t>
      </w:r>
      <w:r>
        <w:rPr>
          <w:rFonts w:hint="eastAsia"/>
        </w:rPr>
        <w:t>를 이용해서 길이 1/2</w:t>
      </w:r>
      <w:r>
        <w:t xml:space="preserve"> (</w:t>
      </w:r>
      <w:r>
        <w:rPr>
          <w:rFonts w:hint="eastAsia"/>
        </w:rPr>
        <w:t xml:space="preserve">넓이 </w:t>
      </w:r>
      <w:r>
        <w:t>1/</w:t>
      </w:r>
      <w:bookmarkStart w:id="12" w:name="_GoBack"/>
      <w:bookmarkEnd w:id="12"/>
      <w:r>
        <w:t xml:space="preserve">4)의 </w:t>
      </w:r>
      <w:r>
        <w:rPr>
          <w:rFonts w:hint="eastAsia"/>
        </w:rPr>
        <w:t>사이즈 그림을 전 화면에 출력시키도록 함으로써 더욱 속도를 높였다.</w:t>
      </w:r>
    </w:p>
    <w:p w14:paraId="76A665B7" w14:textId="6C8D7F0D" w:rsidR="00496F0D" w:rsidRPr="00496F0D" w:rsidRDefault="00496F0D" w:rsidP="00496F0D">
      <w:r>
        <w:rPr>
          <w:rFonts w:hint="eastAsia"/>
        </w:rPr>
        <w:t xml:space="preserve"> </w:t>
      </w:r>
    </w:p>
    <w:p w14:paraId="0F17E402" w14:textId="33527E92" w:rsidR="00C71DF9" w:rsidRDefault="00C71DF9" w:rsidP="00C71DF9">
      <w:pPr>
        <w:pStyle w:val="3"/>
        <w:numPr>
          <w:ilvl w:val="1"/>
          <w:numId w:val="3"/>
        </w:numPr>
        <w:ind w:leftChars="0" w:firstLineChars="0"/>
      </w:pPr>
      <w:bookmarkStart w:id="13" w:name="_Toc438500656"/>
      <w:r>
        <w:t xml:space="preserve">LAN </w:t>
      </w:r>
      <w:r>
        <w:rPr>
          <w:rFonts w:hint="eastAsia"/>
        </w:rPr>
        <w:t>선의 활용</w:t>
      </w:r>
      <w:bookmarkEnd w:id="13"/>
    </w:p>
    <w:p w14:paraId="26F92B2B" w14:textId="60E747D5" w:rsidR="004F1935" w:rsidRDefault="004F1935" w:rsidP="00E54C25">
      <w:r>
        <w:t>t</w:t>
      </w:r>
      <w:r>
        <w:rPr>
          <w:rFonts w:hint="eastAsia"/>
        </w:rPr>
        <w:t xml:space="preserve">ftp </w:t>
      </w:r>
      <w:r>
        <w:t>server</w:t>
      </w:r>
      <w:r>
        <w:rPr>
          <w:rFonts w:hint="eastAsia"/>
        </w:rPr>
        <w:t xml:space="preserve">을 이용해 </w:t>
      </w:r>
      <w:r>
        <w:t>UART</w:t>
      </w:r>
      <w:r>
        <w:rPr>
          <w:rFonts w:hint="eastAsia"/>
        </w:rPr>
        <w:t xml:space="preserve"> 대신 </w:t>
      </w:r>
      <w:r>
        <w:t>LAN</w:t>
      </w:r>
      <w:r>
        <w:rPr>
          <w:rFonts w:hint="eastAsia"/>
        </w:rPr>
        <w:t xml:space="preserve"> 선을 통해서 </w:t>
      </w:r>
      <w:r>
        <w:t>data</w:t>
      </w:r>
      <w:r>
        <w:rPr>
          <w:rFonts w:hint="eastAsia"/>
        </w:rPr>
        <w:t>를 전송했다. 그림이 많이 올라가기 때문에,</w:t>
      </w:r>
      <w:r>
        <w:t xml:space="preserve"> </w:t>
      </w:r>
      <w:r>
        <w:rPr>
          <w:rFonts w:hint="eastAsia"/>
        </w:rPr>
        <w:t>빠른 속도의 전송이 필요했다.</w:t>
      </w:r>
    </w:p>
    <w:p w14:paraId="23BBA307" w14:textId="77777777" w:rsidR="004F1935" w:rsidRDefault="004F1935" w:rsidP="00E54C25"/>
    <w:p w14:paraId="1B35461A" w14:textId="706A058D" w:rsidR="004F1935" w:rsidRDefault="004F1935">
      <w:pPr>
        <w:widowControl/>
        <w:wordWrap/>
        <w:autoSpaceDE/>
        <w:autoSpaceDN/>
      </w:pPr>
      <w:r>
        <w:br w:type="page"/>
      </w:r>
    </w:p>
    <w:p w14:paraId="2E63F367" w14:textId="77777777" w:rsidR="004F1935" w:rsidRDefault="004F1935" w:rsidP="00E54C25"/>
    <w:p w14:paraId="7094BAA1" w14:textId="79766E22" w:rsidR="009539B8" w:rsidRPr="009539B8" w:rsidRDefault="009539B8" w:rsidP="00233874">
      <w:pPr>
        <w:pStyle w:val="2"/>
        <w:numPr>
          <w:ilvl w:val="0"/>
          <w:numId w:val="3"/>
        </w:numPr>
      </w:pPr>
      <w:bookmarkStart w:id="14" w:name="_Toc438500657"/>
      <w:r>
        <w:rPr>
          <w:rFonts w:hint="eastAsia"/>
        </w:rPr>
        <w:t>프로그램에 사용된 소스</w:t>
      </w:r>
      <w:bookmarkEnd w:id="14"/>
    </w:p>
    <w:p w14:paraId="7CC8BBDB" w14:textId="77777777" w:rsidR="00392997" w:rsidRPr="00E770E4" w:rsidRDefault="00392997" w:rsidP="00392997">
      <w:pPr>
        <w:pStyle w:val="2"/>
      </w:pPr>
      <w:r>
        <w:rPr>
          <w:rFonts w:hint="eastAsia"/>
        </w:rPr>
        <w:t>개요</w:t>
      </w:r>
    </w:p>
    <w:p w14:paraId="3BDBA962" w14:textId="77777777" w:rsidR="00392997" w:rsidRDefault="00392997" w:rsidP="00392997">
      <w:r>
        <w:rPr>
          <w:rFonts w:hint="eastAsia"/>
        </w:rPr>
        <w:t xml:space="preserve">다음은 이번 </w:t>
      </w:r>
      <w:r>
        <w:t>프</w:t>
      </w:r>
      <w:r>
        <w:rPr>
          <w:rFonts w:hint="eastAsia"/>
        </w:rPr>
        <w:t xml:space="preserve">로젝트에 </w:t>
      </w:r>
      <w:r>
        <w:t>사</w:t>
      </w:r>
      <w:r>
        <w:rPr>
          <w:rFonts w:hint="eastAsia"/>
        </w:rPr>
        <w:t xml:space="preserve">용된 </w:t>
      </w:r>
      <w:r>
        <w:t>소</w:t>
      </w:r>
      <w:r>
        <w:rPr>
          <w:rFonts w:hint="eastAsia"/>
        </w:rPr>
        <w:t xml:space="preserve">스코드 </w:t>
      </w:r>
      <w:r>
        <w:t>목</w:t>
      </w:r>
      <w:r>
        <w:rPr>
          <w:rFonts w:hint="eastAsia"/>
        </w:rPr>
        <w:t xml:space="preserve">록이다. 총 </w:t>
      </w:r>
      <w:r>
        <w:t>23</w:t>
      </w:r>
      <w:r>
        <w:rPr>
          <w:rFonts w:hint="eastAsia"/>
        </w:rPr>
        <w:t xml:space="preserve">개의 </w:t>
      </w:r>
      <w:r>
        <w:t>소</w:t>
      </w:r>
      <w:r>
        <w:rPr>
          <w:rFonts w:hint="eastAsia"/>
        </w:rPr>
        <w:t xml:space="preserve">스코드 </w:t>
      </w:r>
      <w:r>
        <w:t>파</w:t>
      </w:r>
      <w:r>
        <w:rPr>
          <w:rFonts w:hint="eastAsia"/>
        </w:rPr>
        <w:t xml:space="preserve">일이 </w:t>
      </w:r>
      <w:r>
        <w:t>사</w:t>
      </w:r>
      <w:r>
        <w:rPr>
          <w:rFonts w:hint="eastAsia"/>
        </w:rPr>
        <w:t xml:space="preserve">용되었으며 </w:t>
      </w:r>
      <w:r>
        <w:t>이</w:t>
      </w:r>
      <w:r>
        <w:rPr>
          <w:rFonts w:hint="eastAsia"/>
        </w:rPr>
        <w:t xml:space="preserve">에 </w:t>
      </w:r>
      <w:r>
        <w:t>따</w:t>
      </w:r>
      <w:r>
        <w:rPr>
          <w:rFonts w:hint="eastAsia"/>
        </w:rPr>
        <w:t>른 헤더</w:t>
      </w:r>
      <w:r>
        <w:t>파</w:t>
      </w:r>
      <w:r>
        <w:rPr>
          <w:rFonts w:hint="eastAsia"/>
        </w:rPr>
        <w:t xml:space="preserve">일 </w:t>
      </w:r>
      <w:r>
        <w:t>또</w:t>
      </w:r>
      <w:r>
        <w:rPr>
          <w:rFonts w:hint="eastAsia"/>
        </w:rPr>
        <w:t xml:space="preserve">한 </w:t>
      </w:r>
      <w:r>
        <w:t>목</w:t>
      </w:r>
      <w:r>
        <w:rPr>
          <w:rFonts w:hint="eastAsia"/>
        </w:rPr>
        <w:t xml:space="preserve">록에 </w:t>
      </w:r>
      <w:r>
        <w:t>포</w:t>
      </w:r>
      <w:r>
        <w:rPr>
          <w:rFonts w:hint="eastAsia"/>
        </w:rPr>
        <w:t>함된다.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92997" w14:paraId="4D5DAEF6" w14:textId="77777777" w:rsidTr="00F21767"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FDF2EF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b/>
                <w:color w:val="000000"/>
                <w:szCs w:val="20"/>
              </w:rPr>
            </w:pPr>
            <w:r w:rsidRPr="00F21767">
              <w:rPr>
                <w:rFonts w:ascii="Consolas" w:hAnsi="Consolas" w:cs="Consolas" w:hint="eastAsia"/>
                <w:b/>
                <w:color w:val="000000"/>
                <w:szCs w:val="20"/>
              </w:rPr>
              <w:t>망고보드</w:t>
            </w:r>
            <w:r w:rsidRPr="00F21767">
              <w:rPr>
                <w:rFonts w:ascii="Consolas" w:hAnsi="Consolas" w:cs="Consolas" w:hint="eastAsia"/>
                <w:b/>
                <w:color w:val="000000"/>
                <w:szCs w:val="20"/>
              </w:rPr>
              <w:t xml:space="preserve"> </w:t>
            </w:r>
            <w:r w:rsidRPr="00F21767">
              <w:rPr>
                <w:rFonts w:ascii="Consolas" w:hAnsi="Consolas" w:cs="Consolas"/>
                <w:b/>
                <w:color w:val="000000"/>
                <w:szCs w:val="20"/>
              </w:rPr>
              <w:t>시</w:t>
            </w:r>
            <w:r w:rsidRPr="00F21767">
              <w:rPr>
                <w:rFonts w:ascii="Consolas" w:hAnsi="Consolas" w:cs="Consolas" w:hint="eastAsia"/>
                <w:b/>
                <w:color w:val="000000"/>
                <w:szCs w:val="20"/>
              </w:rPr>
              <w:t>스템</w:t>
            </w:r>
          </w:p>
        </w:tc>
      </w:tr>
      <w:tr w:rsidR="00392997" w14:paraId="03256DAC" w14:textId="77777777" w:rsidTr="00F21767">
        <w:trPr>
          <w:trHeight w:val="1261"/>
        </w:trPr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1E0E0230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21767">
              <w:rPr>
                <w:rFonts w:ascii="Consolas" w:hAnsi="Consolas" w:cs="Consolas"/>
                <w:color w:val="000000"/>
                <w:sz w:val="16"/>
                <w:szCs w:val="16"/>
              </w:rPr>
              <w:t>s3c_uart.c</w:t>
            </w:r>
          </w:p>
          <w:p w14:paraId="1A76B7B8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21767">
              <w:rPr>
                <w:rFonts w:ascii="Consolas" w:hAnsi="Consolas" w:cs="Consolas"/>
                <w:color w:val="000000"/>
                <w:sz w:val="16"/>
                <w:szCs w:val="16"/>
              </w:rPr>
              <w:t>s3c6410.h</w:t>
            </w:r>
          </w:p>
          <w:p w14:paraId="5772BDDF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21767">
              <w:rPr>
                <w:rFonts w:ascii="Consolas" w:hAnsi="Consolas" w:cs="Consolas"/>
                <w:color w:val="000000"/>
                <w:sz w:val="16"/>
                <w:szCs w:val="16"/>
              </w:rPr>
              <w:t>support.c</w:t>
            </w:r>
          </w:p>
          <w:p w14:paraId="67EAFE68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21767">
              <w:rPr>
                <w:rFonts w:ascii="Consolas" w:hAnsi="Consolas" w:cs="Consolas"/>
                <w:color w:val="000000"/>
                <w:sz w:val="16"/>
                <w:szCs w:val="16"/>
              </w:rPr>
              <w:t>interrupt.c</w:t>
            </w:r>
          </w:p>
          <w:p w14:paraId="3D2ED949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21767">
              <w:rPr>
                <w:rFonts w:ascii="Consolas" w:hAnsi="Consolas" w:cs="Consolas"/>
                <w:color w:val="000000"/>
                <w:sz w:val="16"/>
                <w:szCs w:val="16"/>
              </w:rPr>
              <w:t>vic.h</w:t>
            </w:r>
          </w:p>
          <w:p w14:paraId="4952A8E0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21767">
              <w:rPr>
                <w:rFonts w:ascii="Consolas" w:hAnsi="Consolas" w:cs="Consolas"/>
                <w:color w:val="000000"/>
                <w:sz w:val="16"/>
                <w:szCs w:val="16"/>
              </w:rPr>
              <w:t>io.h</w:t>
            </w:r>
          </w:p>
        </w:tc>
      </w:tr>
      <w:tr w:rsidR="00392997" w14:paraId="1CFA0227" w14:textId="77777777" w:rsidTr="00F21767">
        <w:tc>
          <w:tcPr>
            <w:tcW w:w="90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ED2039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b/>
                <w:color w:val="000000"/>
                <w:szCs w:val="20"/>
              </w:rPr>
            </w:pPr>
            <w:r w:rsidRPr="00F21767">
              <w:rPr>
                <w:rFonts w:ascii="Consolas" w:hAnsi="Consolas" w:cs="Consolas"/>
                <w:b/>
                <w:color w:val="000000"/>
                <w:szCs w:val="20"/>
              </w:rPr>
              <w:t>그</w:t>
            </w:r>
            <w:r w:rsidRPr="00F21767">
              <w:rPr>
                <w:rFonts w:ascii="Consolas" w:hAnsi="Consolas" w:cs="Consolas" w:hint="eastAsia"/>
                <w:b/>
                <w:color w:val="000000"/>
                <w:szCs w:val="20"/>
              </w:rPr>
              <w:t>래픽</w:t>
            </w:r>
            <w:r w:rsidRPr="00F21767">
              <w:rPr>
                <w:rFonts w:ascii="Consolas" w:hAnsi="Consolas" w:cs="Consolas" w:hint="eastAsia"/>
                <w:b/>
                <w:color w:val="000000"/>
                <w:szCs w:val="20"/>
              </w:rPr>
              <w:t xml:space="preserve"> </w:t>
            </w:r>
            <w:r w:rsidRPr="00F21767">
              <w:rPr>
                <w:rFonts w:ascii="Consolas" w:hAnsi="Consolas" w:cs="Consolas"/>
                <w:b/>
                <w:color w:val="000000"/>
                <w:szCs w:val="20"/>
              </w:rPr>
              <w:t>프</w:t>
            </w:r>
            <w:r w:rsidRPr="00F21767">
              <w:rPr>
                <w:rFonts w:ascii="Consolas" w:hAnsi="Consolas" w:cs="Consolas" w:hint="eastAsia"/>
                <w:b/>
                <w:color w:val="000000"/>
                <w:szCs w:val="20"/>
              </w:rPr>
              <w:t>로세싱</w:t>
            </w:r>
          </w:p>
        </w:tc>
      </w:tr>
      <w:tr w:rsidR="00392997" w14:paraId="782F9B6F" w14:textId="77777777" w:rsidTr="00F21767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3E315BAC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21767">
              <w:rPr>
                <w:rFonts w:ascii="Consolas" w:hAnsi="Consolas" w:cs="Consolas"/>
                <w:color w:val="000000"/>
                <w:sz w:val="16"/>
                <w:szCs w:val="16"/>
              </w:rPr>
              <w:t>lcd.c</w:t>
            </w:r>
          </w:p>
          <w:p w14:paraId="0696B698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21767">
              <w:rPr>
                <w:rFonts w:ascii="Consolas" w:hAnsi="Consolas" w:cs="Consolas"/>
                <w:color w:val="000000"/>
                <w:sz w:val="16"/>
                <w:szCs w:val="16"/>
              </w:rPr>
              <w:t>graphics.c</w:t>
            </w:r>
          </w:p>
          <w:p w14:paraId="5EE7A847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21767">
              <w:rPr>
                <w:rFonts w:ascii="Consolas" w:hAnsi="Consolas" w:cs="Consolas"/>
                <w:color w:val="000000"/>
                <w:sz w:val="16"/>
                <w:szCs w:val="16"/>
              </w:rPr>
              <w:t>postproc.c</w:t>
            </w:r>
          </w:p>
        </w:tc>
      </w:tr>
      <w:tr w:rsidR="00392997" w14:paraId="00B57155" w14:textId="77777777" w:rsidTr="00F21767">
        <w:tc>
          <w:tcPr>
            <w:tcW w:w="90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6AE3E3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b/>
                <w:color w:val="000000"/>
                <w:szCs w:val="20"/>
              </w:rPr>
            </w:pPr>
            <w:r w:rsidRPr="00F21767">
              <w:rPr>
                <w:rFonts w:ascii="Consolas" w:hAnsi="Consolas" w:cs="Consolas"/>
                <w:b/>
                <w:color w:val="000000"/>
                <w:szCs w:val="20"/>
              </w:rPr>
              <w:t>엔</w:t>
            </w:r>
            <w:r w:rsidRPr="00F21767">
              <w:rPr>
                <w:rFonts w:ascii="Consolas" w:hAnsi="Consolas" w:cs="Consolas" w:hint="eastAsia"/>
                <w:b/>
                <w:color w:val="000000"/>
                <w:szCs w:val="20"/>
              </w:rPr>
              <w:t>트리포인트</w:t>
            </w:r>
          </w:p>
        </w:tc>
      </w:tr>
      <w:tr w:rsidR="00392997" w14:paraId="4D240D6C" w14:textId="77777777" w:rsidTr="00F21767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4BC972A4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21767">
              <w:rPr>
                <w:rFonts w:ascii="Consolas" w:hAnsi="Consolas" w:cs="Consolas"/>
                <w:color w:val="000000"/>
                <w:sz w:val="16"/>
                <w:szCs w:val="16"/>
              </w:rPr>
              <w:t>main.c</w:t>
            </w:r>
          </w:p>
          <w:p w14:paraId="0A3FD03B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21767">
              <w:rPr>
                <w:rFonts w:ascii="Consolas" w:hAnsi="Consolas" w:cs="Consolas"/>
                <w:color w:val="000000"/>
                <w:sz w:val="16"/>
                <w:szCs w:val="16"/>
              </w:rPr>
              <w:t>frame.c</w:t>
            </w:r>
          </w:p>
        </w:tc>
      </w:tr>
      <w:tr w:rsidR="00392997" w14:paraId="26603E7F" w14:textId="77777777" w:rsidTr="00F21767">
        <w:tc>
          <w:tcPr>
            <w:tcW w:w="90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23C597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b/>
                <w:color w:val="000000"/>
                <w:szCs w:val="20"/>
              </w:rPr>
            </w:pPr>
            <w:r w:rsidRPr="00F21767">
              <w:rPr>
                <w:rFonts w:ascii="Consolas" w:hAnsi="Consolas" w:cs="Consolas" w:hint="eastAsia"/>
                <w:b/>
                <w:color w:val="000000"/>
                <w:szCs w:val="20"/>
              </w:rPr>
              <w:t>유틸리티</w:t>
            </w:r>
            <w:r w:rsidRPr="00F21767">
              <w:rPr>
                <w:rFonts w:ascii="Consolas" w:hAnsi="Consolas" w:cs="Consolas" w:hint="eastAsia"/>
                <w:b/>
                <w:color w:val="000000"/>
                <w:szCs w:val="20"/>
              </w:rPr>
              <w:t xml:space="preserve"> </w:t>
            </w:r>
            <w:r w:rsidRPr="00F21767">
              <w:rPr>
                <w:rFonts w:ascii="Consolas" w:hAnsi="Consolas" w:cs="Consolas"/>
                <w:b/>
                <w:color w:val="000000"/>
                <w:szCs w:val="20"/>
              </w:rPr>
              <w:t>함</w:t>
            </w:r>
            <w:r w:rsidRPr="00F21767">
              <w:rPr>
                <w:rFonts w:ascii="Consolas" w:hAnsi="Consolas" w:cs="Consolas" w:hint="eastAsia"/>
                <w:b/>
                <w:color w:val="000000"/>
                <w:szCs w:val="20"/>
              </w:rPr>
              <w:t>수</w:t>
            </w:r>
          </w:p>
        </w:tc>
      </w:tr>
      <w:tr w:rsidR="00392997" w14:paraId="222D7760" w14:textId="77777777" w:rsidTr="00F21767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554A65BA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21767">
              <w:rPr>
                <w:rFonts w:ascii="Consolas" w:hAnsi="Consolas" w:cs="Consolas"/>
                <w:color w:val="000000"/>
                <w:sz w:val="16"/>
                <w:szCs w:val="16"/>
              </w:rPr>
              <w:t>util.c</w:t>
            </w:r>
          </w:p>
        </w:tc>
      </w:tr>
      <w:tr w:rsidR="00392997" w14:paraId="29F92D67" w14:textId="77777777" w:rsidTr="00F21767">
        <w:tc>
          <w:tcPr>
            <w:tcW w:w="90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495971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b/>
                <w:color w:val="000000"/>
                <w:szCs w:val="20"/>
              </w:rPr>
            </w:pPr>
            <w:r w:rsidRPr="00F21767">
              <w:rPr>
                <w:rFonts w:ascii="Consolas" w:hAnsi="Consolas" w:cs="Consolas"/>
                <w:b/>
                <w:color w:val="000000"/>
                <w:szCs w:val="20"/>
              </w:rPr>
              <w:t>게</w:t>
            </w:r>
            <w:r w:rsidRPr="00F21767">
              <w:rPr>
                <w:rFonts w:ascii="Consolas" w:hAnsi="Consolas" w:cs="Consolas" w:hint="eastAsia"/>
                <w:b/>
                <w:color w:val="000000"/>
                <w:szCs w:val="20"/>
              </w:rPr>
              <w:t>임</w:t>
            </w:r>
            <w:r w:rsidRPr="00F21767">
              <w:rPr>
                <w:rFonts w:ascii="Consolas" w:hAnsi="Consolas" w:cs="Consolas" w:hint="eastAsia"/>
                <w:b/>
                <w:color w:val="000000"/>
                <w:szCs w:val="20"/>
              </w:rPr>
              <w:t xml:space="preserve"> </w:t>
            </w:r>
            <w:r w:rsidRPr="00F21767">
              <w:rPr>
                <w:rFonts w:ascii="Consolas" w:hAnsi="Consolas" w:cs="Consolas" w:hint="eastAsia"/>
                <w:b/>
                <w:color w:val="000000"/>
                <w:szCs w:val="20"/>
              </w:rPr>
              <w:t>백엔드</w:t>
            </w:r>
            <w:r w:rsidRPr="00F21767">
              <w:rPr>
                <w:rFonts w:ascii="Consolas" w:hAnsi="Consolas" w:cs="Consolas" w:hint="eastAsia"/>
                <w:b/>
                <w:color w:val="000000"/>
                <w:szCs w:val="20"/>
              </w:rPr>
              <w:t xml:space="preserve"> </w:t>
            </w:r>
            <w:r w:rsidRPr="00F21767">
              <w:rPr>
                <w:rFonts w:ascii="Consolas" w:hAnsi="Consolas" w:cs="Consolas" w:hint="eastAsia"/>
                <w:b/>
                <w:color w:val="000000"/>
                <w:szCs w:val="20"/>
              </w:rPr>
              <w:t>시스템</w:t>
            </w:r>
          </w:p>
        </w:tc>
      </w:tr>
      <w:tr w:rsidR="00392997" w14:paraId="0A4A9739" w14:textId="77777777" w:rsidTr="00F21767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574F8ABA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21767">
              <w:rPr>
                <w:rFonts w:ascii="Consolas" w:hAnsi="Consolas" w:cs="Consolas"/>
                <w:color w:val="000000"/>
                <w:sz w:val="16"/>
                <w:szCs w:val="16"/>
              </w:rPr>
              <w:t>sprite.c</w:t>
            </w:r>
          </w:p>
          <w:p w14:paraId="2189F842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21767">
              <w:rPr>
                <w:rFonts w:ascii="Consolas" w:hAnsi="Consolas" w:cs="Consolas"/>
                <w:color w:val="000000"/>
                <w:sz w:val="16"/>
                <w:szCs w:val="16"/>
              </w:rPr>
              <w:t>cbox.c</w:t>
            </w:r>
          </w:p>
          <w:p w14:paraId="4505CB07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21767">
              <w:rPr>
                <w:rFonts w:ascii="Consolas" w:hAnsi="Consolas" w:cs="Consolas"/>
                <w:color w:val="000000"/>
                <w:sz w:val="16"/>
                <w:szCs w:val="16"/>
              </w:rPr>
              <w:t>timeline.c</w:t>
            </w:r>
          </w:p>
        </w:tc>
      </w:tr>
      <w:tr w:rsidR="00392997" w14:paraId="6AAB937B" w14:textId="77777777" w:rsidTr="00F21767">
        <w:tc>
          <w:tcPr>
            <w:tcW w:w="90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982AB7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b/>
                <w:color w:val="000000"/>
                <w:szCs w:val="20"/>
              </w:rPr>
            </w:pPr>
            <w:r w:rsidRPr="00F21767">
              <w:rPr>
                <w:rFonts w:ascii="Consolas" w:hAnsi="Consolas" w:cs="Consolas"/>
                <w:b/>
                <w:color w:val="000000"/>
                <w:szCs w:val="20"/>
              </w:rPr>
              <w:t>게</w:t>
            </w:r>
            <w:r w:rsidRPr="00F21767">
              <w:rPr>
                <w:rFonts w:ascii="Consolas" w:hAnsi="Consolas" w:cs="Consolas" w:hint="eastAsia"/>
                <w:b/>
                <w:color w:val="000000"/>
                <w:szCs w:val="20"/>
              </w:rPr>
              <w:t>임</w:t>
            </w:r>
            <w:r w:rsidRPr="00F21767">
              <w:rPr>
                <w:rFonts w:ascii="Consolas" w:hAnsi="Consolas" w:cs="Consolas" w:hint="eastAsia"/>
                <w:b/>
                <w:color w:val="000000"/>
                <w:szCs w:val="20"/>
              </w:rPr>
              <w:t xml:space="preserve"> </w:t>
            </w:r>
            <w:r w:rsidRPr="00F21767">
              <w:rPr>
                <w:rFonts w:ascii="Consolas" w:hAnsi="Consolas" w:cs="Consolas"/>
                <w:b/>
                <w:color w:val="000000"/>
                <w:szCs w:val="20"/>
              </w:rPr>
              <w:t>미</w:t>
            </w:r>
            <w:r w:rsidRPr="00F21767">
              <w:rPr>
                <w:rFonts w:ascii="Consolas" w:hAnsi="Consolas" w:cs="Consolas" w:hint="eastAsia"/>
                <w:b/>
                <w:color w:val="000000"/>
                <w:szCs w:val="20"/>
              </w:rPr>
              <w:t>들엔드</w:t>
            </w:r>
            <w:r w:rsidRPr="00F21767">
              <w:rPr>
                <w:rFonts w:ascii="Consolas" w:hAnsi="Consolas" w:cs="Consolas" w:hint="eastAsia"/>
                <w:b/>
                <w:color w:val="000000"/>
                <w:szCs w:val="20"/>
              </w:rPr>
              <w:t xml:space="preserve"> </w:t>
            </w:r>
            <w:r w:rsidRPr="00F21767">
              <w:rPr>
                <w:rFonts w:ascii="Consolas" w:hAnsi="Consolas" w:cs="Consolas"/>
                <w:b/>
                <w:color w:val="000000"/>
                <w:szCs w:val="20"/>
              </w:rPr>
              <w:t>시</w:t>
            </w:r>
            <w:r w:rsidRPr="00F21767">
              <w:rPr>
                <w:rFonts w:ascii="Consolas" w:hAnsi="Consolas" w:cs="Consolas" w:hint="eastAsia"/>
                <w:b/>
                <w:color w:val="000000"/>
                <w:szCs w:val="20"/>
              </w:rPr>
              <w:t>스템</w:t>
            </w:r>
          </w:p>
        </w:tc>
      </w:tr>
      <w:tr w:rsidR="00392997" w14:paraId="338651FB" w14:textId="77777777" w:rsidTr="00F21767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5345D031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21767">
              <w:rPr>
                <w:rFonts w:ascii="Consolas" w:hAnsi="Consolas" w:cs="Consolas"/>
                <w:color w:val="000000"/>
                <w:sz w:val="16"/>
                <w:szCs w:val="16"/>
              </w:rPr>
              <w:t>bullet.c</w:t>
            </w:r>
          </w:p>
          <w:p w14:paraId="3850C0F7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21767">
              <w:rPr>
                <w:rFonts w:ascii="Consolas" w:hAnsi="Consolas" w:cs="Consolas"/>
                <w:color w:val="000000"/>
                <w:sz w:val="16"/>
                <w:szCs w:val="16"/>
              </w:rPr>
              <w:t>enemy.c</w:t>
            </w:r>
          </w:p>
          <w:p w14:paraId="0D07A36B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21767">
              <w:rPr>
                <w:rFonts w:ascii="Consolas" w:hAnsi="Consolas" w:cs="Consolas"/>
                <w:color w:val="000000"/>
                <w:sz w:val="16"/>
                <w:szCs w:val="16"/>
              </w:rPr>
              <w:t>effect.c</w:t>
            </w:r>
          </w:p>
          <w:p w14:paraId="7914F19F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21767">
              <w:rPr>
                <w:rFonts w:ascii="Consolas" w:hAnsi="Consolas" w:cs="Consolas"/>
                <w:color w:val="000000"/>
                <w:sz w:val="16"/>
                <w:szCs w:val="16"/>
              </w:rPr>
              <w:t>item.c</w:t>
            </w:r>
          </w:p>
        </w:tc>
      </w:tr>
      <w:tr w:rsidR="00392997" w14:paraId="04362F8D" w14:textId="77777777" w:rsidTr="00F21767">
        <w:tc>
          <w:tcPr>
            <w:tcW w:w="90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03CF58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b/>
                <w:color w:val="000000"/>
                <w:szCs w:val="20"/>
              </w:rPr>
            </w:pPr>
            <w:r w:rsidRPr="00F21767">
              <w:rPr>
                <w:rFonts w:ascii="Consolas" w:hAnsi="Consolas" w:cs="Consolas"/>
                <w:b/>
                <w:color w:val="000000"/>
                <w:szCs w:val="20"/>
              </w:rPr>
              <w:t>게</w:t>
            </w:r>
            <w:r w:rsidRPr="00F21767">
              <w:rPr>
                <w:rFonts w:ascii="Consolas" w:hAnsi="Consolas" w:cs="Consolas" w:hint="eastAsia"/>
                <w:b/>
                <w:color w:val="000000"/>
                <w:szCs w:val="20"/>
              </w:rPr>
              <w:t>임</w:t>
            </w:r>
            <w:r w:rsidRPr="00F21767">
              <w:rPr>
                <w:rFonts w:ascii="Consolas" w:hAnsi="Consolas" w:cs="Consolas" w:hint="eastAsia"/>
                <w:b/>
                <w:color w:val="000000"/>
                <w:szCs w:val="20"/>
              </w:rPr>
              <w:t xml:space="preserve"> </w:t>
            </w:r>
            <w:r w:rsidRPr="00F21767">
              <w:rPr>
                <w:rFonts w:ascii="Consolas" w:hAnsi="Consolas" w:cs="Consolas"/>
                <w:b/>
                <w:color w:val="000000"/>
                <w:szCs w:val="20"/>
              </w:rPr>
              <w:t>프</w:t>
            </w:r>
            <w:r w:rsidRPr="00F21767">
              <w:rPr>
                <w:rFonts w:ascii="Consolas" w:hAnsi="Consolas" w:cs="Consolas" w:hint="eastAsia"/>
                <w:b/>
                <w:color w:val="000000"/>
                <w:szCs w:val="20"/>
              </w:rPr>
              <w:t>론트엔드</w:t>
            </w:r>
            <w:r w:rsidRPr="00F21767">
              <w:rPr>
                <w:rFonts w:ascii="Consolas" w:hAnsi="Consolas" w:cs="Consolas" w:hint="eastAsia"/>
                <w:b/>
                <w:color w:val="000000"/>
                <w:szCs w:val="20"/>
              </w:rPr>
              <w:t xml:space="preserve"> </w:t>
            </w:r>
            <w:r w:rsidRPr="00F21767">
              <w:rPr>
                <w:rFonts w:ascii="Consolas" w:hAnsi="Consolas" w:cs="Consolas"/>
                <w:b/>
                <w:color w:val="000000"/>
                <w:szCs w:val="20"/>
              </w:rPr>
              <w:t>시</w:t>
            </w:r>
            <w:r w:rsidRPr="00F21767">
              <w:rPr>
                <w:rFonts w:ascii="Consolas" w:hAnsi="Consolas" w:cs="Consolas" w:hint="eastAsia"/>
                <w:b/>
                <w:color w:val="000000"/>
                <w:szCs w:val="20"/>
              </w:rPr>
              <w:t>스템</w:t>
            </w:r>
          </w:p>
        </w:tc>
      </w:tr>
      <w:tr w:rsidR="00392997" w14:paraId="373E5462" w14:textId="77777777" w:rsidTr="00F21767">
        <w:tc>
          <w:tcPr>
            <w:tcW w:w="9010" w:type="dxa"/>
            <w:tcBorders>
              <w:top w:val="single" w:sz="4" w:space="0" w:color="auto"/>
              <w:bottom w:val="single" w:sz="4" w:space="0" w:color="auto"/>
            </w:tcBorders>
          </w:tcPr>
          <w:p w14:paraId="5A10E7C1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21767">
              <w:rPr>
                <w:rFonts w:ascii="Consolas" w:hAnsi="Consolas" w:cs="Consolas"/>
                <w:color w:val="000000"/>
                <w:sz w:val="16"/>
                <w:szCs w:val="16"/>
              </w:rPr>
              <w:t>player.c</w:t>
            </w:r>
          </w:p>
          <w:p w14:paraId="5597AFC1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21767">
              <w:rPr>
                <w:rFonts w:ascii="Consolas" w:hAnsi="Consolas" w:cs="Consolas"/>
                <w:color w:val="000000"/>
                <w:sz w:val="16"/>
                <w:szCs w:val="16"/>
              </w:rPr>
              <w:t>pad.c</w:t>
            </w:r>
          </w:p>
        </w:tc>
      </w:tr>
      <w:tr w:rsidR="00392997" w14:paraId="18B94D20" w14:textId="77777777" w:rsidTr="00F21767">
        <w:tc>
          <w:tcPr>
            <w:tcW w:w="90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380233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b/>
                <w:color w:val="000000"/>
                <w:szCs w:val="20"/>
              </w:rPr>
            </w:pPr>
            <w:r w:rsidRPr="00F21767">
              <w:rPr>
                <w:rFonts w:ascii="Consolas" w:hAnsi="Consolas" w:cs="Consolas"/>
                <w:b/>
                <w:color w:val="000000"/>
                <w:szCs w:val="20"/>
              </w:rPr>
              <w:t>게</w:t>
            </w:r>
            <w:r w:rsidRPr="00F21767">
              <w:rPr>
                <w:rFonts w:ascii="Consolas" w:hAnsi="Consolas" w:cs="Consolas" w:hint="eastAsia"/>
                <w:b/>
                <w:color w:val="000000"/>
                <w:szCs w:val="20"/>
              </w:rPr>
              <w:t>임</w:t>
            </w:r>
            <w:r w:rsidRPr="00F21767">
              <w:rPr>
                <w:rFonts w:ascii="Consolas" w:hAnsi="Consolas" w:cs="Consolas" w:hint="eastAsia"/>
                <w:b/>
                <w:color w:val="000000"/>
                <w:szCs w:val="20"/>
              </w:rPr>
              <w:t xml:space="preserve"> </w:t>
            </w:r>
            <w:r w:rsidRPr="00F21767">
              <w:rPr>
                <w:rFonts w:ascii="Consolas" w:hAnsi="Consolas" w:cs="Consolas"/>
                <w:b/>
                <w:color w:val="000000"/>
                <w:szCs w:val="20"/>
              </w:rPr>
              <w:t>진</w:t>
            </w:r>
            <w:r w:rsidRPr="00F21767">
              <w:rPr>
                <w:rFonts w:ascii="Consolas" w:hAnsi="Consolas" w:cs="Consolas" w:hint="eastAsia"/>
                <w:b/>
                <w:color w:val="000000"/>
                <w:szCs w:val="20"/>
              </w:rPr>
              <w:t>행</w:t>
            </w:r>
            <w:r w:rsidRPr="00F21767">
              <w:rPr>
                <w:rFonts w:ascii="Consolas" w:hAnsi="Consolas" w:cs="Consolas" w:hint="eastAsia"/>
                <w:b/>
                <w:color w:val="000000"/>
                <w:szCs w:val="20"/>
              </w:rPr>
              <w:t xml:space="preserve"> </w:t>
            </w:r>
            <w:r w:rsidRPr="00F21767">
              <w:rPr>
                <w:rFonts w:ascii="Consolas" w:hAnsi="Consolas" w:cs="Consolas"/>
                <w:b/>
                <w:color w:val="000000"/>
                <w:szCs w:val="20"/>
              </w:rPr>
              <w:t>관</w:t>
            </w:r>
            <w:r w:rsidRPr="00F21767">
              <w:rPr>
                <w:rFonts w:ascii="Consolas" w:hAnsi="Consolas" w:cs="Consolas" w:hint="eastAsia"/>
                <w:b/>
                <w:color w:val="000000"/>
                <w:szCs w:val="20"/>
              </w:rPr>
              <w:t>리</w:t>
            </w:r>
          </w:p>
        </w:tc>
      </w:tr>
      <w:tr w:rsidR="00392997" w14:paraId="4AC4911D" w14:textId="77777777" w:rsidTr="00F21767">
        <w:tc>
          <w:tcPr>
            <w:tcW w:w="9010" w:type="dxa"/>
            <w:tcBorders>
              <w:top w:val="single" w:sz="4" w:space="0" w:color="auto"/>
            </w:tcBorders>
          </w:tcPr>
          <w:p w14:paraId="1EE70F4C" w14:textId="77777777" w:rsidR="00F21767" w:rsidRPr="00F21767" w:rsidRDefault="00F21767" w:rsidP="00F2176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21767">
              <w:rPr>
                <w:rFonts w:ascii="Consolas" w:hAnsi="Consolas" w:cs="Consolas"/>
                <w:color w:val="000000"/>
                <w:sz w:val="16"/>
                <w:szCs w:val="16"/>
              </w:rPr>
              <w:t>action.c</w:t>
            </w:r>
          </w:p>
          <w:p w14:paraId="17D07C00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21767">
              <w:rPr>
                <w:rFonts w:ascii="Consolas" w:hAnsi="Consolas" w:cs="Consolas"/>
                <w:color w:val="000000"/>
                <w:sz w:val="16"/>
                <w:szCs w:val="16"/>
              </w:rPr>
              <w:t>smanage.c</w:t>
            </w:r>
          </w:p>
          <w:p w14:paraId="3431C865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21767">
              <w:rPr>
                <w:rFonts w:ascii="Consolas" w:hAnsi="Consolas" w:cs="Consolas"/>
                <w:color w:val="000000"/>
                <w:sz w:val="16"/>
                <w:szCs w:val="16"/>
              </w:rPr>
              <w:t>stage1.c</w:t>
            </w:r>
          </w:p>
          <w:p w14:paraId="74E18D99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21767">
              <w:rPr>
                <w:rFonts w:ascii="Consolas" w:hAnsi="Consolas" w:cs="Consolas"/>
                <w:color w:val="000000"/>
                <w:sz w:val="16"/>
                <w:szCs w:val="16"/>
              </w:rPr>
              <w:t>stage2.c</w:t>
            </w:r>
          </w:p>
          <w:p w14:paraId="0C022EA8" w14:textId="77777777" w:rsidR="00392997" w:rsidRPr="00F21767" w:rsidRDefault="00392997" w:rsidP="0039299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21767">
              <w:rPr>
                <w:rFonts w:ascii="Consolas" w:hAnsi="Consolas" w:cs="Consolas"/>
                <w:color w:val="000000"/>
                <w:sz w:val="16"/>
                <w:szCs w:val="16"/>
              </w:rPr>
              <w:t>stage3.c</w:t>
            </w:r>
          </w:p>
        </w:tc>
      </w:tr>
    </w:tbl>
    <w:p w14:paraId="71FFD435" w14:textId="77777777" w:rsidR="00392997" w:rsidRDefault="00392997" w:rsidP="00392997">
      <w:pPr>
        <w:pStyle w:val="2"/>
      </w:pPr>
      <w:r>
        <w:lastRenderedPageBreak/>
        <w:t>흐</w:t>
      </w:r>
      <w:r>
        <w:rPr>
          <w:rFonts w:hint="eastAsia"/>
        </w:rPr>
        <w:t>름도</w:t>
      </w:r>
    </w:p>
    <w:p w14:paraId="7E7CEAD0" w14:textId="5293C7F6" w:rsidR="00392997" w:rsidRPr="00670D44" w:rsidRDefault="005F28A9" w:rsidP="005F28A9">
      <w:pPr>
        <w:jc w:val="center"/>
      </w:pPr>
      <w:r>
        <w:rPr>
          <w:noProof/>
        </w:rPr>
        <w:drawing>
          <wp:inline distT="0" distB="0" distL="0" distR="0" wp14:anchorId="7759C2E2" wp14:editId="205549B0">
            <wp:extent cx="3661064" cy="2876550"/>
            <wp:effectExtent l="0" t="0" r="0" b="0"/>
            <wp:docPr id="1" name="그림 1" descr="D:\Dropbox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그림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711" cy="287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92D9E" w14:textId="77777777" w:rsidR="00392997" w:rsidRDefault="00392997" w:rsidP="00392997">
      <w:pPr>
        <w:pStyle w:val="2"/>
      </w:pPr>
      <w:r>
        <w:rPr>
          <w:rFonts w:hint="eastAsia"/>
        </w:rPr>
        <w:t xml:space="preserve">소스코드 </w:t>
      </w:r>
      <w:r>
        <w:t>설</w:t>
      </w:r>
      <w:r>
        <w:rPr>
          <w:rFonts w:hint="eastAsia"/>
        </w:rPr>
        <w:t>명</w:t>
      </w:r>
    </w:p>
    <w:p w14:paraId="2767CA36" w14:textId="77777777" w:rsidR="00392997" w:rsidRDefault="00392997" w:rsidP="00392997">
      <w:pPr>
        <w:pStyle w:val="3"/>
        <w:ind w:left="1000" w:hanging="400"/>
      </w:pPr>
      <w:r>
        <w:t>망</w:t>
      </w:r>
      <w:r>
        <w:rPr>
          <w:rFonts w:hint="eastAsia"/>
        </w:rPr>
        <w:t xml:space="preserve">고보드 </w:t>
      </w:r>
      <w:r>
        <w:t>시</w:t>
      </w:r>
      <w:r>
        <w:rPr>
          <w:rFonts w:hint="eastAsia"/>
        </w:rPr>
        <w:t>스템</w:t>
      </w:r>
    </w:p>
    <w:p w14:paraId="53C53BDA" w14:textId="77777777" w:rsidR="00392997" w:rsidRDefault="00392997" w:rsidP="00392997">
      <w:r>
        <w:rPr>
          <w:rFonts w:hint="eastAsia"/>
        </w:rPr>
        <w:t xml:space="preserve">망고보드 </w:t>
      </w:r>
      <w:r>
        <w:t>기</w:t>
      </w:r>
      <w:r>
        <w:rPr>
          <w:rFonts w:hint="eastAsia"/>
        </w:rPr>
        <w:t xml:space="preserve">본 </w:t>
      </w:r>
      <w:r>
        <w:t>시</w:t>
      </w:r>
      <w:r>
        <w:rPr>
          <w:rFonts w:hint="eastAsia"/>
        </w:rPr>
        <w:t xml:space="preserve">스템과 </w:t>
      </w:r>
      <w:r>
        <w:t>관</w:t>
      </w:r>
      <w:r>
        <w:rPr>
          <w:rFonts w:hint="eastAsia"/>
        </w:rPr>
        <w:t xml:space="preserve">련된 </w:t>
      </w:r>
      <w:r>
        <w:t>소</w:t>
      </w:r>
      <w:r>
        <w:rPr>
          <w:rFonts w:hint="eastAsia"/>
        </w:rPr>
        <w:t xml:space="preserve">스들이다. </w:t>
      </w:r>
      <w:r>
        <w:t>이</w:t>
      </w:r>
      <w:r>
        <w:rPr>
          <w:rFonts w:hint="eastAsia"/>
        </w:rPr>
        <w:t xml:space="preserve">들은 </w:t>
      </w:r>
      <w:r>
        <w:t>랩 세</w:t>
      </w:r>
      <w:r>
        <w:rPr>
          <w:rFonts w:hint="eastAsia"/>
        </w:rPr>
        <w:t xml:space="preserve">션에서 </w:t>
      </w:r>
      <w:r>
        <w:t>제</w:t>
      </w:r>
      <w:r>
        <w:rPr>
          <w:rFonts w:hint="eastAsia"/>
        </w:rPr>
        <w:t xml:space="preserve">공되었던 </w:t>
      </w:r>
      <w:r>
        <w:t>소</w:t>
      </w:r>
      <w:r>
        <w:rPr>
          <w:rFonts w:hint="eastAsia"/>
        </w:rPr>
        <w:t xml:space="preserve">스코드를 </w:t>
      </w:r>
      <w:r>
        <w:t>거</w:t>
      </w:r>
      <w:r>
        <w:rPr>
          <w:rFonts w:hint="eastAsia"/>
        </w:rPr>
        <w:t xml:space="preserve">의 </w:t>
      </w:r>
      <w:r>
        <w:t>그</w:t>
      </w:r>
      <w:r>
        <w:rPr>
          <w:rFonts w:hint="eastAsia"/>
        </w:rPr>
        <w:t xml:space="preserve">대로 </w:t>
      </w:r>
      <w:r>
        <w:t>사</w:t>
      </w:r>
      <w:r>
        <w:rPr>
          <w:rFonts w:hint="eastAsia"/>
        </w:rPr>
        <w:t xml:space="preserve">용했다. </w:t>
      </w:r>
      <w:r>
        <w:t>대</w:t>
      </w:r>
      <w:r>
        <w:rPr>
          <w:rFonts w:hint="eastAsia"/>
        </w:rPr>
        <w:t xml:space="preserve">신 </w:t>
      </w:r>
      <w:r>
        <w:t>타</w:t>
      </w:r>
      <w:r>
        <w:rPr>
          <w:rFonts w:hint="eastAsia"/>
        </w:rPr>
        <w:t xml:space="preserve">이머 </w:t>
      </w:r>
      <w:r>
        <w:t>인</w:t>
      </w:r>
      <w:r>
        <w:rPr>
          <w:rFonts w:hint="eastAsia"/>
        </w:rPr>
        <w:t xml:space="preserve">터럽트는 제거하였고 터치 </w:t>
      </w:r>
      <w:r>
        <w:t>인</w:t>
      </w:r>
      <w:r>
        <w:rPr>
          <w:rFonts w:hint="eastAsia"/>
        </w:rPr>
        <w:t xml:space="preserve">터럽트에서 </w:t>
      </w:r>
      <w:r>
        <w:t>실</w:t>
      </w:r>
      <w:r>
        <w:rPr>
          <w:rFonts w:hint="eastAsia"/>
        </w:rPr>
        <w:t xml:space="preserve">제 </w:t>
      </w:r>
      <w:r>
        <w:t>위</w:t>
      </w:r>
      <w:r>
        <w:rPr>
          <w:rFonts w:hint="eastAsia"/>
        </w:rPr>
        <w:t xml:space="preserve">치를 </w:t>
      </w:r>
      <w:r>
        <w:t>계</w:t>
      </w:r>
      <w:r>
        <w:rPr>
          <w:rFonts w:hint="eastAsia"/>
        </w:rPr>
        <w:t xml:space="preserve">산해서 외부로 인터페이스를 </w:t>
      </w:r>
      <w:r>
        <w:t>제</w:t>
      </w:r>
      <w:r>
        <w:rPr>
          <w:rFonts w:hint="eastAsia"/>
        </w:rPr>
        <w:t xml:space="preserve">공하도록 </w:t>
      </w:r>
      <w:r>
        <w:t>수</w:t>
      </w:r>
      <w:r>
        <w:rPr>
          <w:rFonts w:hint="eastAsia"/>
        </w:rPr>
        <w:t xml:space="preserve">정하였다. </w:t>
      </w:r>
      <w:r>
        <w:t>또</w:t>
      </w:r>
      <w:r>
        <w:rPr>
          <w:rFonts w:hint="eastAsia"/>
        </w:rPr>
        <w:t xml:space="preserve">한 소스코드를 </w:t>
      </w:r>
      <w:r>
        <w:t>조</w:t>
      </w:r>
      <w:r>
        <w:rPr>
          <w:rFonts w:hint="eastAsia"/>
        </w:rPr>
        <w:t xml:space="preserve">금 </w:t>
      </w:r>
      <w:r>
        <w:t>정</w:t>
      </w:r>
      <w:r>
        <w:rPr>
          <w:rFonts w:hint="eastAsia"/>
        </w:rPr>
        <w:t xml:space="preserve">리해서 </w:t>
      </w:r>
      <w:r>
        <w:t>vic.h</w:t>
      </w:r>
      <w:r>
        <w:rPr>
          <w:rFonts w:hint="eastAsia"/>
        </w:rPr>
        <w:t xml:space="preserve">등의 </w:t>
      </w:r>
      <w:r>
        <w:t>헤</w:t>
      </w:r>
      <w:r>
        <w:rPr>
          <w:rFonts w:hint="eastAsia"/>
        </w:rPr>
        <w:t xml:space="preserve">더파일로 </w:t>
      </w:r>
      <w:r>
        <w:t>모</w:t>
      </w:r>
      <w:r>
        <w:rPr>
          <w:rFonts w:hint="eastAsia"/>
        </w:rPr>
        <w:t>았다.</w:t>
      </w:r>
    </w:p>
    <w:p w14:paraId="509609EA" w14:textId="77777777" w:rsidR="00392997" w:rsidRDefault="00392997" w:rsidP="00392997">
      <w:pPr>
        <w:pStyle w:val="4"/>
        <w:ind w:left="1240" w:hanging="440"/>
      </w:pPr>
      <w:r>
        <w:t>vic.h</w:t>
      </w:r>
    </w:p>
    <w:p w14:paraId="2707292E" w14:textId="77777777" w:rsidR="00392997" w:rsidRDefault="00392997" w:rsidP="00392997">
      <w:r>
        <w:t>Vectored interrupt controller와 관</w:t>
      </w:r>
      <w:r>
        <w:rPr>
          <w:rFonts w:hint="eastAsia"/>
        </w:rPr>
        <w:t xml:space="preserve">련된 레지스터들을 </w:t>
      </w:r>
      <w:r>
        <w:t>모</w:t>
      </w:r>
      <w:r>
        <w:rPr>
          <w:rFonts w:hint="eastAsia"/>
        </w:rPr>
        <w:t xml:space="preserve">아놓았다. </w:t>
      </w:r>
      <w:r>
        <w:t>기</w:t>
      </w:r>
      <w:r>
        <w:rPr>
          <w:rFonts w:hint="eastAsia"/>
        </w:rPr>
        <w:t xml:space="preserve">존에 </w:t>
      </w:r>
      <w:r>
        <w:t>제</w:t>
      </w:r>
      <w:r>
        <w:rPr>
          <w:rFonts w:hint="eastAsia"/>
        </w:rPr>
        <w:t xml:space="preserve">공된 </w:t>
      </w:r>
      <w:r>
        <w:t>소</w:t>
      </w:r>
      <w:r>
        <w:rPr>
          <w:rFonts w:hint="eastAsia"/>
        </w:rPr>
        <w:t xml:space="preserve">스코드에는 </w:t>
      </w:r>
      <w:r>
        <w:t>타</w:t>
      </w:r>
      <w:r>
        <w:rPr>
          <w:rFonts w:hint="eastAsia"/>
        </w:rPr>
        <w:t xml:space="preserve">이머와 터치를 </w:t>
      </w:r>
      <w:r>
        <w:t>관</w:t>
      </w:r>
      <w:r>
        <w:rPr>
          <w:rFonts w:hint="eastAsia"/>
        </w:rPr>
        <w:t xml:space="preserve">리하는 </w:t>
      </w:r>
      <w:r>
        <w:t>인</w:t>
      </w:r>
      <w:r>
        <w:rPr>
          <w:rFonts w:hint="eastAsia"/>
        </w:rPr>
        <w:t xml:space="preserve">터럽트가 </w:t>
      </w:r>
      <w:r>
        <w:t>모</w:t>
      </w:r>
      <w:r>
        <w:rPr>
          <w:rFonts w:hint="eastAsia"/>
        </w:rPr>
        <w:t xml:space="preserve">두 </w:t>
      </w:r>
      <w:r>
        <w:t>각</w:t>
      </w:r>
      <w:r>
        <w:rPr>
          <w:rFonts w:hint="eastAsia"/>
        </w:rPr>
        <w:t xml:space="preserve">각의 레지스터 </w:t>
      </w:r>
      <w:r>
        <w:t>정</w:t>
      </w:r>
      <w:r>
        <w:rPr>
          <w:rFonts w:hint="eastAsia"/>
        </w:rPr>
        <w:t xml:space="preserve">의를 </w:t>
      </w:r>
      <w:r>
        <w:t>따</w:t>
      </w:r>
      <w:r>
        <w:rPr>
          <w:rFonts w:hint="eastAsia"/>
        </w:rPr>
        <w:t xml:space="preserve">로 </w:t>
      </w:r>
      <w:r>
        <w:t>가</w:t>
      </w:r>
      <w:r>
        <w:rPr>
          <w:rFonts w:hint="eastAsia"/>
        </w:rPr>
        <w:t xml:space="preserve">지고 </w:t>
      </w:r>
      <w:r>
        <w:t>있</w:t>
      </w:r>
      <w:r>
        <w:rPr>
          <w:rFonts w:hint="eastAsia"/>
        </w:rPr>
        <w:t xml:space="preserve">었기 </w:t>
      </w:r>
      <w:r>
        <w:t>때</w:t>
      </w:r>
      <w:r>
        <w:rPr>
          <w:rFonts w:hint="eastAsia"/>
        </w:rPr>
        <w:t xml:space="preserve">문에 다른 </w:t>
      </w:r>
      <w:r>
        <w:t>인</w:t>
      </w:r>
      <w:r>
        <w:rPr>
          <w:rFonts w:hint="eastAsia"/>
        </w:rPr>
        <w:t xml:space="preserve">터럽트 </w:t>
      </w:r>
      <w:r>
        <w:t>확</w:t>
      </w:r>
      <w:r>
        <w:rPr>
          <w:rFonts w:hint="eastAsia"/>
        </w:rPr>
        <w:t xml:space="preserve">장성을 </w:t>
      </w:r>
      <w:r>
        <w:t>위</w:t>
      </w:r>
      <w:r>
        <w:rPr>
          <w:rFonts w:hint="eastAsia"/>
        </w:rPr>
        <w:t xml:space="preserve">해 따로 빼서 </w:t>
      </w:r>
      <w:r>
        <w:t>정</w:t>
      </w:r>
      <w:r>
        <w:rPr>
          <w:rFonts w:hint="eastAsia"/>
        </w:rPr>
        <w:t>리했다.</w:t>
      </w:r>
    </w:p>
    <w:p w14:paraId="58C39503" w14:textId="77777777" w:rsidR="00392997" w:rsidRDefault="00392997" w:rsidP="00392997">
      <w:pPr>
        <w:pStyle w:val="3"/>
        <w:ind w:left="1000" w:hanging="400"/>
      </w:pPr>
      <w:r>
        <w:t>그</w:t>
      </w:r>
      <w:r>
        <w:rPr>
          <w:rFonts w:hint="eastAsia"/>
        </w:rPr>
        <w:t xml:space="preserve">래픽 </w:t>
      </w:r>
      <w:r>
        <w:t>프</w:t>
      </w:r>
      <w:r>
        <w:rPr>
          <w:rFonts w:hint="eastAsia"/>
        </w:rPr>
        <w:t>로세싱</w:t>
      </w:r>
    </w:p>
    <w:p w14:paraId="623882FB" w14:textId="77777777" w:rsidR="00392997" w:rsidRDefault="00392997" w:rsidP="00392997">
      <w:r>
        <w:t>CPU를 이</w:t>
      </w:r>
      <w:r>
        <w:rPr>
          <w:rFonts w:hint="eastAsia"/>
        </w:rPr>
        <w:t xml:space="preserve">용한 단순 </w:t>
      </w:r>
      <w:r>
        <w:t>메</w:t>
      </w:r>
      <w:r>
        <w:rPr>
          <w:rFonts w:hint="eastAsia"/>
        </w:rPr>
        <w:t xml:space="preserve">모리 연산은 </w:t>
      </w:r>
      <w:r>
        <w:t>굉</w:t>
      </w:r>
      <w:r>
        <w:rPr>
          <w:rFonts w:hint="eastAsia"/>
        </w:rPr>
        <w:t xml:space="preserve">장히 </w:t>
      </w:r>
      <w:r>
        <w:t>느</w:t>
      </w:r>
      <w:r>
        <w:rPr>
          <w:rFonts w:hint="eastAsia"/>
        </w:rPr>
        <w:t xml:space="preserve">리기 </w:t>
      </w:r>
      <w:r>
        <w:t>때</w:t>
      </w:r>
      <w:r>
        <w:rPr>
          <w:rFonts w:hint="eastAsia"/>
        </w:rPr>
        <w:t xml:space="preserve">문에 </w:t>
      </w:r>
      <w:r>
        <w:t>LCD화</w:t>
      </w:r>
      <w:r>
        <w:rPr>
          <w:rFonts w:hint="eastAsia"/>
        </w:rPr>
        <w:t xml:space="preserve">면 </w:t>
      </w:r>
      <w:r>
        <w:t>전</w:t>
      </w:r>
      <w:r>
        <w:rPr>
          <w:rFonts w:hint="eastAsia"/>
        </w:rPr>
        <w:t xml:space="preserve">체를 </w:t>
      </w:r>
      <w:r>
        <w:t>커</w:t>
      </w:r>
      <w:r>
        <w:rPr>
          <w:rFonts w:hint="eastAsia"/>
        </w:rPr>
        <w:t xml:space="preserve">버하는 </w:t>
      </w:r>
      <w:r>
        <w:t>그</w:t>
      </w:r>
      <w:r>
        <w:rPr>
          <w:rFonts w:hint="eastAsia"/>
        </w:rPr>
        <w:t xml:space="preserve">래픽을 </w:t>
      </w:r>
      <w:r>
        <w:t>제</w:t>
      </w:r>
      <w:r>
        <w:rPr>
          <w:rFonts w:hint="eastAsia"/>
        </w:rPr>
        <w:t>공</w:t>
      </w:r>
      <w:r>
        <w:t>하</w:t>
      </w:r>
      <w:r>
        <w:rPr>
          <w:rFonts w:hint="eastAsia"/>
        </w:rPr>
        <w:t xml:space="preserve">기에 </w:t>
      </w:r>
      <w:r>
        <w:t>적</w:t>
      </w:r>
      <w:r>
        <w:rPr>
          <w:rFonts w:hint="eastAsia"/>
        </w:rPr>
        <w:t xml:space="preserve">합하지 </w:t>
      </w:r>
      <w:r>
        <w:t>않</w:t>
      </w:r>
      <w:r>
        <w:rPr>
          <w:rFonts w:hint="eastAsia"/>
        </w:rPr>
        <w:t xml:space="preserve">다. </w:t>
      </w:r>
      <w:r>
        <w:t>그</w:t>
      </w:r>
      <w:r>
        <w:rPr>
          <w:rFonts w:hint="eastAsia"/>
        </w:rPr>
        <w:t xml:space="preserve">래서 </w:t>
      </w:r>
      <w:r>
        <w:t xml:space="preserve">s3c6410x </w:t>
      </w:r>
      <w:r>
        <w:rPr>
          <w:rFonts w:hint="eastAsia"/>
        </w:rPr>
        <w:t xml:space="preserve">마이크로프로세서가 </w:t>
      </w:r>
      <w:r>
        <w:t>제</w:t>
      </w:r>
      <w:r>
        <w:rPr>
          <w:rFonts w:hint="eastAsia"/>
        </w:rPr>
        <w:t xml:space="preserve">공하는 </w:t>
      </w:r>
      <w:r>
        <w:t>Graphics2D</w:t>
      </w:r>
      <w:r>
        <w:rPr>
          <w:rFonts w:hint="eastAsia"/>
        </w:rPr>
        <w:t xml:space="preserve">와 </w:t>
      </w:r>
      <w:r>
        <w:t>Postprocessor기</w:t>
      </w:r>
      <w:r>
        <w:rPr>
          <w:rFonts w:hint="eastAsia"/>
        </w:rPr>
        <w:t xml:space="preserve">능을 </w:t>
      </w:r>
      <w:r>
        <w:t>이</w:t>
      </w:r>
      <w:r>
        <w:rPr>
          <w:rFonts w:hint="eastAsia"/>
        </w:rPr>
        <w:t xml:space="preserve">용해 </w:t>
      </w:r>
      <w:r>
        <w:t>그</w:t>
      </w:r>
      <w:r>
        <w:rPr>
          <w:rFonts w:hint="eastAsia"/>
        </w:rPr>
        <w:t xml:space="preserve">래픽 </w:t>
      </w:r>
      <w:r>
        <w:t>가</w:t>
      </w:r>
      <w:r>
        <w:rPr>
          <w:rFonts w:hint="eastAsia"/>
        </w:rPr>
        <w:t>속</w:t>
      </w:r>
      <w:r>
        <w:t>을 구</w:t>
      </w:r>
      <w:r>
        <w:rPr>
          <w:rFonts w:hint="eastAsia"/>
        </w:rPr>
        <w:t>현했다.</w:t>
      </w:r>
      <w:r>
        <w:t xml:space="preserve"> 또</w:t>
      </w:r>
      <w:r>
        <w:rPr>
          <w:rFonts w:hint="eastAsia"/>
        </w:rPr>
        <w:t xml:space="preserve">한 </w:t>
      </w:r>
      <w:r>
        <w:t>LCD</w:t>
      </w:r>
      <w:r>
        <w:rPr>
          <w:rFonts w:hint="eastAsia"/>
        </w:rPr>
        <w:t xml:space="preserve">와 </w:t>
      </w:r>
      <w:r>
        <w:t>수</w:t>
      </w:r>
      <w:r>
        <w:rPr>
          <w:rFonts w:hint="eastAsia"/>
        </w:rPr>
        <w:t xml:space="preserve">직동기화를 </w:t>
      </w:r>
      <w:r>
        <w:t>하</w:t>
      </w:r>
      <w:r>
        <w:rPr>
          <w:rFonts w:hint="eastAsia"/>
        </w:rPr>
        <w:t xml:space="preserve">기 </w:t>
      </w:r>
      <w:r>
        <w:t>위</w:t>
      </w:r>
      <w:r>
        <w:rPr>
          <w:rFonts w:hint="eastAsia"/>
        </w:rPr>
        <w:t xml:space="preserve">해 </w:t>
      </w:r>
      <w:r>
        <w:t>타</w:t>
      </w:r>
      <w:r>
        <w:rPr>
          <w:rFonts w:hint="eastAsia"/>
        </w:rPr>
        <w:t xml:space="preserve">이머 </w:t>
      </w:r>
      <w:r>
        <w:t>인</w:t>
      </w:r>
      <w:r>
        <w:rPr>
          <w:rFonts w:hint="eastAsia"/>
        </w:rPr>
        <w:t xml:space="preserve">터럽트 </w:t>
      </w:r>
      <w:r>
        <w:t>대</w:t>
      </w:r>
      <w:r>
        <w:rPr>
          <w:rFonts w:hint="eastAsia"/>
        </w:rPr>
        <w:t xml:space="preserve">신 </w:t>
      </w:r>
      <w:r>
        <w:t>LCD Vsync인</w:t>
      </w:r>
      <w:r>
        <w:rPr>
          <w:rFonts w:hint="eastAsia"/>
        </w:rPr>
        <w:t xml:space="preserve">터럽트를 사용해 깔끔한 </w:t>
      </w:r>
      <w:r>
        <w:t>그</w:t>
      </w:r>
      <w:r>
        <w:rPr>
          <w:rFonts w:hint="eastAsia"/>
        </w:rPr>
        <w:t xml:space="preserve">래픽을 </w:t>
      </w:r>
      <w:r>
        <w:t>꾀</w:t>
      </w:r>
      <w:r>
        <w:rPr>
          <w:rFonts w:hint="eastAsia"/>
        </w:rPr>
        <w:t>하였다.</w:t>
      </w:r>
    </w:p>
    <w:p w14:paraId="2D05D0CB" w14:textId="77777777" w:rsidR="00392997" w:rsidRDefault="00392997" w:rsidP="00392997">
      <w:pPr>
        <w:pStyle w:val="4"/>
        <w:ind w:left="1240" w:hanging="440"/>
      </w:pPr>
      <w:r>
        <w:t>lcd.c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92997" w:rsidRPr="00E77A0A" w14:paraId="2F040511" w14:textId="77777777" w:rsidTr="00392997">
        <w:tc>
          <w:tcPr>
            <w:tcW w:w="9010" w:type="dxa"/>
          </w:tcPr>
          <w:p w14:paraId="5327CE04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E77A0A">
              <w:rPr>
                <w:rFonts w:ascii="Menlo" w:hAnsi="Menlo" w:cs="Menlo"/>
                <w:color w:val="AA0D91"/>
                <w:sz w:val="16"/>
              </w:rPr>
              <w:t>void</w:t>
            </w:r>
            <w:r w:rsidRPr="00E77A0A">
              <w:rPr>
                <w:rFonts w:ascii="Menlo" w:hAnsi="Menlo" w:cs="Menlo"/>
                <w:color w:val="000000"/>
                <w:sz w:val="16"/>
              </w:rPr>
              <w:t xml:space="preserve"> vsync_interrupt_service_routine(</w:t>
            </w:r>
            <w:r w:rsidRPr="00E77A0A">
              <w:rPr>
                <w:rFonts w:ascii="Menlo" w:hAnsi="Menlo" w:cs="Menlo"/>
                <w:color w:val="AA0D91"/>
                <w:sz w:val="16"/>
              </w:rPr>
              <w:t>void</w:t>
            </w:r>
            <w:r w:rsidRPr="00E77A0A">
              <w:rPr>
                <w:rFonts w:ascii="Menlo" w:hAnsi="Menlo" w:cs="Menlo"/>
                <w:color w:val="000000"/>
                <w:sz w:val="16"/>
              </w:rPr>
              <w:t>) {</w:t>
            </w:r>
          </w:p>
          <w:p w14:paraId="39175A3A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E77A0A">
              <w:rPr>
                <w:rFonts w:ascii="Menlo" w:hAnsi="Menlo" w:cs="Menlo"/>
                <w:color w:val="000000"/>
                <w:sz w:val="16"/>
              </w:rPr>
              <w:tab/>
            </w:r>
            <w:r w:rsidRPr="00E77A0A">
              <w:rPr>
                <w:rFonts w:ascii="Menlo" w:hAnsi="Menlo" w:cs="Menlo"/>
                <w:color w:val="AA0D91"/>
                <w:sz w:val="16"/>
              </w:rPr>
              <w:t>static</w:t>
            </w:r>
            <w:r w:rsidRPr="00E77A0A">
              <w:rPr>
                <w:rFonts w:ascii="Menlo" w:hAnsi="Menlo" w:cs="Menlo"/>
                <w:color w:val="000000"/>
                <w:sz w:val="16"/>
              </w:rPr>
              <w:t xml:space="preserve"> </w:t>
            </w:r>
            <w:r w:rsidRPr="00E77A0A">
              <w:rPr>
                <w:rFonts w:ascii="Menlo" w:hAnsi="Menlo" w:cs="Menlo"/>
                <w:color w:val="AA0D91"/>
                <w:sz w:val="16"/>
              </w:rPr>
              <w:t>int</w:t>
            </w:r>
            <w:r w:rsidRPr="00E77A0A">
              <w:rPr>
                <w:rFonts w:ascii="Menlo" w:hAnsi="Menlo" w:cs="Menlo"/>
                <w:color w:val="000000"/>
                <w:sz w:val="16"/>
              </w:rPr>
              <w:t xml:space="preserve"> serviced = </w:t>
            </w:r>
            <w:r w:rsidRPr="00E77A0A">
              <w:rPr>
                <w:rFonts w:ascii="Menlo" w:hAnsi="Menlo" w:cs="Menlo"/>
                <w:color w:val="1C00CF"/>
                <w:sz w:val="16"/>
              </w:rPr>
              <w:t>0</w:t>
            </w:r>
            <w:r w:rsidRPr="00E77A0A">
              <w:rPr>
                <w:rFonts w:ascii="Menlo" w:hAnsi="Menlo" w:cs="Menlo"/>
                <w:color w:val="000000"/>
                <w:sz w:val="16"/>
              </w:rPr>
              <w:t>;</w:t>
            </w:r>
          </w:p>
          <w:p w14:paraId="4FED36B1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E77A0A">
              <w:rPr>
                <w:rFonts w:ascii="Menlo" w:hAnsi="Menlo" w:cs="Menlo"/>
                <w:color w:val="000000"/>
                <w:sz w:val="16"/>
              </w:rPr>
              <w:tab/>
            </w:r>
            <w:r w:rsidRPr="00E77A0A">
              <w:rPr>
                <w:rFonts w:ascii="Menlo" w:hAnsi="Menlo" w:cs="Menlo"/>
                <w:color w:val="AA0D91"/>
                <w:sz w:val="16"/>
              </w:rPr>
              <w:t>unsigned</w:t>
            </w:r>
            <w:r w:rsidRPr="00E77A0A">
              <w:rPr>
                <w:rFonts w:ascii="Menlo" w:hAnsi="Menlo" w:cs="Menlo"/>
                <w:color w:val="000000"/>
                <w:sz w:val="16"/>
              </w:rPr>
              <w:t xml:space="preserve"> temp;</w:t>
            </w:r>
          </w:p>
          <w:p w14:paraId="5A57F30D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</w:p>
          <w:p w14:paraId="7B140FE3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E77A0A">
              <w:rPr>
                <w:rFonts w:ascii="Menlo" w:hAnsi="Menlo" w:cs="Menlo"/>
                <w:color w:val="000000"/>
                <w:sz w:val="16"/>
              </w:rPr>
              <w:lastRenderedPageBreak/>
              <w:tab/>
              <w:t>temp = VIC0INTENABLE_REG;</w:t>
            </w:r>
          </w:p>
          <w:p w14:paraId="4BB27352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E77A0A">
              <w:rPr>
                <w:rFonts w:ascii="Menlo" w:hAnsi="Menlo" w:cs="Menlo"/>
                <w:color w:val="000000"/>
                <w:sz w:val="16"/>
              </w:rPr>
              <w:tab/>
              <w:t xml:space="preserve">VIC0INTENCLEAR_REG = </w:t>
            </w:r>
            <w:r w:rsidRPr="00E77A0A">
              <w:rPr>
                <w:rFonts w:ascii="Menlo" w:hAnsi="Menlo" w:cs="Menlo"/>
                <w:color w:val="1C00CF"/>
                <w:sz w:val="16"/>
              </w:rPr>
              <w:t>0xffffffff</w:t>
            </w:r>
            <w:r w:rsidRPr="00E77A0A">
              <w:rPr>
                <w:rFonts w:ascii="Menlo" w:hAnsi="Menlo" w:cs="Menlo"/>
                <w:color w:val="000000"/>
                <w:sz w:val="16"/>
              </w:rPr>
              <w:t>;</w:t>
            </w:r>
          </w:p>
          <w:p w14:paraId="17FEF45F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</w:p>
          <w:p w14:paraId="2AF1A359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E77A0A">
              <w:rPr>
                <w:rFonts w:ascii="Menlo" w:hAnsi="Menlo" w:cs="Menlo"/>
                <w:color w:val="000000"/>
                <w:sz w:val="16"/>
              </w:rPr>
              <w:tab/>
            </w:r>
            <w:r w:rsidRPr="00E77A0A">
              <w:rPr>
                <w:rFonts w:ascii="Menlo" w:hAnsi="Menlo" w:cs="Menlo"/>
                <w:color w:val="AA0D91"/>
                <w:sz w:val="16"/>
              </w:rPr>
              <w:t>if</w:t>
            </w:r>
            <w:r w:rsidRPr="00E77A0A">
              <w:rPr>
                <w:rFonts w:ascii="Menlo" w:hAnsi="Menlo" w:cs="Menlo"/>
                <w:color w:val="000000"/>
                <w:sz w:val="16"/>
              </w:rPr>
              <w:t xml:space="preserve"> (S3C_VIDINTCON1 &amp; BIT1) {</w:t>
            </w:r>
          </w:p>
          <w:p w14:paraId="13146813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E77A0A">
              <w:rPr>
                <w:rFonts w:ascii="Menlo" w:hAnsi="Menlo" w:cs="Menlo"/>
                <w:color w:val="000000"/>
                <w:sz w:val="16"/>
              </w:rPr>
              <w:tab/>
            </w:r>
            <w:r w:rsidRPr="00E77A0A">
              <w:rPr>
                <w:rFonts w:ascii="Menlo" w:hAnsi="Menlo" w:cs="Menlo"/>
                <w:color w:val="000000"/>
                <w:sz w:val="16"/>
              </w:rPr>
              <w:tab/>
              <w:t>frame_assert();</w:t>
            </w:r>
          </w:p>
          <w:p w14:paraId="10E9531C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</w:p>
          <w:p w14:paraId="6226011B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E77A0A">
              <w:rPr>
                <w:rFonts w:ascii="Menlo" w:hAnsi="Menlo" w:cs="Menlo"/>
                <w:color w:val="000000"/>
                <w:sz w:val="16"/>
              </w:rPr>
              <w:tab/>
            </w:r>
            <w:r w:rsidRPr="00E77A0A">
              <w:rPr>
                <w:rFonts w:ascii="Menlo" w:hAnsi="Menlo" w:cs="Menlo"/>
                <w:color w:val="000000"/>
                <w:sz w:val="16"/>
              </w:rPr>
              <w:tab/>
            </w:r>
            <w:r w:rsidRPr="00E77A0A">
              <w:rPr>
                <w:rFonts w:ascii="Menlo" w:hAnsi="Menlo" w:cs="Menlo"/>
                <w:color w:val="AA0D91"/>
                <w:sz w:val="16"/>
              </w:rPr>
              <w:t>if</w:t>
            </w:r>
            <w:r w:rsidRPr="00E77A0A">
              <w:rPr>
                <w:rFonts w:ascii="Menlo" w:hAnsi="Menlo" w:cs="Menlo"/>
                <w:color w:val="000000"/>
                <w:sz w:val="16"/>
              </w:rPr>
              <w:t xml:space="preserve"> (serviced &gt;= </w:t>
            </w:r>
            <w:r w:rsidRPr="00E77A0A">
              <w:rPr>
                <w:rFonts w:ascii="Menlo" w:hAnsi="Menlo" w:cs="Menlo"/>
                <w:color w:val="1C00CF"/>
                <w:sz w:val="16"/>
              </w:rPr>
              <w:t>60</w:t>
            </w:r>
            <w:r w:rsidRPr="00E77A0A">
              <w:rPr>
                <w:rFonts w:ascii="Menlo" w:hAnsi="Menlo" w:cs="Menlo"/>
                <w:color w:val="000000"/>
                <w:sz w:val="16"/>
              </w:rPr>
              <w:t>) {</w:t>
            </w:r>
          </w:p>
          <w:p w14:paraId="670561E4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E77A0A">
              <w:rPr>
                <w:rFonts w:ascii="Menlo" w:hAnsi="Menlo" w:cs="Menlo"/>
                <w:color w:val="000000"/>
                <w:sz w:val="16"/>
              </w:rPr>
              <w:tab/>
            </w:r>
            <w:r w:rsidRPr="00E77A0A">
              <w:rPr>
                <w:rFonts w:ascii="Menlo" w:hAnsi="Menlo" w:cs="Menlo"/>
                <w:color w:val="000000"/>
                <w:sz w:val="16"/>
              </w:rPr>
              <w:tab/>
            </w:r>
            <w:r w:rsidRPr="00E77A0A">
              <w:rPr>
                <w:rFonts w:ascii="Menlo" w:hAnsi="Menlo" w:cs="Menlo"/>
                <w:color w:val="000000"/>
                <w:sz w:val="16"/>
              </w:rPr>
              <w:tab/>
              <w:t>printf(</w:t>
            </w:r>
            <w:r w:rsidRPr="00E77A0A">
              <w:rPr>
                <w:rFonts w:ascii="Menlo" w:hAnsi="Menlo" w:cs="Menlo"/>
                <w:color w:val="C41A16"/>
                <w:sz w:val="16"/>
              </w:rPr>
              <w:t>"Serving %dfps\n"</w:t>
            </w:r>
            <w:r w:rsidRPr="00E77A0A">
              <w:rPr>
                <w:rFonts w:ascii="Menlo" w:hAnsi="Menlo" w:cs="Menlo"/>
                <w:color w:val="000000"/>
                <w:sz w:val="16"/>
              </w:rPr>
              <w:t>, frame_count);</w:t>
            </w:r>
          </w:p>
          <w:p w14:paraId="5489560C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E77A0A">
              <w:rPr>
                <w:rFonts w:ascii="Menlo" w:hAnsi="Menlo" w:cs="Menlo"/>
                <w:color w:val="000000"/>
                <w:sz w:val="16"/>
              </w:rPr>
              <w:tab/>
            </w:r>
            <w:r w:rsidRPr="00E77A0A">
              <w:rPr>
                <w:rFonts w:ascii="Menlo" w:hAnsi="Menlo" w:cs="Menlo"/>
                <w:color w:val="000000"/>
                <w:sz w:val="16"/>
              </w:rPr>
              <w:tab/>
            </w:r>
            <w:r w:rsidRPr="00E77A0A">
              <w:rPr>
                <w:rFonts w:ascii="Menlo" w:hAnsi="Menlo" w:cs="Menlo"/>
                <w:color w:val="000000"/>
                <w:sz w:val="16"/>
              </w:rPr>
              <w:tab/>
              <w:t xml:space="preserve">serviced = </w:t>
            </w:r>
            <w:r w:rsidRPr="00E77A0A">
              <w:rPr>
                <w:rFonts w:ascii="Menlo" w:hAnsi="Menlo" w:cs="Menlo"/>
                <w:color w:val="1C00CF"/>
                <w:sz w:val="16"/>
              </w:rPr>
              <w:t>0</w:t>
            </w:r>
            <w:r w:rsidRPr="00E77A0A">
              <w:rPr>
                <w:rFonts w:ascii="Menlo" w:hAnsi="Menlo" w:cs="Menlo"/>
                <w:color w:val="000000"/>
                <w:sz w:val="16"/>
              </w:rPr>
              <w:t>;</w:t>
            </w:r>
          </w:p>
          <w:p w14:paraId="33B6EB9E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E77A0A">
              <w:rPr>
                <w:rFonts w:ascii="Menlo" w:hAnsi="Menlo" w:cs="Menlo"/>
                <w:color w:val="000000"/>
                <w:sz w:val="16"/>
              </w:rPr>
              <w:tab/>
            </w:r>
            <w:r w:rsidRPr="00E77A0A">
              <w:rPr>
                <w:rFonts w:ascii="Menlo" w:hAnsi="Menlo" w:cs="Menlo"/>
                <w:color w:val="000000"/>
                <w:sz w:val="16"/>
              </w:rPr>
              <w:tab/>
            </w:r>
            <w:r w:rsidRPr="00E77A0A">
              <w:rPr>
                <w:rFonts w:ascii="Menlo" w:hAnsi="Menlo" w:cs="Menlo"/>
                <w:color w:val="000000"/>
                <w:sz w:val="16"/>
              </w:rPr>
              <w:tab/>
              <w:t xml:space="preserve">frame_count = </w:t>
            </w:r>
            <w:r w:rsidRPr="00E77A0A">
              <w:rPr>
                <w:rFonts w:ascii="Menlo" w:hAnsi="Menlo" w:cs="Menlo"/>
                <w:color w:val="1C00CF"/>
                <w:sz w:val="16"/>
              </w:rPr>
              <w:t>0</w:t>
            </w:r>
            <w:r w:rsidRPr="00E77A0A">
              <w:rPr>
                <w:rFonts w:ascii="Menlo" w:hAnsi="Menlo" w:cs="Menlo"/>
                <w:color w:val="000000"/>
                <w:sz w:val="16"/>
              </w:rPr>
              <w:t>;</w:t>
            </w:r>
          </w:p>
          <w:p w14:paraId="0B79DD66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E77A0A">
              <w:rPr>
                <w:rFonts w:ascii="Menlo" w:hAnsi="Menlo" w:cs="Menlo"/>
                <w:color w:val="000000"/>
                <w:sz w:val="16"/>
              </w:rPr>
              <w:tab/>
            </w:r>
            <w:r w:rsidRPr="00E77A0A">
              <w:rPr>
                <w:rFonts w:ascii="Menlo" w:hAnsi="Menlo" w:cs="Menlo"/>
                <w:color w:val="000000"/>
                <w:sz w:val="16"/>
              </w:rPr>
              <w:tab/>
              <w:t>}</w:t>
            </w:r>
          </w:p>
          <w:p w14:paraId="5D2F5317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</w:p>
          <w:p w14:paraId="7B938CAB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E77A0A">
              <w:rPr>
                <w:rFonts w:ascii="Menlo" w:hAnsi="Menlo" w:cs="Menlo"/>
                <w:color w:val="000000"/>
                <w:sz w:val="16"/>
              </w:rPr>
              <w:tab/>
            </w:r>
            <w:r w:rsidRPr="00E77A0A">
              <w:rPr>
                <w:rFonts w:ascii="Menlo" w:hAnsi="Menlo" w:cs="Menlo"/>
                <w:color w:val="000000"/>
                <w:sz w:val="16"/>
              </w:rPr>
              <w:tab/>
              <w:t xml:space="preserve">S3C_VIDINTCON1 = </w:t>
            </w:r>
            <w:r w:rsidRPr="00E77A0A">
              <w:rPr>
                <w:rFonts w:ascii="Menlo" w:hAnsi="Menlo" w:cs="Menlo"/>
                <w:color w:val="1C00CF"/>
                <w:sz w:val="16"/>
              </w:rPr>
              <w:t>0x2</w:t>
            </w:r>
            <w:r w:rsidRPr="00E77A0A">
              <w:rPr>
                <w:rFonts w:ascii="Menlo" w:hAnsi="Menlo" w:cs="Menlo"/>
                <w:color w:val="000000"/>
                <w:sz w:val="16"/>
              </w:rPr>
              <w:t>;</w:t>
            </w:r>
          </w:p>
          <w:p w14:paraId="66886ADD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E77A0A">
              <w:rPr>
                <w:rFonts w:ascii="Menlo" w:hAnsi="Menlo" w:cs="Menlo"/>
                <w:color w:val="000000"/>
                <w:sz w:val="16"/>
              </w:rPr>
              <w:tab/>
              <w:t>}</w:t>
            </w:r>
          </w:p>
          <w:p w14:paraId="1A788C1C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E77A0A">
              <w:rPr>
                <w:rFonts w:ascii="Menlo" w:hAnsi="Menlo" w:cs="Menlo"/>
                <w:color w:val="000000"/>
                <w:sz w:val="16"/>
              </w:rPr>
              <w:tab/>
              <w:t>serviced++;</w:t>
            </w:r>
          </w:p>
          <w:p w14:paraId="1DA3D043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</w:p>
          <w:p w14:paraId="307955C2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E77A0A">
              <w:rPr>
                <w:rFonts w:ascii="Menlo" w:hAnsi="Menlo" w:cs="Menlo"/>
                <w:color w:val="000000"/>
                <w:sz w:val="16"/>
              </w:rPr>
              <w:tab/>
              <w:t>VIC0INTENABLE_REG = temp;</w:t>
            </w:r>
          </w:p>
          <w:p w14:paraId="39DBCEE4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E77A0A">
              <w:rPr>
                <w:rFonts w:ascii="Menlo" w:hAnsi="Menlo" w:cs="Menlo"/>
                <w:color w:val="000000"/>
                <w:sz w:val="16"/>
              </w:rPr>
              <w:t>}</w:t>
            </w:r>
          </w:p>
          <w:p w14:paraId="409CCB62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</w:p>
          <w:p w14:paraId="5A333E2D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E77A0A">
              <w:rPr>
                <w:rFonts w:ascii="Menlo" w:hAnsi="Menlo" w:cs="Menlo"/>
                <w:color w:val="AA0D91"/>
                <w:sz w:val="16"/>
              </w:rPr>
              <w:t>void</w:t>
            </w:r>
            <w:r w:rsidRPr="00E77A0A">
              <w:rPr>
                <w:rFonts w:ascii="Menlo" w:hAnsi="Menlo" w:cs="Menlo"/>
                <w:color w:val="000000"/>
                <w:sz w:val="16"/>
              </w:rPr>
              <w:t xml:space="preserve"> lcd_init(</w:t>
            </w:r>
            <w:r w:rsidRPr="00E77A0A">
              <w:rPr>
                <w:rFonts w:ascii="Menlo" w:hAnsi="Menlo" w:cs="Menlo"/>
                <w:color w:val="AA0D91"/>
                <w:sz w:val="16"/>
              </w:rPr>
              <w:t>void</w:t>
            </w:r>
            <w:r w:rsidRPr="00E77A0A">
              <w:rPr>
                <w:rFonts w:ascii="Menlo" w:hAnsi="Menlo" w:cs="Menlo"/>
                <w:color w:val="000000"/>
                <w:sz w:val="16"/>
              </w:rPr>
              <w:t>){</w:t>
            </w:r>
          </w:p>
          <w:p w14:paraId="7AE51A70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E77A0A">
              <w:rPr>
                <w:rFonts w:ascii="Menlo" w:hAnsi="Menlo" w:cs="Menlo"/>
                <w:color w:val="000000"/>
                <w:sz w:val="16"/>
              </w:rPr>
              <w:tab/>
              <w:t>lcd_bl_on(MAX_BL_LEV-</w:t>
            </w:r>
            <w:r w:rsidRPr="00E77A0A">
              <w:rPr>
                <w:rFonts w:ascii="Menlo" w:hAnsi="Menlo" w:cs="Menlo"/>
                <w:color w:val="1C00CF"/>
                <w:sz w:val="16"/>
              </w:rPr>
              <w:t>1</w:t>
            </w:r>
            <w:r w:rsidRPr="00E77A0A">
              <w:rPr>
                <w:rFonts w:ascii="Menlo" w:hAnsi="Menlo" w:cs="Menlo"/>
                <w:color w:val="000000"/>
                <w:sz w:val="16"/>
              </w:rPr>
              <w:t>);</w:t>
            </w:r>
          </w:p>
          <w:p w14:paraId="42342F93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E77A0A">
              <w:rPr>
                <w:rFonts w:ascii="Menlo" w:hAnsi="Menlo" w:cs="Menlo"/>
                <w:color w:val="000000"/>
                <w:sz w:val="16"/>
              </w:rPr>
              <w:tab/>
              <w:t>lcd_pwr_on();</w:t>
            </w:r>
          </w:p>
          <w:p w14:paraId="67120207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E77A0A">
              <w:rPr>
                <w:rFonts w:ascii="Menlo" w:hAnsi="Menlo" w:cs="Menlo"/>
                <w:color w:val="000000"/>
                <w:sz w:val="16"/>
              </w:rPr>
              <w:tab/>
              <w:t>init_lcd_reg();</w:t>
            </w:r>
          </w:p>
          <w:p w14:paraId="38E4A866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</w:p>
          <w:p w14:paraId="371D3370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E77A0A">
              <w:rPr>
                <w:rFonts w:ascii="Menlo" w:hAnsi="Menlo" w:cs="Menlo"/>
                <w:color w:val="000000"/>
                <w:sz w:val="16"/>
              </w:rPr>
              <w:tab/>
              <w:t>set_lcd_pos(</w:t>
            </w:r>
            <w:r w:rsidRPr="00E77A0A">
              <w:rPr>
                <w:rFonts w:ascii="Menlo" w:hAnsi="Menlo" w:cs="Menlo"/>
                <w:color w:val="1C00CF"/>
                <w:sz w:val="16"/>
              </w:rPr>
              <w:t>0</w:t>
            </w:r>
            <w:r w:rsidRPr="00E77A0A">
              <w:rPr>
                <w:rFonts w:ascii="Menlo" w:hAnsi="Menlo" w:cs="Menlo"/>
                <w:color w:val="000000"/>
                <w:sz w:val="16"/>
              </w:rPr>
              <w:t xml:space="preserve">, </w:t>
            </w:r>
            <w:r w:rsidRPr="00E77A0A">
              <w:rPr>
                <w:rFonts w:ascii="Menlo" w:hAnsi="Menlo" w:cs="Menlo"/>
                <w:color w:val="1C00CF"/>
                <w:sz w:val="16"/>
              </w:rPr>
              <w:t>0</w:t>
            </w:r>
            <w:r w:rsidRPr="00E77A0A">
              <w:rPr>
                <w:rFonts w:ascii="Menlo" w:hAnsi="Menlo" w:cs="Menlo"/>
                <w:color w:val="000000"/>
                <w:sz w:val="16"/>
              </w:rPr>
              <w:t>, S3CFB_HRES, S3CFB_VRES);</w:t>
            </w:r>
          </w:p>
          <w:p w14:paraId="764B161E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</w:p>
          <w:p w14:paraId="399C7336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E77A0A">
              <w:rPr>
                <w:rFonts w:ascii="Menlo" w:hAnsi="Menlo" w:cs="Menlo"/>
                <w:color w:val="000000"/>
                <w:sz w:val="16"/>
              </w:rPr>
              <w:tab/>
              <w:t>frame_init();</w:t>
            </w:r>
          </w:p>
          <w:p w14:paraId="41FCB143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</w:p>
          <w:p w14:paraId="16293E98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E77A0A">
              <w:rPr>
                <w:rFonts w:ascii="Menlo" w:hAnsi="Menlo" w:cs="Menlo"/>
                <w:color w:val="000000"/>
                <w:sz w:val="16"/>
              </w:rPr>
              <w:tab/>
              <w:t>set_wincon0_enable();</w:t>
            </w:r>
          </w:p>
          <w:p w14:paraId="47530C3C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E77A0A">
              <w:rPr>
                <w:rFonts w:ascii="Menlo" w:hAnsi="Menlo" w:cs="Menlo"/>
                <w:color w:val="000000"/>
                <w:sz w:val="16"/>
              </w:rPr>
              <w:tab/>
              <w:t xml:space="preserve">set_vidcon0_enable(); </w:t>
            </w:r>
          </w:p>
          <w:p w14:paraId="58092A6B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</w:p>
          <w:p w14:paraId="72AD35CA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E77A0A">
              <w:rPr>
                <w:rFonts w:ascii="Menlo" w:hAnsi="Menlo" w:cs="Menlo"/>
                <w:color w:val="000000"/>
                <w:sz w:val="16"/>
              </w:rPr>
              <w:tab/>
              <w:t>S3C_VIDINTCON0 |= (</w:t>
            </w:r>
            <w:r w:rsidRPr="00E77A0A">
              <w:rPr>
                <w:rFonts w:ascii="Menlo" w:hAnsi="Menlo" w:cs="Menlo"/>
                <w:color w:val="1C00CF"/>
                <w:sz w:val="16"/>
              </w:rPr>
              <w:t>3</w:t>
            </w:r>
            <w:r w:rsidRPr="00E77A0A">
              <w:rPr>
                <w:rFonts w:ascii="Menlo" w:hAnsi="Menlo" w:cs="Menlo"/>
                <w:color w:val="000000"/>
                <w:sz w:val="16"/>
              </w:rPr>
              <w:t xml:space="preserve"> &lt;&lt; </w:t>
            </w:r>
            <w:r w:rsidRPr="00E77A0A">
              <w:rPr>
                <w:rFonts w:ascii="Menlo" w:hAnsi="Menlo" w:cs="Menlo"/>
                <w:color w:val="1C00CF"/>
                <w:sz w:val="16"/>
              </w:rPr>
              <w:t>15</w:t>
            </w:r>
            <w:r w:rsidRPr="00E77A0A">
              <w:rPr>
                <w:rFonts w:ascii="Menlo" w:hAnsi="Menlo" w:cs="Menlo"/>
                <w:color w:val="000000"/>
                <w:sz w:val="16"/>
              </w:rPr>
              <w:t>) | (</w:t>
            </w:r>
            <w:r w:rsidRPr="00E77A0A">
              <w:rPr>
                <w:rFonts w:ascii="Menlo" w:hAnsi="Menlo" w:cs="Menlo"/>
                <w:color w:val="1C00CF"/>
                <w:sz w:val="16"/>
              </w:rPr>
              <w:t>1</w:t>
            </w:r>
            <w:r w:rsidRPr="00E77A0A">
              <w:rPr>
                <w:rFonts w:ascii="Menlo" w:hAnsi="Menlo" w:cs="Menlo"/>
                <w:color w:val="000000"/>
                <w:sz w:val="16"/>
              </w:rPr>
              <w:t xml:space="preserve"> &lt;&lt; </w:t>
            </w:r>
            <w:r w:rsidRPr="00E77A0A">
              <w:rPr>
                <w:rFonts w:ascii="Menlo" w:hAnsi="Menlo" w:cs="Menlo"/>
                <w:color w:val="1C00CF"/>
                <w:sz w:val="16"/>
              </w:rPr>
              <w:t>12</w:t>
            </w:r>
            <w:r w:rsidRPr="00E77A0A">
              <w:rPr>
                <w:rFonts w:ascii="Menlo" w:hAnsi="Menlo" w:cs="Menlo"/>
                <w:color w:val="000000"/>
                <w:sz w:val="16"/>
              </w:rPr>
              <w:t xml:space="preserve">) | </w:t>
            </w:r>
            <w:r w:rsidRPr="00E77A0A">
              <w:rPr>
                <w:rFonts w:ascii="Menlo" w:hAnsi="Menlo" w:cs="Menlo"/>
                <w:color w:val="1C00CF"/>
                <w:sz w:val="16"/>
              </w:rPr>
              <w:t>1</w:t>
            </w:r>
            <w:r w:rsidRPr="00E77A0A">
              <w:rPr>
                <w:rFonts w:ascii="Menlo" w:hAnsi="Menlo" w:cs="Menlo"/>
                <w:color w:val="000000"/>
                <w:sz w:val="16"/>
              </w:rPr>
              <w:t>;</w:t>
            </w:r>
          </w:p>
          <w:p w14:paraId="79F58E4D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E77A0A">
              <w:rPr>
                <w:rFonts w:ascii="Menlo" w:hAnsi="Menlo" w:cs="Menlo"/>
                <w:color w:val="000000"/>
                <w:sz w:val="16"/>
              </w:rPr>
              <w:tab/>
              <w:t>VIC0INTENABLE_REG |= (</w:t>
            </w:r>
            <w:r w:rsidRPr="00E77A0A">
              <w:rPr>
                <w:rFonts w:ascii="Menlo" w:hAnsi="Menlo" w:cs="Menlo"/>
                <w:color w:val="1C00CF"/>
                <w:sz w:val="16"/>
              </w:rPr>
              <w:t>1</w:t>
            </w:r>
            <w:r w:rsidRPr="00E77A0A">
              <w:rPr>
                <w:rFonts w:ascii="Menlo" w:hAnsi="Menlo" w:cs="Menlo"/>
                <w:color w:val="000000"/>
                <w:sz w:val="16"/>
              </w:rPr>
              <w:t xml:space="preserve"> &lt;&lt; </w:t>
            </w:r>
            <w:r w:rsidRPr="00E77A0A">
              <w:rPr>
                <w:rFonts w:ascii="Menlo" w:hAnsi="Menlo" w:cs="Menlo"/>
                <w:color w:val="1C00CF"/>
                <w:sz w:val="16"/>
              </w:rPr>
              <w:t>30</w:t>
            </w:r>
            <w:r w:rsidRPr="00E77A0A">
              <w:rPr>
                <w:rFonts w:ascii="Menlo" w:hAnsi="Menlo" w:cs="Menlo"/>
                <w:color w:val="000000"/>
                <w:sz w:val="16"/>
              </w:rPr>
              <w:t>);</w:t>
            </w:r>
          </w:p>
          <w:p w14:paraId="5C610CFE" w14:textId="77777777" w:rsidR="00392997" w:rsidRPr="00E77A0A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E77A0A">
              <w:rPr>
                <w:rFonts w:ascii="Menlo" w:hAnsi="Menlo" w:cs="Menlo"/>
                <w:color w:val="000000"/>
                <w:sz w:val="16"/>
              </w:rPr>
              <w:tab/>
              <w:t>VIC0VECTADDR30 = (</w:t>
            </w:r>
            <w:r w:rsidRPr="00E77A0A">
              <w:rPr>
                <w:rFonts w:ascii="Menlo" w:hAnsi="Menlo" w:cs="Menlo"/>
                <w:color w:val="AA0D91"/>
                <w:sz w:val="16"/>
              </w:rPr>
              <w:t>unsigned</w:t>
            </w:r>
            <w:r w:rsidRPr="00E77A0A">
              <w:rPr>
                <w:rFonts w:ascii="Menlo" w:hAnsi="Menlo" w:cs="Menlo"/>
                <w:color w:val="000000"/>
                <w:sz w:val="16"/>
              </w:rPr>
              <w:t>)vsync_interrupt_service_routine;</w:t>
            </w:r>
          </w:p>
          <w:p w14:paraId="123C5134" w14:textId="77777777" w:rsidR="00392997" w:rsidRPr="00E77A0A" w:rsidRDefault="00392997" w:rsidP="00392997">
            <w:pPr>
              <w:rPr>
                <w:sz w:val="16"/>
              </w:rPr>
            </w:pPr>
            <w:r w:rsidRPr="00E77A0A">
              <w:rPr>
                <w:rFonts w:ascii="Menlo" w:hAnsi="Menlo" w:cs="Menlo"/>
                <w:color w:val="000000"/>
                <w:sz w:val="16"/>
              </w:rPr>
              <w:t>}</w:t>
            </w:r>
          </w:p>
        </w:tc>
      </w:tr>
    </w:tbl>
    <w:p w14:paraId="48433A76" w14:textId="77777777" w:rsidR="00392997" w:rsidRDefault="00392997" w:rsidP="00392997">
      <w:r>
        <w:lastRenderedPageBreak/>
        <w:t>lcd.c 는 기</w:t>
      </w:r>
      <w:r>
        <w:rPr>
          <w:rFonts w:hint="eastAsia"/>
        </w:rPr>
        <w:t xml:space="preserve">존에 </w:t>
      </w:r>
      <w:r>
        <w:t>랩 세</w:t>
      </w:r>
      <w:r>
        <w:rPr>
          <w:rFonts w:hint="eastAsia"/>
        </w:rPr>
        <w:t xml:space="preserve">션에서 </w:t>
      </w:r>
      <w:r>
        <w:t>제</w:t>
      </w:r>
      <w:r>
        <w:rPr>
          <w:rFonts w:hint="eastAsia"/>
        </w:rPr>
        <w:t xml:space="preserve">공되었던 </w:t>
      </w:r>
      <w:r>
        <w:t>기</w:t>
      </w:r>
      <w:r>
        <w:rPr>
          <w:rFonts w:hint="eastAsia"/>
        </w:rPr>
        <w:t xml:space="preserve">능을 </w:t>
      </w:r>
      <w:r>
        <w:t>거</w:t>
      </w:r>
      <w:r>
        <w:rPr>
          <w:rFonts w:hint="eastAsia"/>
        </w:rPr>
        <w:t xml:space="preserve">의 </w:t>
      </w:r>
      <w:r>
        <w:t>그</w:t>
      </w:r>
      <w:r>
        <w:rPr>
          <w:rFonts w:hint="eastAsia"/>
        </w:rPr>
        <w:t xml:space="preserve">대로 </w:t>
      </w:r>
      <w:r>
        <w:t>사</w:t>
      </w:r>
      <w:r>
        <w:rPr>
          <w:rFonts w:hint="eastAsia"/>
        </w:rPr>
        <w:t xml:space="preserve">용했다. 대신 </w:t>
      </w:r>
      <w:r>
        <w:t>lcd 자</w:t>
      </w:r>
      <w:r>
        <w:rPr>
          <w:rFonts w:hint="eastAsia"/>
        </w:rPr>
        <w:t xml:space="preserve">체의 </w:t>
      </w:r>
      <w:r>
        <w:t>vsync 인</w:t>
      </w:r>
      <w:r>
        <w:rPr>
          <w:rFonts w:hint="eastAsia"/>
        </w:rPr>
        <w:t xml:space="preserve">터럽트에 </w:t>
      </w:r>
      <w:r>
        <w:t>프</w:t>
      </w:r>
      <w:r>
        <w:rPr>
          <w:rFonts w:hint="eastAsia"/>
        </w:rPr>
        <w:t xml:space="preserve">레임 </w:t>
      </w:r>
      <w:r>
        <w:t>시</w:t>
      </w:r>
      <w:r>
        <w:rPr>
          <w:rFonts w:hint="eastAsia"/>
        </w:rPr>
        <w:t xml:space="preserve">작 함수를 </w:t>
      </w:r>
      <w:r>
        <w:t>넣</w:t>
      </w:r>
      <w:r>
        <w:rPr>
          <w:rFonts w:hint="eastAsia"/>
        </w:rPr>
        <w:t xml:space="preserve">어 </w:t>
      </w:r>
      <w:r>
        <w:t>화</w:t>
      </w:r>
      <w:r>
        <w:rPr>
          <w:rFonts w:hint="eastAsia"/>
        </w:rPr>
        <w:t xml:space="preserve">면을 수직동기화 </w:t>
      </w:r>
      <w:r>
        <w:t>시</w:t>
      </w:r>
      <w:r>
        <w:rPr>
          <w:rFonts w:hint="eastAsia"/>
        </w:rPr>
        <w:t xml:space="preserve">켰다. 또한 프레임 </w:t>
      </w:r>
      <w:r>
        <w:t>연</w:t>
      </w:r>
      <w:r>
        <w:rPr>
          <w:rFonts w:hint="eastAsia"/>
        </w:rPr>
        <w:t xml:space="preserve">산 </w:t>
      </w:r>
      <w:r>
        <w:t>자</w:t>
      </w:r>
      <w:r>
        <w:rPr>
          <w:rFonts w:hint="eastAsia"/>
        </w:rPr>
        <w:t xml:space="preserve">체를 </w:t>
      </w:r>
      <w:r>
        <w:t>인</w:t>
      </w:r>
      <w:r>
        <w:rPr>
          <w:rFonts w:hint="eastAsia"/>
        </w:rPr>
        <w:t xml:space="preserve">터럽트 </w:t>
      </w:r>
      <w:r>
        <w:t>컨</w:t>
      </w:r>
      <w:r>
        <w:rPr>
          <w:rFonts w:hint="eastAsia"/>
        </w:rPr>
        <w:t xml:space="preserve">텍스트에서 </w:t>
      </w:r>
      <w:r>
        <w:t>하</w:t>
      </w:r>
      <w:r>
        <w:rPr>
          <w:rFonts w:hint="eastAsia"/>
        </w:rPr>
        <w:t xml:space="preserve">면 </w:t>
      </w:r>
      <w:r>
        <w:t>다</w:t>
      </w:r>
      <w:r>
        <w:rPr>
          <w:rFonts w:hint="eastAsia"/>
        </w:rPr>
        <w:t xml:space="preserve">른 </w:t>
      </w:r>
      <w:r>
        <w:t>인</w:t>
      </w:r>
      <w:r>
        <w:rPr>
          <w:rFonts w:hint="eastAsia"/>
        </w:rPr>
        <w:t xml:space="preserve">터럽트가 </w:t>
      </w:r>
      <w:r>
        <w:t>영</w:t>
      </w:r>
      <w:r>
        <w:rPr>
          <w:rFonts w:hint="eastAsia"/>
        </w:rPr>
        <w:t xml:space="preserve">향을 </w:t>
      </w:r>
      <w:r>
        <w:t>받</w:t>
      </w:r>
      <w:r>
        <w:rPr>
          <w:rFonts w:hint="eastAsia"/>
        </w:rPr>
        <w:t xml:space="preserve">을 </w:t>
      </w:r>
      <w:r>
        <w:t>것</w:t>
      </w:r>
      <w:r>
        <w:rPr>
          <w:rFonts w:hint="eastAsia"/>
        </w:rPr>
        <w:t xml:space="preserve">이므로 </w:t>
      </w:r>
      <w:r>
        <w:t>실</w:t>
      </w:r>
      <w:r>
        <w:rPr>
          <w:rFonts w:hint="eastAsia"/>
        </w:rPr>
        <w:t xml:space="preserve">제 </w:t>
      </w:r>
      <w:r>
        <w:t>프</w:t>
      </w:r>
      <w:r>
        <w:rPr>
          <w:rFonts w:hint="eastAsia"/>
        </w:rPr>
        <w:t xml:space="preserve">레임 </w:t>
      </w:r>
      <w:r>
        <w:t>연</w:t>
      </w:r>
      <w:r>
        <w:rPr>
          <w:rFonts w:hint="eastAsia"/>
        </w:rPr>
        <w:t xml:space="preserve">산은 뒤에서 </w:t>
      </w:r>
      <w:r>
        <w:t>구</w:t>
      </w:r>
      <w:r>
        <w:rPr>
          <w:rFonts w:hint="eastAsia"/>
        </w:rPr>
        <w:t xml:space="preserve">현했다. </w:t>
      </w:r>
      <w:r>
        <w:t>이</w:t>
      </w:r>
      <w:r>
        <w:rPr>
          <w:rFonts w:hint="eastAsia"/>
        </w:rPr>
        <w:t xml:space="preserve">는 </w:t>
      </w:r>
      <w:r>
        <w:t>이</w:t>
      </w:r>
      <w:r>
        <w:rPr>
          <w:rFonts w:hint="eastAsia"/>
        </w:rPr>
        <w:t xml:space="preserve">후에 </w:t>
      </w:r>
      <w:r>
        <w:t>더 자</w:t>
      </w:r>
      <w:r>
        <w:rPr>
          <w:rFonts w:hint="eastAsia"/>
        </w:rPr>
        <w:t xml:space="preserve">세히 </w:t>
      </w:r>
      <w:r>
        <w:t>설</w:t>
      </w:r>
      <w:r>
        <w:rPr>
          <w:rFonts w:hint="eastAsia"/>
        </w:rPr>
        <w:t xml:space="preserve">명하도록 </w:t>
      </w:r>
      <w:r>
        <w:t>하</w:t>
      </w:r>
      <w:r>
        <w:rPr>
          <w:rFonts w:hint="eastAsia"/>
        </w:rPr>
        <w:t>겠다.</w:t>
      </w:r>
    </w:p>
    <w:p w14:paraId="5626A02D" w14:textId="77777777" w:rsidR="00392997" w:rsidRDefault="00392997" w:rsidP="00392997">
      <w:pPr>
        <w:pStyle w:val="4"/>
        <w:ind w:left="1240" w:hanging="440"/>
      </w:pPr>
      <w:r>
        <w:t>graphics.c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92997" w:rsidRPr="006D35FB" w14:paraId="3A2C0155" w14:textId="77777777" w:rsidTr="00392997">
        <w:tc>
          <w:tcPr>
            <w:tcW w:w="9010" w:type="dxa"/>
          </w:tcPr>
          <w:p w14:paraId="22DBB9FD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</w:rPr>
            </w:pPr>
            <w:r w:rsidRPr="006D35FB">
              <w:rPr>
                <w:rFonts w:ascii="Menlo" w:hAnsi="Menlo" w:cs="Menlo"/>
                <w:color w:val="643820"/>
                <w:sz w:val="16"/>
              </w:rPr>
              <w:t xml:space="preserve">#include </w:t>
            </w:r>
            <w:r w:rsidRPr="006D35FB">
              <w:rPr>
                <w:rFonts w:ascii="Menlo" w:hAnsi="Menlo" w:cs="Menlo"/>
                <w:color w:val="C41A16"/>
                <w:sz w:val="16"/>
              </w:rPr>
              <w:t>"graphics.h"</w:t>
            </w:r>
          </w:p>
          <w:p w14:paraId="627AD801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</w:rPr>
            </w:pPr>
            <w:r w:rsidRPr="006D35FB">
              <w:rPr>
                <w:rFonts w:ascii="Menlo" w:hAnsi="Menlo" w:cs="Menlo"/>
                <w:color w:val="643820"/>
                <w:sz w:val="16"/>
              </w:rPr>
              <w:t xml:space="preserve">#include </w:t>
            </w:r>
            <w:r w:rsidRPr="006D35FB">
              <w:rPr>
                <w:rFonts w:ascii="Menlo" w:hAnsi="Menlo" w:cs="Menlo"/>
                <w:color w:val="C41A16"/>
                <w:sz w:val="16"/>
              </w:rPr>
              <w:t>"lcd.h"</w:t>
            </w:r>
          </w:p>
          <w:p w14:paraId="1DBD87F1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</w:rPr>
            </w:pPr>
            <w:r w:rsidRPr="006D35FB">
              <w:rPr>
                <w:rFonts w:ascii="Menlo" w:hAnsi="Menlo" w:cs="Menlo"/>
                <w:color w:val="643820"/>
                <w:sz w:val="16"/>
              </w:rPr>
              <w:t xml:space="preserve">#include </w:t>
            </w:r>
            <w:r w:rsidRPr="006D35FB">
              <w:rPr>
                <w:rFonts w:ascii="Menlo" w:hAnsi="Menlo" w:cs="Menlo"/>
                <w:color w:val="C41A16"/>
                <w:sz w:val="16"/>
              </w:rPr>
              <w:t>"util.h"</w:t>
            </w:r>
          </w:p>
          <w:p w14:paraId="0B14D968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</w:rPr>
            </w:pPr>
            <w:r w:rsidRPr="006D35FB">
              <w:rPr>
                <w:rFonts w:ascii="Menlo" w:hAnsi="Menlo" w:cs="Menlo"/>
                <w:color w:val="643820"/>
                <w:sz w:val="16"/>
              </w:rPr>
              <w:t xml:space="preserve">#include </w:t>
            </w:r>
            <w:r w:rsidRPr="006D35FB">
              <w:rPr>
                <w:rFonts w:ascii="Menlo" w:hAnsi="Menlo" w:cs="Menlo"/>
                <w:color w:val="C41A16"/>
                <w:sz w:val="16"/>
              </w:rPr>
              <w:t>"vic.h"</w:t>
            </w:r>
          </w:p>
          <w:p w14:paraId="39E52EBE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</w:rPr>
            </w:pPr>
            <w:r w:rsidRPr="006D35FB">
              <w:rPr>
                <w:rFonts w:ascii="Menlo" w:hAnsi="Menlo" w:cs="Menlo"/>
                <w:color w:val="643820"/>
                <w:sz w:val="16"/>
              </w:rPr>
              <w:t xml:space="preserve">#include </w:t>
            </w:r>
            <w:r w:rsidRPr="006D35FB">
              <w:rPr>
                <w:rFonts w:ascii="Menlo" w:hAnsi="Menlo" w:cs="Menlo"/>
                <w:color w:val="C41A16"/>
                <w:sz w:val="16"/>
              </w:rPr>
              <w:t>"s3c6410.h"</w:t>
            </w:r>
          </w:p>
          <w:p w14:paraId="283EFF33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</w:p>
          <w:p w14:paraId="13D108A5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AA0D91"/>
                <w:sz w:val="16"/>
              </w:rPr>
              <w:t>void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 gfx_poll() {</w:t>
            </w:r>
          </w:p>
          <w:p w14:paraId="55454F7F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</w:r>
            <w:r w:rsidRPr="006D35FB">
              <w:rPr>
                <w:rFonts w:ascii="Menlo" w:hAnsi="Menlo" w:cs="Menlo"/>
                <w:color w:val="AA0D91"/>
                <w:sz w:val="16"/>
              </w:rPr>
              <w:t>while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 (GFXFIFOSTAT &amp; </w:t>
            </w:r>
            <w:r w:rsidRPr="006D35FB">
              <w:rPr>
                <w:rFonts w:ascii="Menlo" w:hAnsi="Menlo" w:cs="Menlo"/>
                <w:color w:val="1C00CF"/>
                <w:sz w:val="16"/>
              </w:rPr>
              <w:t>0x7E</w:t>
            </w:r>
            <w:r w:rsidRPr="006D35FB">
              <w:rPr>
                <w:rFonts w:ascii="Menlo" w:hAnsi="Menlo" w:cs="Menlo"/>
                <w:color w:val="000000"/>
                <w:sz w:val="16"/>
              </w:rPr>
              <w:t>);</w:t>
            </w:r>
          </w:p>
          <w:p w14:paraId="5F07A5C2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>}</w:t>
            </w:r>
          </w:p>
          <w:p w14:paraId="436EEF86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</w:p>
          <w:p w14:paraId="11E7BEAD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AA0D91"/>
                <w:sz w:val="16"/>
              </w:rPr>
              <w:t>void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 gfx_bitblck_ext(</w:t>
            </w:r>
            <w:r w:rsidRPr="006D35FB">
              <w:rPr>
                <w:rFonts w:ascii="Menlo" w:hAnsi="Menlo" w:cs="Menlo"/>
                <w:color w:val="AA0D91"/>
                <w:sz w:val="16"/>
              </w:rPr>
              <w:t>unsigned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 *dest, </w:t>
            </w:r>
            <w:r w:rsidRPr="006D35FB">
              <w:rPr>
                <w:rFonts w:ascii="Menlo" w:hAnsi="Menlo" w:cs="Menlo"/>
                <w:color w:val="AA0D91"/>
                <w:sz w:val="16"/>
              </w:rPr>
              <w:t>unsigned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 *src, </w:t>
            </w:r>
          </w:p>
          <w:p w14:paraId="028AA1E8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</w:r>
            <w:r w:rsidRPr="006D35FB">
              <w:rPr>
                <w:rFonts w:ascii="Menlo" w:hAnsi="Menlo" w:cs="Menlo"/>
                <w:color w:val="000000"/>
                <w:sz w:val="16"/>
              </w:rPr>
              <w:tab/>
            </w:r>
            <w:r w:rsidRPr="006D35FB">
              <w:rPr>
                <w:rFonts w:ascii="Menlo" w:hAnsi="Menlo" w:cs="Menlo"/>
                <w:color w:val="AA0D91"/>
                <w:sz w:val="16"/>
              </w:rPr>
              <w:t>int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 dx1, </w:t>
            </w:r>
            <w:r w:rsidRPr="006D35FB">
              <w:rPr>
                <w:rFonts w:ascii="Menlo" w:hAnsi="Menlo" w:cs="Menlo"/>
                <w:color w:val="AA0D91"/>
                <w:sz w:val="16"/>
              </w:rPr>
              <w:t>int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 dy1, </w:t>
            </w:r>
            <w:r w:rsidRPr="006D35FB">
              <w:rPr>
                <w:rFonts w:ascii="Menlo" w:hAnsi="Menlo" w:cs="Menlo"/>
                <w:color w:val="AA0D91"/>
                <w:sz w:val="16"/>
              </w:rPr>
              <w:t>int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 dx2, </w:t>
            </w:r>
            <w:r w:rsidRPr="006D35FB">
              <w:rPr>
                <w:rFonts w:ascii="Menlo" w:hAnsi="Menlo" w:cs="Menlo"/>
                <w:color w:val="AA0D91"/>
                <w:sz w:val="16"/>
              </w:rPr>
              <w:t>int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 dy2,</w:t>
            </w:r>
          </w:p>
          <w:p w14:paraId="1B71F775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</w:r>
            <w:r w:rsidRPr="006D35FB">
              <w:rPr>
                <w:rFonts w:ascii="Menlo" w:hAnsi="Menlo" w:cs="Menlo"/>
                <w:color w:val="000000"/>
                <w:sz w:val="16"/>
              </w:rPr>
              <w:tab/>
            </w:r>
            <w:r w:rsidRPr="006D35FB">
              <w:rPr>
                <w:rFonts w:ascii="Menlo" w:hAnsi="Menlo" w:cs="Menlo"/>
                <w:color w:val="AA0D91"/>
                <w:sz w:val="16"/>
              </w:rPr>
              <w:t>int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 destw, </w:t>
            </w:r>
            <w:r w:rsidRPr="006D35FB">
              <w:rPr>
                <w:rFonts w:ascii="Menlo" w:hAnsi="Menlo" w:cs="Menlo"/>
                <w:color w:val="AA0D91"/>
                <w:sz w:val="16"/>
              </w:rPr>
              <w:t>int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 desth, </w:t>
            </w:r>
          </w:p>
          <w:p w14:paraId="7E2F037E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</w:r>
            <w:r w:rsidRPr="006D35FB">
              <w:rPr>
                <w:rFonts w:ascii="Menlo" w:hAnsi="Menlo" w:cs="Menlo"/>
                <w:color w:val="000000"/>
                <w:sz w:val="16"/>
              </w:rPr>
              <w:tab/>
            </w:r>
            <w:r w:rsidRPr="006D35FB">
              <w:rPr>
                <w:rFonts w:ascii="Menlo" w:hAnsi="Menlo" w:cs="Menlo"/>
                <w:color w:val="AA0D91"/>
                <w:sz w:val="16"/>
              </w:rPr>
              <w:t>int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 sx1, </w:t>
            </w:r>
            <w:r w:rsidRPr="006D35FB">
              <w:rPr>
                <w:rFonts w:ascii="Menlo" w:hAnsi="Menlo" w:cs="Menlo"/>
                <w:color w:val="AA0D91"/>
                <w:sz w:val="16"/>
              </w:rPr>
              <w:t>int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 sy1, </w:t>
            </w:r>
            <w:r w:rsidRPr="006D35FB">
              <w:rPr>
                <w:rFonts w:ascii="Menlo" w:hAnsi="Menlo" w:cs="Menlo"/>
                <w:color w:val="AA0D91"/>
                <w:sz w:val="16"/>
              </w:rPr>
              <w:t>int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 sx2, </w:t>
            </w:r>
            <w:r w:rsidRPr="006D35FB">
              <w:rPr>
                <w:rFonts w:ascii="Menlo" w:hAnsi="Menlo" w:cs="Menlo"/>
                <w:color w:val="AA0D91"/>
                <w:sz w:val="16"/>
              </w:rPr>
              <w:t>int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 sy2,</w:t>
            </w:r>
          </w:p>
          <w:p w14:paraId="6CA5EE42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</w:r>
            <w:r w:rsidRPr="006D35FB">
              <w:rPr>
                <w:rFonts w:ascii="Menlo" w:hAnsi="Menlo" w:cs="Menlo"/>
                <w:color w:val="000000"/>
                <w:sz w:val="16"/>
              </w:rPr>
              <w:tab/>
            </w:r>
            <w:r w:rsidRPr="006D35FB">
              <w:rPr>
                <w:rFonts w:ascii="Menlo" w:hAnsi="Menlo" w:cs="Menlo"/>
                <w:color w:val="AA0D91"/>
                <w:sz w:val="16"/>
              </w:rPr>
              <w:t>int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 srcw, </w:t>
            </w:r>
            <w:r w:rsidRPr="006D35FB">
              <w:rPr>
                <w:rFonts w:ascii="Menlo" w:hAnsi="Menlo" w:cs="Menlo"/>
                <w:color w:val="AA0D91"/>
                <w:sz w:val="16"/>
              </w:rPr>
              <w:t>int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 srch) {</w:t>
            </w:r>
          </w:p>
          <w:p w14:paraId="34B252FD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</w:r>
            <w:r w:rsidRPr="006D35FB">
              <w:rPr>
                <w:rFonts w:ascii="Menlo" w:hAnsi="Menlo" w:cs="Menlo"/>
                <w:color w:val="AA0D91"/>
                <w:sz w:val="16"/>
              </w:rPr>
              <w:t>int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 stretch = </w:t>
            </w:r>
            <w:r w:rsidRPr="006D35FB">
              <w:rPr>
                <w:rFonts w:ascii="Menlo" w:hAnsi="Menlo" w:cs="Menlo"/>
                <w:color w:val="1C00CF"/>
                <w:sz w:val="16"/>
              </w:rPr>
              <w:t>0</w:t>
            </w:r>
            <w:r w:rsidRPr="006D35FB">
              <w:rPr>
                <w:rFonts w:ascii="Menlo" w:hAnsi="Menlo" w:cs="Menlo"/>
                <w:color w:val="000000"/>
                <w:sz w:val="16"/>
              </w:rPr>
              <w:t>;</w:t>
            </w:r>
          </w:p>
          <w:p w14:paraId="382674E0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</w:p>
          <w:p w14:paraId="365E7B5C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  <w:t>gfx_poll();</w:t>
            </w:r>
          </w:p>
          <w:p w14:paraId="61AF44EC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</w:p>
          <w:p w14:paraId="1BF3FD09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  <w:t xml:space="preserve">GFXCOORD0 = sx1 | (sy1 &lt;&lt; </w:t>
            </w:r>
            <w:r w:rsidRPr="006D35FB">
              <w:rPr>
                <w:rFonts w:ascii="Menlo" w:hAnsi="Menlo" w:cs="Menlo"/>
                <w:color w:val="1C00CF"/>
                <w:sz w:val="16"/>
              </w:rPr>
              <w:t>16</w:t>
            </w:r>
            <w:r w:rsidRPr="006D35FB">
              <w:rPr>
                <w:rFonts w:ascii="Menlo" w:hAnsi="Menlo" w:cs="Menlo"/>
                <w:color w:val="000000"/>
                <w:sz w:val="16"/>
              </w:rPr>
              <w:t>);</w:t>
            </w:r>
          </w:p>
          <w:p w14:paraId="7A3EF9F0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  <w:t>GFXCOORD1 = (sx2-</w:t>
            </w:r>
            <w:r w:rsidRPr="006D35FB">
              <w:rPr>
                <w:rFonts w:ascii="Menlo" w:hAnsi="Menlo" w:cs="Menlo"/>
                <w:color w:val="1C00CF"/>
                <w:sz w:val="16"/>
              </w:rPr>
              <w:t>1</w:t>
            </w:r>
            <w:r w:rsidRPr="006D35FB">
              <w:rPr>
                <w:rFonts w:ascii="Menlo" w:hAnsi="Menlo" w:cs="Menlo"/>
                <w:color w:val="000000"/>
                <w:sz w:val="16"/>
              </w:rPr>
              <w:t>) | ((sy2-</w:t>
            </w:r>
            <w:r w:rsidRPr="006D35FB">
              <w:rPr>
                <w:rFonts w:ascii="Menlo" w:hAnsi="Menlo" w:cs="Menlo"/>
                <w:color w:val="1C00CF"/>
                <w:sz w:val="16"/>
              </w:rPr>
              <w:t>1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) &lt;&lt; </w:t>
            </w:r>
            <w:r w:rsidRPr="006D35FB">
              <w:rPr>
                <w:rFonts w:ascii="Menlo" w:hAnsi="Menlo" w:cs="Menlo"/>
                <w:color w:val="1C00CF"/>
                <w:sz w:val="16"/>
              </w:rPr>
              <w:t>16</w:t>
            </w:r>
            <w:r w:rsidRPr="006D35FB">
              <w:rPr>
                <w:rFonts w:ascii="Menlo" w:hAnsi="Menlo" w:cs="Menlo"/>
                <w:color w:val="000000"/>
                <w:sz w:val="16"/>
              </w:rPr>
              <w:t>);</w:t>
            </w:r>
          </w:p>
          <w:p w14:paraId="5D076AD1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  <w:t xml:space="preserve">GFXCOORD2 = dx1 | (dy1 &lt;&lt; </w:t>
            </w:r>
            <w:r w:rsidRPr="006D35FB">
              <w:rPr>
                <w:rFonts w:ascii="Menlo" w:hAnsi="Menlo" w:cs="Menlo"/>
                <w:color w:val="1C00CF"/>
                <w:sz w:val="16"/>
              </w:rPr>
              <w:t>16</w:t>
            </w:r>
            <w:r w:rsidRPr="006D35FB">
              <w:rPr>
                <w:rFonts w:ascii="Menlo" w:hAnsi="Menlo" w:cs="Menlo"/>
                <w:color w:val="000000"/>
                <w:sz w:val="16"/>
              </w:rPr>
              <w:t>);</w:t>
            </w:r>
          </w:p>
          <w:p w14:paraId="0099ACDF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  <w:t>GFXCOORD3 = (dx2-</w:t>
            </w:r>
            <w:r w:rsidRPr="006D35FB">
              <w:rPr>
                <w:rFonts w:ascii="Menlo" w:hAnsi="Menlo" w:cs="Menlo"/>
                <w:color w:val="1C00CF"/>
                <w:sz w:val="16"/>
              </w:rPr>
              <w:t>1</w:t>
            </w:r>
            <w:r w:rsidRPr="006D35FB">
              <w:rPr>
                <w:rFonts w:ascii="Menlo" w:hAnsi="Menlo" w:cs="Menlo"/>
                <w:color w:val="000000"/>
                <w:sz w:val="16"/>
              </w:rPr>
              <w:t>) | ((dy2-</w:t>
            </w:r>
            <w:r w:rsidRPr="006D35FB">
              <w:rPr>
                <w:rFonts w:ascii="Menlo" w:hAnsi="Menlo" w:cs="Menlo"/>
                <w:color w:val="1C00CF"/>
                <w:sz w:val="16"/>
              </w:rPr>
              <w:t>1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) &lt;&lt; </w:t>
            </w:r>
            <w:r w:rsidRPr="006D35FB">
              <w:rPr>
                <w:rFonts w:ascii="Menlo" w:hAnsi="Menlo" w:cs="Menlo"/>
                <w:color w:val="1C00CF"/>
                <w:sz w:val="16"/>
              </w:rPr>
              <w:t>16</w:t>
            </w:r>
            <w:r w:rsidRPr="006D35FB">
              <w:rPr>
                <w:rFonts w:ascii="Menlo" w:hAnsi="Menlo" w:cs="Menlo"/>
                <w:color w:val="000000"/>
                <w:sz w:val="16"/>
              </w:rPr>
              <w:t>);</w:t>
            </w:r>
          </w:p>
          <w:p w14:paraId="22898B6E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</w:p>
          <w:p w14:paraId="11B6B915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lastRenderedPageBreak/>
              <w:tab/>
            </w:r>
            <w:r w:rsidRPr="006D35FB">
              <w:rPr>
                <w:rFonts w:ascii="Menlo" w:hAnsi="Menlo" w:cs="Menlo"/>
                <w:color w:val="AA0D91"/>
                <w:sz w:val="16"/>
              </w:rPr>
              <w:t>if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 (dx2 - dx1 != sx2 - sx1) {</w:t>
            </w:r>
          </w:p>
          <w:p w14:paraId="29E70980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</w:r>
            <w:r w:rsidRPr="006D35FB">
              <w:rPr>
                <w:rFonts w:ascii="Menlo" w:hAnsi="Menlo" w:cs="Menlo"/>
                <w:color w:val="000000"/>
                <w:sz w:val="16"/>
              </w:rPr>
              <w:tab/>
            </w:r>
            <w:r w:rsidRPr="006D35FB">
              <w:rPr>
                <w:rFonts w:ascii="Menlo" w:hAnsi="Menlo" w:cs="Menlo"/>
                <w:color w:val="AA0D91"/>
                <w:sz w:val="16"/>
              </w:rPr>
              <w:t>float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 f;</w:t>
            </w:r>
          </w:p>
          <w:p w14:paraId="1F642B70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</w:r>
            <w:r w:rsidRPr="006D35FB">
              <w:rPr>
                <w:rFonts w:ascii="Menlo" w:hAnsi="Menlo" w:cs="Menlo"/>
                <w:color w:val="000000"/>
                <w:sz w:val="16"/>
              </w:rPr>
              <w:tab/>
              <w:t xml:space="preserve">f = </w:t>
            </w:r>
            <w:r w:rsidRPr="006D35FB">
              <w:rPr>
                <w:rFonts w:ascii="Menlo" w:hAnsi="Menlo" w:cs="Menlo"/>
                <w:color w:val="1C00CF"/>
                <w:sz w:val="16"/>
              </w:rPr>
              <w:t>2048.0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 * (sx2 - sx1) / (dx2 - dx1);</w:t>
            </w:r>
          </w:p>
          <w:p w14:paraId="60E31ECC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</w:r>
            <w:r w:rsidRPr="006D35FB">
              <w:rPr>
                <w:rFonts w:ascii="Menlo" w:hAnsi="Menlo" w:cs="Menlo"/>
                <w:color w:val="000000"/>
                <w:sz w:val="16"/>
              </w:rPr>
              <w:tab/>
              <w:t>GFXXINC = (</w:t>
            </w:r>
            <w:r w:rsidRPr="006D35FB">
              <w:rPr>
                <w:rFonts w:ascii="Menlo" w:hAnsi="Menlo" w:cs="Menlo"/>
                <w:color w:val="AA0D91"/>
                <w:sz w:val="16"/>
              </w:rPr>
              <w:t>int</w:t>
            </w:r>
            <w:r w:rsidRPr="006D35FB">
              <w:rPr>
                <w:rFonts w:ascii="Menlo" w:hAnsi="Menlo" w:cs="Menlo"/>
                <w:color w:val="000000"/>
                <w:sz w:val="16"/>
              </w:rPr>
              <w:t>)f;</w:t>
            </w:r>
          </w:p>
          <w:p w14:paraId="042155A9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</w:r>
            <w:r w:rsidRPr="006D35FB">
              <w:rPr>
                <w:rFonts w:ascii="Menlo" w:hAnsi="Menlo" w:cs="Menlo"/>
                <w:color w:val="000000"/>
                <w:sz w:val="16"/>
              </w:rPr>
              <w:tab/>
              <w:t xml:space="preserve">stretch = </w:t>
            </w:r>
            <w:r w:rsidRPr="006D35FB">
              <w:rPr>
                <w:rFonts w:ascii="Menlo" w:hAnsi="Menlo" w:cs="Menlo"/>
                <w:color w:val="1C00CF"/>
                <w:sz w:val="16"/>
              </w:rPr>
              <w:t>1</w:t>
            </w:r>
            <w:r w:rsidRPr="006D35FB">
              <w:rPr>
                <w:rFonts w:ascii="Menlo" w:hAnsi="Menlo" w:cs="Menlo"/>
                <w:color w:val="000000"/>
                <w:sz w:val="16"/>
              </w:rPr>
              <w:t>;</w:t>
            </w:r>
          </w:p>
          <w:p w14:paraId="0DDFF297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  <w:t>}</w:t>
            </w:r>
          </w:p>
          <w:p w14:paraId="636A3530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</w:r>
            <w:r w:rsidRPr="006D35FB">
              <w:rPr>
                <w:rFonts w:ascii="Menlo" w:hAnsi="Menlo" w:cs="Menlo"/>
                <w:color w:val="AA0D91"/>
                <w:sz w:val="16"/>
              </w:rPr>
              <w:t>else</w:t>
            </w:r>
          </w:p>
          <w:p w14:paraId="7C876453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</w:r>
            <w:r w:rsidRPr="006D35FB">
              <w:rPr>
                <w:rFonts w:ascii="Menlo" w:hAnsi="Menlo" w:cs="Menlo"/>
                <w:color w:val="000000"/>
                <w:sz w:val="16"/>
              </w:rPr>
              <w:tab/>
              <w:t xml:space="preserve">GFXXINC = </w:t>
            </w:r>
            <w:r w:rsidRPr="006D35FB">
              <w:rPr>
                <w:rFonts w:ascii="Menlo" w:hAnsi="Menlo" w:cs="Menlo"/>
                <w:color w:val="1C00CF"/>
                <w:sz w:val="16"/>
              </w:rPr>
              <w:t>1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 &lt;&lt; </w:t>
            </w:r>
            <w:r w:rsidRPr="006D35FB">
              <w:rPr>
                <w:rFonts w:ascii="Menlo" w:hAnsi="Menlo" w:cs="Menlo"/>
                <w:color w:val="1C00CF"/>
                <w:sz w:val="16"/>
              </w:rPr>
              <w:t>11</w:t>
            </w:r>
            <w:r w:rsidRPr="006D35FB">
              <w:rPr>
                <w:rFonts w:ascii="Menlo" w:hAnsi="Menlo" w:cs="Menlo"/>
                <w:color w:val="000000"/>
                <w:sz w:val="16"/>
              </w:rPr>
              <w:t>;</w:t>
            </w:r>
          </w:p>
          <w:p w14:paraId="7120C7F3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</w:p>
          <w:p w14:paraId="11A3A29A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</w:r>
            <w:r w:rsidRPr="006D35FB">
              <w:rPr>
                <w:rFonts w:ascii="Menlo" w:hAnsi="Menlo" w:cs="Menlo"/>
                <w:color w:val="AA0D91"/>
                <w:sz w:val="16"/>
              </w:rPr>
              <w:t>if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 (dy2 - dy1 != sy2 - sy1) {</w:t>
            </w:r>
          </w:p>
          <w:p w14:paraId="4DA1A205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</w:r>
            <w:r w:rsidRPr="006D35FB">
              <w:rPr>
                <w:rFonts w:ascii="Menlo" w:hAnsi="Menlo" w:cs="Menlo"/>
                <w:color w:val="000000"/>
                <w:sz w:val="16"/>
              </w:rPr>
              <w:tab/>
            </w:r>
            <w:r w:rsidRPr="006D35FB">
              <w:rPr>
                <w:rFonts w:ascii="Menlo" w:hAnsi="Menlo" w:cs="Menlo"/>
                <w:color w:val="AA0D91"/>
                <w:sz w:val="16"/>
              </w:rPr>
              <w:t>float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 f;</w:t>
            </w:r>
          </w:p>
          <w:p w14:paraId="4CD17CDF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</w:r>
            <w:r w:rsidRPr="006D35FB">
              <w:rPr>
                <w:rFonts w:ascii="Menlo" w:hAnsi="Menlo" w:cs="Menlo"/>
                <w:color w:val="000000"/>
                <w:sz w:val="16"/>
              </w:rPr>
              <w:tab/>
              <w:t xml:space="preserve">f = </w:t>
            </w:r>
            <w:r w:rsidRPr="006D35FB">
              <w:rPr>
                <w:rFonts w:ascii="Menlo" w:hAnsi="Menlo" w:cs="Menlo"/>
                <w:color w:val="1C00CF"/>
                <w:sz w:val="16"/>
              </w:rPr>
              <w:t>2048.0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 * (sy2 - sy1) / (dy2 - dy1);</w:t>
            </w:r>
          </w:p>
          <w:p w14:paraId="1BB055CC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</w:r>
            <w:r w:rsidRPr="006D35FB">
              <w:rPr>
                <w:rFonts w:ascii="Menlo" w:hAnsi="Menlo" w:cs="Menlo"/>
                <w:color w:val="000000"/>
                <w:sz w:val="16"/>
              </w:rPr>
              <w:tab/>
              <w:t>GFXYINC = (</w:t>
            </w:r>
            <w:r w:rsidRPr="006D35FB">
              <w:rPr>
                <w:rFonts w:ascii="Menlo" w:hAnsi="Menlo" w:cs="Menlo"/>
                <w:color w:val="AA0D91"/>
                <w:sz w:val="16"/>
              </w:rPr>
              <w:t>int</w:t>
            </w:r>
            <w:r w:rsidRPr="006D35FB">
              <w:rPr>
                <w:rFonts w:ascii="Menlo" w:hAnsi="Menlo" w:cs="Menlo"/>
                <w:color w:val="000000"/>
                <w:sz w:val="16"/>
              </w:rPr>
              <w:t>)f;</w:t>
            </w:r>
          </w:p>
          <w:p w14:paraId="56D84455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</w:r>
            <w:r w:rsidRPr="006D35FB">
              <w:rPr>
                <w:rFonts w:ascii="Menlo" w:hAnsi="Menlo" w:cs="Menlo"/>
                <w:color w:val="000000"/>
                <w:sz w:val="16"/>
              </w:rPr>
              <w:tab/>
              <w:t xml:space="preserve">stretch = </w:t>
            </w:r>
            <w:r w:rsidRPr="006D35FB">
              <w:rPr>
                <w:rFonts w:ascii="Menlo" w:hAnsi="Menlo" w:cs="Menlo"/>
                <w:color w:val="1C00CF"/>
                <w:sz w:val="16"/>
              </w:rPr>
              <w:t>1</w:t>
            </w:r>
            <w:r w:rsidRPr="006D35FB">
              <w:rPr>
                <w:rFonts w:ascii="Menlo" w:hAnsi="Menlo" w:cs="Menlo"/>
                <w:color w:val="000000"/>
                <w:sz w:val="16"/>
              </w:rPr>
              <w:t>;</w:t>
            </w:r>
          </w:p>
          <w:p w14:paraId="41C246D2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  <w:t>}</w:t>
            </w:r>
          </w:p>
          <w:p w14:paraId="5523CD3D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</w:r>
            <w:r w:rsidRPr="006D35FB">
              <w:rPr>
                <w:rFonts w:ascii="Menlo" w:hAnsi="Menlo" w:cs="Menlo"/>
                <w:color w:val="AA0D91"/>
                <w:sz w:val="16"/>
              </w:rPr>
              <w:t>else</w:t>
            </w:r>
          </w:p>
          <w:p w14:paraId="59858D07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</w:r>
            <w:r w:rsidRPr="006D35FB">
              <w:rPr>
                <w:rFonts w:ascii="Menlo" w:hAnsi="Menlo" w:cs="Menlo"/>
                <w:color w:val="000000"/>
                <w:sz w:val="16"/>
              </w:rPr>
              <w:tab/>
              <w:t xml:space="preserve">GFXYINC = </w:t>
            </w:r>
            <w:r w:rsidRPr="006D35FB">
              <w:rPr>
                <w:rFonts w:ascii="Menlo" w:hAnsi="Menlo" w:cs="Menlo"/>
                <w:color w:val="1C00CF"/>
                <w:sz w:val="16"/>
              </w:rPr>
              <w:t>1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 &lt;&lt; </w:t>
            </w:r>
            <w:r w:rsidRPr="006D35FB">
              <w:rPr>
                <w:rFonts w:ascii="Menlo" w:hAnsi="Menlo" w:cs="Menlo"/>
                <w:color w:val="1C00CF"/>
                <w:sz w:val="16"/>
              </w:rPr>
              <w:t>11</w:t>
            </w:r>
            <w:r w:rsidRPr="006D35FB">
              <w:rPr>
                <w:rFonts w:ascii="Menlo" w:hAnsi="Menlo" w:cs="Menlo"/>
                <w:color w:val="000000"/>
                <w:sz w:val="16"/>
              </w:rPr>
              <w:t>;</w:t>
            </w:r>
          </w:p>
          <w:p w14:paraId="738026A6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</w:p>
          <w:p w14:paraId="165797BB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  <w:t>GFXSRCBASE = src;</w:t>
            </w:r>
          </w:p>
          <w:p w14:paraId="3964AA4A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  <w:t>GFXDESTBASE = dest;</w:t>
            </w:r>
          </w:p>
          <w:p w14:paraId="65E5AC0D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</w:p>
          <w:p w14:paraId="37066064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  <w:t xml:space="preserve">GFXCWLTX = </w:t>
            </w:r>
            <w:r w:rsidRPr="006D35FB">
              <w:rPr>
                <w:rFonts w:ascii="Menlo" w:hAnsi="Menlo" w:cs="Menlo"/>
                <w:color w:val="1C00CF"/>
                <w:sz w:val="16"/>
              </w:rPr>
              <w:t>0</w:t>
            </w:r>
            <w:r w:rsidRPr="006D35FB">
              <w:rPr>
                <w:rFonts w:ascii="Menlo" w:hAnsi="Menlo" w:cs="Menlo"/>
                <w:color w:val="000000"/>
                <w:sz w:val="16"/>
              </w:rPr>
              <w:t>;</w:t>
            </w:r>
          </w:p>
          <w:p w14:paraId="0AACA4DD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  <w:t xml:space="preserve">GFXCWLTY = </w:t>
            </w:r>
            <w:r w:rsidRPr="006D35FB">
              <w:rPr>
                <w:rFonts w:ascii="Menlo" w:hAnsi="Menlo" w:cs="Menlo"/>
                <w:color w:val="1C00CF"/>
                <w:sz w:val="16"/>
              </w:rPr>
              <w:t>0</w:t>
            </w:r>
            <w:r w:rsidRPr="006D35FB">
              <w:rPr>
                <w:rFonts w:ascii="Menlo" w:hAnsi="Menlo" w:cs="Menlo"/>
                <w:color w:val="000000"/>
                <w:sz w:val="16"/>
              </w:rPr>
              <w:t>;</w:t>
            </w:r>
          </w:p>
          <w:p w14:paraId="1C3D5F2B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  <w:t>GFXCWRBX = destw;</w:t>
            </w:r>
          </w:p>
          <w:p w14:paraId="7978C6E4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  <w:t>GFXCWRBY = desth;</w:t>
            </w:r>
          </w:p>
          <w:p w14:paraId="2973039A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</w:p>
          <w:p w14:paraId="3C5DFEA4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  <w:t>GFXRESH = destw;</w:t>
            </w:r>
          </w:p>
          <w:p w14:paraId="7CFEAF4B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  <w:t>GFXRESV = desth;</w:t>
            </w:r>
          </w:p>
          <w:p w14:paraId="5197C8A8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</w:p>
          <w:p w14:paraId="46F9AAF9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  <w:t>GFXSRCRESH = srcw;</w:t>
            </w:r>
          </w:p>
          <w:p w14:paraId="7320F968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</w:p>
          <w:p w14:paraId="530CFAA6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  <w:t xml:space="preserve">GFXFGCOL = </w:t>
            </w:r>
            <w:r w:rsidRPr="006D35FB">
              <w:rPr>
                <w:rFonts w:ascii="Menlo" w:hAnsi="Menlo" w:cs="Menlo"/>
                <w:color w:val="1C00CF"/>
                <w:sz w:val="16"/>
              </w:rPr>
              <w:t>0xFFFFFFFF</w:t>
            </w:r>
            <w:r w:rsidRPr="006D35FB">
              <w:rPr>
                <w:rFonts w:ascii="Menlo" w:hAnsi="Menlo" w:cs="Menlo"/>
                <w:color w:val="000000"/>
                <w:sz w:val="16"/>
              </w:rPr>
              <w:t>;</w:t>
            </w:r>
          </w:p>
          <w:p w14:paraId="33F8937D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  <w:t xml:space="preserve">GFXBGCOL = </w:t>
            </w:r>
            <w:r w:rsidRPr="006D35FB">
              <w:rPr>
                <w:rFonts w:ascii="Menlo" w:hAnsi="Menlo" w:cs="Menlo"/>
                <w:color w:val="1C00CF"/>
                <w:sz w:val="16"/>
              </w:rPr>
              <w:t>0xFF0000FF</w:t>
            </w:r>
            <w:r w:rsidRPr="006D35FB">
              <w:rPr>
                <w:rFonts w:ascii="Menlo" w:hAnsi="Menlo" w:cs="Menlo"/>
                <w:color w:val="000000"/>
                <w:sz w:val="16"/>
              </w:rPr>
              <w:t>;</w:t>
            </w:r>
          </w:p>
          <w:p w14:paraId="623EEC70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  <w:t xml:space="preserve">GFXBSCOL = </w:t>
            </w:r>
            <w:r w:rsidRPr="006D35FB">
              <w:rPr>
                <w:rFonts w:ascii="Menlo" w:hAnsi="Menlo" w:cs="Menlo"/>
                <w:color w:val="1C00CF"/>
                <w:sz w:val="16"/>
              </w:rPr>
              <w:t>0xFF0000FF</w:t>
            </w:r>
            <w:r w:rsidRPr="006D35FB">
              <w:rPr>
                <w:rFonts w:ascii="Menlo" w:hAnsi="Menlo" w:cs="Menlo"/>
                <w:color w:val="000000"/>
                <w:sz w:val="16"/>
              </w:rPr>
              <w:t>;</w:t>
            </w:r>
          </w:p>
          <w:p w14:paraId="23017036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  <w:t>GFXROP = (</w:t>
            </w:r>
            <w:r w:rsidRPr="006D35FB">
              <w:rPr>
                <w:rFonts w:ascii="Menlo" w:hAnsi="Menlo" w:cs="Menlo"/>
                <w:color w:val="1C00CF"/>
                <w:sz w:val="16"/>
              </w:rPr>
              <w:t>1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 &lt;&lt; </w:t>
            </w:r>
            <w:r w:rsidRPr="006D35FB">
              <w:rPr>
                <w:rFonts w:ascii="Menlo" w:hAnsi="Menlo" w:cs="Menlo"/>
                <w:color w:val="1C00CF"/>
                <w:sz w:val="16"/>
              </w:rPr>
              <w:t>13</w:t>
            </w:r>
            <w:r w:rsidRPr="006D35FB">
              <w:rPr>
                <w:rFonts w:ascii="Menlo" w:hAnsi="Menlo" w:cs="Menlo"/>
                <w:color w:val="000000"/>
                <w:sz w:val="16"/>
              </w:rPr>
              <w:t>) | (</w:t>
            </w:r>
            <w:r w:rsidRPr="006D35FB">
              <w:rPr>
                <w:rFonts w:ascii="Menlo" w:hAnsi="Menlo" w:cs="Menlo"/>
                <w:color w:val="1C00CF"/>
                <w:sz w:val="16"/>
              </w:rPr>
              <w:t>1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 &lt;&lt; </w:t>
            </w:r>
            <w:r w:rsidRPr="006D35FB">
              <w:rPr>
                <w:rFonts w:ascii="Menlo" w:hAnsi="Menlo" w:cs="Menlo"/>
                <w:color w:val="1C00CF"/>
                <w:sz w:val="16"/>
              </w:rPr>
              <w:t>10</w:t>
            </w:r>
            <w:r w:rsidRPr="006D35FB">
              <w:rPr>
                <w:rFonts w:ascii="Menlo" w:hAnsi="Menlo" w:cs="Menlo"/>
                <w:color w:val="000000"/>
                <w:sz w:val="16"/>
              </w:rPr>
              <w:t>) | (</w:t>
            </w:r>
            <w:r w:rsidRPr="006D35FB">
              <w:rPr>
                <w:rFonts w:ascii="Menlo" w:hAnsi="Menlo" w:cs="Menlo"/>
                <w:color w:val="1C00CF"/>
                <w:sz w:val="16"/>
              </w:rPr>
              <w:t>0xF0</w:t>
            </w:r>
            <w:r w:rsidRPr="006D35FB">
              <w:rPr>
                <w:rFonts w:ascii="Menlo" w:hAnsi="Menlo" w:cs="Menlo"/>
                <w:color w:val="000000"/>
                <w:sz w:val="16"/>
              </w:rPr>
              <w:t>);</w:t>
            </w:r>
          </w:p>
          <w:p w14:paraId="093A9433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</w:p>
          <w:p w14:paraId="27540E11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  <w:t xml:space="preserve">GFXSRCCOLMOD = </w:t>
            </w:r>
            <w:r w:rsidRPr="006D35FB">
              <w:rPr>
                <w:rFonts w:ascii="Menlo" w:hAnsi="Menlo" w:cs="Menlo"/>
                <w:color w:val="1C00CF"/>
                <w:sz w:val="16"/>
              </w:rPr>
              <w:t>4</w:t>
            </w:r>
            <w:r w:rsidRPr="006D35FB">
              <w:rPr>
                <w:rFonts w:ascii="Menlo" w:hAnsi="Menlo" w:cs="Menlo"/>
                <w:color w:val="000000"/>
                <w:sz w:val="16"/>
              </w:rPr>
              <w:t>;</w:t>
            </w:r>
          </w:p>
          <w:p w14:paraId="5EAC7C17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  <w:t xml:space="preserve">GFXDESTCOLMOD = </w:t>
            </w:r>
            <w:r w:rsidRPr="006D35FB">
              <w:rPr>
                <w:rFonts w:ascii="Menlo" w:hAnsi="Menlo" w:cs="Menlo"/>
                <w:color w:val="1C00CF"/>
                <w:sz w:val="16"/>
              </w:rPr>
              <w:t>4</w:t>
            </w:r>
            <w:r w:rsidRPr="006D35FB">
              <w:rPr>
                <w:rFonts w:ascii="Menlo" w:hAnsi="Menlo" w:cs="Menlo"/>
                <w:color w:val="000000"/>
                <w:sz w:val="16"/>
              </w:rPr>
              <w:t>;</w:t>
            </w:r>
          </w:p>
          <w:p w14:paraId="1A215700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</w:p>
          <w:p w14:paraId="0C1349E9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ab/>
              <w:t xml:space="preserve">GFXCMD1 = stretch ? </w:t>
            </w:r>
            <w:r w:rsidRPr="006D35FB">
              <w:rPr>
                <w:rFonts w:ascii="Menlo" w:hAnsi="Menlo" w:cs="Menlo"/>
                <w:color w:val="1C00CF"/>
                <w:sz w:val="16"/>
              </w:rPr>
              <w:t>2</w:t>
            </w:r>
            <w:r w:rsidRPr="006D35FB">
              <w:rPr>
                <w:rFonts w:ascii="Menlo" w:hAnsi="Menlo" w:cs="Menlo"/>
                <w:color w:val="000000"/>
                <w:sz w:val="16"/>
              </w:rPr>
              <w:t xml:space="preserve"> : </w:t>
            </w:r>
            <w:r w:rsidRPr="006D35FB">
              <w:rPr>
                <w:rFonts w:ascii="Menlo" w:hAnsi="Menlo" w:cs="Menlo"/>
                <w:color w:val="1C00CF"/>
                <w:sz w:val="16"/>
              </w:rPr>
              <w:t>1</w:t>
            </w:r>
            <w:r w:rsidRPr="006D35FB">
              <w:rPr>
                <w:rFonts w:ascii="Menlo" w:hAnsi="Menlo" w:cs="Menlo"/>
                <w:color w:val="000000"/>
                <w:sz w:val="16"/>
              </w:rPr>
              <w:t>;</w:t>
            </w:r>
          </w:p>
          <w:p w14:paraId="5B0717E1" w14:textId="77777777" w:rsidR="00392997" w:rsidRPr="006D35F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6D35FB">
              <w:rPr>
                <w:rFonts w:ascii="Menlo" w:hAnsi="Menlo" w:cs="Menlo"/>
                <w:color w:val="000000"/>
                <w:sz w:val="16"/>
              </w:rPr>
              <w:t>}</w:t>
            </w:r>
          </w:p>
        </w:tc>
      </w:tr>
    </w:tbl>
    <w:p w14:paraId="453BF79D" w14:textId="77777777" w:rsidR="00392997" w:rsidRDefault="00392997" w:rsidP="00392997">
      <w:r>
        <w:lastRenderedPageBreak/>
        <w:t>Graphics2D란 s3c6410x가 제</w:t>
      </w:r>
      <w:r>
        <w:rPr>
          <w:rFonts w:hint="eastAsia"/>
        </w:rPr>
        <w:t xml:space="preserve">공하는 </w:t>
      </w:r>
      <w:r>
        <w:t>그</w:t>
      </w:r>
      <w:r>
        <w:rPr>
          <w:rFonts w:hint="eastAsia"/>
        </w:rPr>
        <w:t xml:space="preserve">래픽 </w:t>
      </w:r>
      <w:r>
        <w:t>가</w:t>
      </w:r>
      <w:r>
        <w:rPr>
          <w:rFonts w:hint="eastAsia"/>
        </w:rPr>
        <w:t xml:space="preserve">속 </w:t>
      </w:r>
      <w:r>
        <w:t>기</w:t>
      </w:r>
      <w:r>
        <w:rPr>
          <w:rFonts w:hint="eastAsia"/>
        </w:rPr>
        <w:t xml:space="preserve">능으로써, 이름에서 </w:t>
      </w:r>
      <w:r>
        <w:t>알 수 있</w:t>
      </w:r>
      <w:r>
        <w:rPr>
          <w:rFonts w:hint="eastAsia"/>
        </w:rPr>
        <w:t xml:space="preserve">듯 아주 </w:t>
      </w:r>
      <w:r>
        <w:t>빠</w:t>
      </w:r>
      <w:r>
        <w:rPr>
          <w:rFonts w:hint="eastAsia"/>
        </w:rPr>
        <w:t xml:space="preserve">른 </w:t>
      </w:r>
      <w:r>
        <w:t>속</w:t>
      </w:r>
      <w:r>
        <w:rPr>
          <w:rFonts w:hint="eastAsia"/>
        </w:rPr>
        <w:t xml:space="preserve">도로 </w:t>
      </w:r>
      <w:r>
        <w:t>그</w:t>
      </w:r>
      <w:r>
        <w:rPr>
          <w:rFonts w:hint="eastAsia"/>
        </w:rPr>
        <w:t xml:space="preserve">림을 </w:t>
      </w:r>
      <w:r>
        <w:t>그</w:t>
      </w:r>
      <w:r>
        <w:rPr>
          <w:rFonts w:hint="eastAsia"/>
        </w:rPr>
        <w:t xml:space="preserve">릴 </w:t>
      </w:r>
      <w:r>
        <w:t>수 있</w:t>
      </w:r>
      <w:r>
        <w:rPr>
          <w:rFonts w:hint="eastAsia"/>
        </w:rPr>
        <w:t xml:space="preserve">게 </w:t>
      </w:r>
      <w:r>
        <w:t>해</w:t>
      </w:r>
      <w:r>
        <w:rPr>
          <w:rFonts w:hint="eastAsia"/>
        </w:rPr>
        <w:t xml:space="preserve">준다. </w:t>
      </w:r>
      <w:r>
        <w:t>먼</w:t>
      </w:r>
      <w:r>
        <w:rPr>
          <w:rFonts w:hint="eastAsia"/>
        </w:rPr>
        <w:t xml:space="preserve">저 </w:t>
      </w:r>
      <w:r>
        <w:t>parameter레</w:t>
      </w:r>
      <w:r>
        <w:rPr>
          <w:rFonts w:hint="eastAsia"/>
        </w:rPr>
        <w:t xml:space="preserve">지스터에 </w:t>
      </w:r>
      <w:r>
        <w:t>우</w:t>
      </w:r>
      <w:r>
        <w:rPr>
          <w:rFonts w:hint="eastAsia"/>
        </w:rPr>
        <w:t xml:space="preserve">리가 </w:t>
      </w:r>
      <w:r>
        <w:t>원</w:t>
      </w:r>
      <w:r>
        <w:rPr>
          <w:rFonts w:hint="eastAsia"/>
        </w:rPr>
        <w:t xml:space="preserve">하는 </w:t>
      </w:r>
      <w:r>
        <w:t>값</w:t>
      </w:r>
      <w:r>
        <w:rPr>
          <w:rFonts w:hint="eastAsia"/>
        </w:rPr>
        <w:t xml:space="preserve">을 </w:t>
      </w:r>
      <w:r>
        <w:t>모</w:t>
      </w:r>
      <w:r>
        <w:rPr>
          <w:rFonts w:hint="eastAsia"/>
        </w:rPr>
        <w:t xml:space="preserve">두 </w:t>
      </w:r>
      <w:r>
        <w:t>넣</w:t>
      </w:r>
      <w:r>
        <w:rPr>
          <w:rFonts w:hint="eastAsia"/>
        </w:rPr>
        <w:t xml:space="preserve">고 </w:t>
      </w:r>
      <w:r>
        <w:t>명</w:t>
      </w:r>
      <w:r>
        <w:rPr>
          <w:rFonts w:hint="eastAsia"/>
        </w:rPr>
        <w:t xml:space="preserve">령 </w:t>
      </w:r>
      <w:r>
        <w:t>레</w:t>
      </w:r>
      <w:r>
        <w:rPr>
          <w:rFonts w:hint="eastAsia"/>
        </w:rPr>
        <w:t xml:space="preserve">지스터에 값을 </w:t>
      </w:r>
      <w:r>
        <w:t>쓰</w:t>
      </w:r>
      <w:r>
        <w:rPr>
          <w:rFonts w:hint="eastAsia"/>
        </w:rPr>
        <w:t xml:space="preserve">면 </w:t>
      </w:r>
      <w:r>
        <w:t>parameter에</w:t>
      </w:r>
      <w:r>
        <w:rPr>
          <w:rFonts w:hint="eastAsia"/>
        </w:rPr>
        <w:t xml:space="preserve"> </w:t>
      </w:r>
      <w:r>
        <w:t>입</w:t>
      </w:r>
      <w:r>
        <w:rPr>
          <w:rFonts w:hint="eastAsia"/>
        </w:rPr>
        <w:t>력된</w:t>
      </w:r>
      <w:r>
        <w:t>대</w:t>
      </w:r>
      <w:r>
        <w:rPr>
          <w:rFonts w:hint="eastAsia"/>
        </w:rPr>
        <w:t xml:space="preserve">로 그래픽 </w:t>
      </w:r>
      <w:r>
        <w:t>명</w:t>
      </w:r>
      <w:r>
        <w:rPr>
          <w:rFonts w:hint="eastAsia"/>
        </w:rPr>
        <w:t xml:space="preserve">령이 </w:t>
      </w:r>
      <w:r>
        <w:t>실</w:t>
      </w:r>
      <w:r>
        <w:rPr>
          <w:rFonts w:hint="eastAsia"/>
        </w:rPr>
        <w:t>행된다.</w:t>
      </w:r>
      <w:r>
        <w:t xml:space="preserve"> 위</w:t>
      </w:r>
      <w:r>
        <w:rPr>
          <w:rFonts w:hint="eastAsia"/>
        </w:rPr>
        <w:t xml:space="preserve">에서 </w:t>
      </w:r>
      <w:r>
        <w:t>구</w:t>
      </w:r>
      <w:r>
        <w:rPr>
          <w:rFonts w:hint="eastAsia"/>
        </w:rPr>
        <w:t xml:space="preserve">현된 </w:t>
      </w:r>
      <w:r>
        <w:t>부</w:t>
      </w:r>
      <w:r>
        <w:rPr>
          <w:rFonts w:hint="eastAsia"/>
        </w:rPr>
        <w:t xml:space="preserve">분은 </w:t>
      </w:r>
      <w:r>
        <w:t>bit block transfer</w:t>
      </w:r>
      <w:r>
        <w:rPr>
          <w:rFonts w:hint="eastAsia"/>
        </w:rPr>
        <w:t xml:space="preserve">라고 </w:t>
      </w:r>
      <w:r>
        <w:t>불</w:t>
      </w:r>
      <w:r>
        <w:rPr>
          <w:rFonts w:hint="eastAsia"/>
        </w:rPr>
        <w:t xml:space="preserve">리는 </w:t>
      </w:r>
      <w:r>
        <w:t>기</w:t>
      </w:r>
      <w:r>
        <w:rPr>
          <w:rFonts w:hint="eastAsia"/>
        </w:rPr>
        <w:t xml:space="preserve">능이다. </w:t>
      </w:r>
      <w:r>
        <w:t>이 기</w:t>
      </w:r>
      <w:r>
        <w:rPr>
          <w:rFonts w:hint="eastAsia"/>
        </w:rPr>
        <w:t xml:space="preserve">능은 메모리 </w:t>
      </w:r>
      <w:r w:rsidRPr="00164B87">
        <w:rPr>
          <w:rFonts w:hint="eastAsia"/>
        </w:rPr>
        <w:t>메모리의</w:t>
      </w:r>
      <w:r w:rsidRPr="00164B87">
        <w:t xml:space="preserve"> </w:t>
      </w:r>
      <w:r w:rsidRPr="00164B87">
        <w:rPr>
          <w:rFonts w:hint="eastAsia"/>
        </w:rPr>
        <w:t>한</w:t>
      </w:r>
      <w:r w:rsidRPr="00164B87">
        <w:t xml:space="preserve"> </w:t>
      </w:r>
      <w:r w:rsidRPr="00164B87">
        <w:rPr>
          <w:rFonts w:hint="eastAsia"/>
        </w:rPr>
        <w:t>영역을</w:t>
      </w:r>
      <w:r w:rsidRPr="00164B87">
        <w:t xml:space="preserve"> </w:t>
      </w:r>
      <w:r w:rsidRPr="00164B87">
        <w:rPr>
          <w:rFonts w:hint="eastAsia"/>
        </w:rPr>
        <w:t>참조하여</w:t>
      </w:r>
      <w:r w:rsidRPr="00164B87">
        <w:t xml:space="preserve"> </w:t>
      </w:r>
      <w:r w:rsidRPr="00164B87">
        <w:rPr>
          <w:rFonts w:hint="eastAsia"/>
        </w:rPr>
        <w:t>래스터</w:t>
      </w:r>
      <w:r w:rsidRPr="00164B87">
        <w:t xml:space="preserve"> </w:t>
      </w:r>
      <w:r w:rsidRPr="00164B87">
        <w:rPr>
          <w:rFonts w:hint="eastAsia"/>
        </w:rPr>
        <w:t>연산을</w:t>
      </w:r>
      <w:r w:rsidRPr="00164B87">
        <w:t xml:space="preserve"> </w:t>
      </w:r>
      <w:r w:rsidRPr="00164B87">
        <w:rPr>
          <w:rFonts w:hint="eastAsia"/>
        </w:rPr>
        <w:t>실행한</w:t>
      </w:r>
      <w:r w:rsidRPr="00164B87">
        <w:t xml:space="preserve"> </w:t>
      </w:r>
      <w:r w:rsidRPr="00164B87">
        <w:rPr>
          <w:rFonts w:hint="eastAsia"/>
        </w:rPr>
        <w:t>후</w:t>
      </w:r>
      <w:r w:rsidRPr="00164B87">
        <w:t xml:space="preserve"> </w:t>
      </w:r>
      <w:r w:rsidRPr="00164B87">
        <w:rPr>
          <w:rFonts w:hint="eastAsia"/>
        </w:rPr>
        <w:t>그</w:t>
      </w:r>
      <w:r w:rsidRPr="00164B87">
        <w:t xml:space="preserve"> </w:t>
      </w:r>
      <w:r w:rsidRPr="00164B87">
        <w:rPr>
          <w:rFonts w:hint="eastAsia"/>
        </w:rPr>
        <w:t>결과를</w:t>
      </w:r>
      <w:r w:rsidRPr="00164B87">
        <w:t xml:space="preserve"> </w:t>
      </w:r>
      <w:r w:rsidRPr="00164B87">
        <w:rPr>
          <w:rFonts w:hint="eastAsia"/>
        </w:rPr>
        <w:t>다른</w:t>
      </w:r>
      <w:r w:rsidRPr="00164B87">
        <w:t xml:space="preserve"> </w:t>
      </w:r>
      <w:r w:rsidRPr="00164B87">
        <w:rPr>
          <w:rFonts w:hint="eastAsia"/>
        </w:rPr>
        <w:t>영역에</w:t>
      </w:r>
      <w:r w:rsidRPr="00164B87">
        <w:t xml:space="preserve"> </w:t>
      </w:r>
      <w:r>
        <w:rPr>
          <w:rFonts w:hint="eastAsia"/>
        </w:rPr>
        <w:t>덮어쓰는데,</w:t>
      </w:r>
      <w:r w:rsidRPr="00164B87">
        <w:rPr>
          <w:rFonts w:ascii="Apple SD Gothic Neo" w:cs="Apple SD Gothic Neo" w:hint="eastAsia"/>
          <w:sz w:val="24"/>
          <w:szCs w:val="24"/>
        </w:rPr>
        <w:t xml:space="preserve"> </w:t>
      </w:r>
      <w:r w:rsidRPr="00164B87">
        <w:rPr>
          <w:rFonts w:hint="eastAsia"/>
        </w:rPr>
        <w:t>이를</w:t>
      </w:r>
      <w:r w:rsidRPr="00164B87">
        <w:t xml:space="preserve"> </w:t>
      </w:r>
      <w:r w:rsidRPr="00164B87">
        <w:rPr>
          <w:rFonts w:hint="eastAsia"/>
        </w:rPr>
        <w:t>화면에</w:t>
      </w:r>
      <w:r w:rsidRPr="00164B87">
        <w:t xml:space="preserve"> </w:t>
      </w:r>
      <w:r w:rsidRPr="00164B87">
        <w:rPr>
          <w:rFonts w:hint="eastAsia"/>
        </w:rPr>
        <w:t>그림을</w:t>
      </w:r>
      <w:r w:rsidRPr="00164B87">
        <w:t xml:space="preserve"> </w:t>
      </w:r>
      <w:r w:rsidRPr="00164B87">
        <w:rPr>
          <w:rFonts w:hint="eastAsia"/>
        </w:rPr>
        <w:t>그리는</w:t>
      </w:r>
      <w:r w:rsidRPr="00164B87">
        <w:t xml:space="preserve"> </w:t>
      </w:r>
      <w:r w:rsidRPr="00164B87">
        <w:rPr>
          <w:rFonts w:hint="eastAsia"/>
        </w:rPr>
        <w:t>용도로</w:t>
      </w:r>
      <w:r w:rsidRPr="00164B87">
        <w:t xml:space="preserve"> </w:t>
      </w:r>
      <w:r w:rsidRPr="00164B87">
        <w:rPr>
          <w:rFonts w:hint="eastAsia"/>
        </w:rPr>
        <w:t>사용할</w:t>
      </w:r>
      <w:r w:rsidRPr="00164B87">
        <w:t xml:space="preserve"> </w:t>
      </w:r>
      <w:r w:rsidRPr="00164B87">
        <w:rPr>
          <w:rFonts w:hint="eastAsia"/>
        </w:rPr>
        <w:t>수</w:t>
      </w:r>
      <w:r w:rsidRPr="00164B87">
        <w:t xml:space="preserve"> </w:t>
      </w:r>
      <w:r w:rsidRPr="00164B87">
        <w:rPr>
          <w:rFonts w:hint="eastAsia"/>
        </w:rPr>
        <w:t>있다</w:t>
      </w:r>
      <w:r w:rsidRPr="00164B87">
        <w:t xml:space="preserve">. </w:t>
      </w:r>
      <w:r w:rsidRPr="00164B87">
        <w:rPr>
          <w:rFonts w:hint="eastAsia"/>
        </w:rPr>
        <w:t>또한</w:t>
      </w:r>
      <w:r w:rsidRPr="00164B87">
        <w:t xml:space="preserve"> </w:t>
      </w:r>
      <w:r w:rsidRPr="00164B87">
        <w:rPr>
          <w:rFonts w:hint="eastAsia"/>
        </w:rPr>
        <w:t>명령이</w:t>
      </w:r>
      <w:r w:rsidRPr="00164B87">
        <w:t xml:space="preserve"> </w:t>
      </w:r>
      <w:r w:rsidRPr="00164B87">
        <w:rPr>
          <w:rFonts w:hint="eastAsia"/>
        </w:rPr>
        <w:t>실행되는</w:t>
      </w:r>
      <w:r w:rsidRPr="00164B87">
        <w:t xml:space="preserve"> </w:t>
      </w:r>
      <w:r w:rsidRPr="00164B87">
        <w:rPr>
          <w:rFonts w:hint="eastAsia"/>
        </w:rPr>
        <w:t>동안</w:t>
      </w:r>
      <w:r w:rsidRPr="00164B87">
        <w:t xml:space="preserve"> parameter </w:t>
      </w:r>
      <w:r w:rsidRPr="00164B87">
        <w:rPr>
          <w:rFonts w:hint="eastAsia"/>
        </w:rPr>
        <w:t>레지스터에</w:t>
      </w:r>
      <w:r w:rsidRPr="00164B87">
        <w:t xml:space="preserve"> </w:t>
      </w:r>
      <w:r w:rsidRPr="00164B87">
        <w:rPr>
          <w:rFonts w:hint="eastAsia"/>
        </w:rPr>
        <w:t>있는</w:t>
      </w:r>
      <w:r w:rsidRPr="00164B87">
        <w:t xml:space="preserve"> </w:t>
      </w:r>
      <w:r w:rsidRPr="00164B87">
        <w:rPr>
          <w:rFonts w:hint="eastAsia"/>
        </w:rPr>
        <w:t>값이</w:t>
      </w:r>
      <w:r w:rsidRPr="00164B87">
        <w:t xml:space="preserve"> </w:t>
      </w:r>
      <w:r w:rsidRPr="00164B87">
        <w:rPr>
          <w:rFonts w:hint="eastAsia"/>
        </w:rPr>
        <w:t>영향을</w:t>
      </w:r>
      <w:r w:rsidRPr="00164B87">
        <w:t xml:space="preserve"> </w:t>
      </w:r>
      <w:r w:rsidRPr="00164B87">
        <w:rPr>
          <w:rFonts w:hint="eastAsia"/>
        </w:rPr>
        <w:t>받지</w:t>
      </w:r>
      <w:r w:rsidRPr="00164B87">
        <w:t xml:space="preserve"> </w:t>
      </w:r>
      <w:r w:rsidRPr="00164B87">
        <w:rPr>
          <w:rFonts w:hint="eastAsia"/>
        </w:rPr>
        <w:t>않게</w:t>
      </w:r>
      <w:r w:rsidRPr="00164B87">
        <w:t xml:space="preserve"> </w:t>
      </w:r>
      <w:r w:rsidRPr="00164B87">
        <w:rPr>
          <w:rFonts w:hint="eastAsia"/>
        </w:rPr>
        <w:t>하기</w:t>
      </w:r>
      <w:r w:rsidRPr="00164B87">
        <w:t xml:space="preserve"> </w:t>
      </w:r>
      <w:r w:rsidRPr="00164B87">
        <w:rPr>
          <w:rFonts w:hint="eastAsia"/>
        </w:rPr>
        <w:t>위해서</w:t>
      </w:r>
      <w:r w:rsidRPr="00164B87">
        <w:t xml:space="preserve"> </w:t>
      </w:r>
      <w:r w:rsidRPr="00164B87">
        <w:rPr>
          <w:rFonts w:hint="eastAsia"/>
        </w:rPr>
        <w:t>명령</w:t>
      </w:r>
      <w:r w:rsidRPr="00164B87">
        <w:t xml:space="preserve"> FIFO</w:t>
      </w:r>
      <w:r w:rsidRPr="00164B87">
        <w:rPr>
          <w:rFonts w:hint="eastAsia"/>
        </w:rPr>
        <w:t>가</w:t>
      </w:r>
      <w:r w:rsidRPr="00164B87">
        <w:t xml:space="preserve"> </w:t>
      </w:r>
      <w:r w:rsidRPr="00164B87">
        <w:rPr>
          <w:rFonts w:hint="eastAsia"/>
        </w:rPr>
        <w:t>모두</w:t>
      </w:r>
      <w:r w:rsidRPr="00164B87">
        <w:t xml:space="preserve"> </w:t>
      </w:r>
      <w:r w:rsidRPr="00164B87">
        <w:rPr>
          <w:rFonts w:hint="eastAsia"/>
        </w:rPr>
        <w:t>비워질</w:t>
      </w:r>
      <w:r w:rsidRPr="00164B87">
        <w:t xml:space="preserve"> </w:t>
      </w:r>
      <w:r w:rsidRPr="00164B87">
        <w:rPr>
          <w:rFonts w:hint="eastAsia"/>
        </w:rPr>
        <w:t>때</w:t>
      </w:r>
      <w:r w:rsidRPr="00164B87">
        <w:t xml:space="preserve"> </w:t>
      </w:r>
      <w:r w:rsidRPr="00164B87">
        <w:rPr>
          <w:rFonts w:hint="eastAsia"/>
        </w:rPr>
        <w:t>까지</w:t>
      </w:r>
      <w:r w:rsidRPr="00164B87">
        <w:t xml:space="preserve"> </w:t>
      </w:r>
      <w:r w:rsidRPr="00164B87">
        <w:rPr>
          <w:rFonts w:hint="eastAsia"/>
        </w:rPr>
        <w:t>기다리도록</w:t>
      </w:r>
      <w:r w:rsidRPr="00164B87">
        <w:t xml:space="preserve"> </w:t>
      </w:r>
      <w:r w:rsidRPr="00164B87">
        <w:rPr>
          <w:rFonts w:hint="eastAsia"/>
        </w:rPr>
        <w:t>구현하였다</w:t>
      </w:r>
      <w:r w:rsidRPr="00164B87">
        <w:t>.</w:t>
      </w:r>
    </w:p>
    <w:p w14:paraId="289724CB" w14:textId="77777777" w:rsidR="00392997" w:rsidRDefault="00392997" w:rsidP="00392997">
      <w:pPr>
        <w:pStyle w:val="4"/>
        <w:ind w:left="1240" w:hanging="440"/>
      </w:pPr>
      <w:r>
        <w:t>postproc.c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92997" w:rsidRPr="00AB20B7" w14:paraId="4A151F2E" w14:textId="77777777" w:rsidTr="00392997">
        <w:tc>
          <w:tcPr>
            <w:tcW w:w="9010" w:type="dxa"/>
          </w:tcPr>
          <w:p w14:paraId="496B42A8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643820"/>
                <w:sz w:val="16"/>
                <w:szCs w:val="18"/>
              </w:rPr>
              <w:t xml:space="preserve">#include </w:t>
            </w:r>
            <w:r w:rsidRPr="00AB20B7">
              <w:rPr>
                <w:rFonts w:ascii="Menlo" w:hAnsi="Menlo" w:cs="Menlo"/>
                <w:color w:val="C41A16"/>
                <w:sz w:val="16"/>
                <w:szCs w:val="18"/>
              </w:rPr>
              <w:t>"postproc.h"</w:t>
            </w:r>
          </w:p>
          <w:p w14:paraId="32E908BD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643820"/>
                <w:sz w:val="16"/>
                <w:szCs w:val="18"/>
              </w:rPr>
              <w:t xml:space="preserve">#include </w:t>
            </w:r>
            <w:r w:rsidRPr="00AB20B7">
              <w:rPr>
                <w:rFonts w:ascii="Menlo" w:hAnsi="Menlo" w:cs="Menlo"/>
                <w:color w:val="C41A16"/>
                <w:sz w:val="16"/>
                <w:szCs w:val="18"/>
              </w:rPr>
              <w:t>"lcd.h"</w:t>
            </w:r>
          </w:p>
          <w:p w14:paraId="31010F1B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643820"/>
                <w:sz w:val="16"/>
                <w:szCs w:val="18"/>
              </w:rPr>
              <w:t xml:space="preserve">#include </w:t>
            </w:r>
            <w:r w:rsidRPr="00AB20B7">
              <w:rPr>
                <w:rFonts w:ascii="Menlo" w:hAnsi="Menlo" w:cs="Menlo"/>
                <w:color w:val="C41A16"/>
                <w:sz w:val="16"/>
                <w:szCs w:val="18"/>
              </w:rPr>
              <w:t>"s3c6410.h"</w:t>
            </w:r>
          </w:p>
          <w:p w14:paraId="10AD4D7D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643820"/>
                <w:sz w:val="16"/>
                <w:szCs w:val="18"/>
              </w:rPr>
              <w:t xml:space="preserve">#include </w:t>
            </w:r>
            <w:r w:rsidRPr="00AB20B7">
              <w:rPr>
                <w:rFonts w:ascii="Menlo" w:hAnsi="Menlo" w:cs="Menlo"/>
                <w:color w:val="C41A16"/>
                <w:sz w:val="16"/>
                <w:szCs w:val="18"/>
              </w:rPr>
              <w:t>"vic.h"</w:t>
            </w:r>
          </w:p>
          <w:p w14:paraId="63825D3F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643820"/>
                <w:sz w:val="16"/>
                <w:szCs w:val="18"/>
              </w:rPr>
              <w:t xml:space="preserve">#include </w:t>
            </w:r>
            <w:r w:rsidRPr="00AB20B7">
              <w:rPr>
                <w:rFonts w:ascii="Menlo" w:hAnsi="Menlo" w:cs="Menlo"/>
                <w:color w:val="C41A16"/>
                <w:sz w:val="16"/>
                <w:szCs w:val="18"/>
              </w:rPr>
              <w:t>"frame.h"</w:t>
            </w:r>
          </w:p>
          <w:p w14:paraId="1B401381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</w:p>
          <w:p w14:paraId="0438F8A2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</w:p>
          <w:p w14:paraId="18A71E3E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AA0D91"/>
                <w:sz w:val="16"/>
                <w:szCs w:val="18"/>
              </w:rPr>
              <w:t>void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 xml:space="preserve"> ppc_interrupt_service_routine(</w:t>
            </w:r>
            <w:r w:rsidRPr="00AB20B7">
              <w:rPr>
                <w:rFonts w:ascii="Menlo" w:hAnsi="Menlo" w:cs="Menlo"/>
                <w:color w:val="AA0D91"/>
                <w:sz w:val="16"/>
                <w:szCs w:val="18"/>
              </w:rPr>
              <w:t>void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>) {</w:t>
            </w:r>
          </w:p>
          <w:p w14:paraId="5E3FFDA0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  <w:t>PPCMODE &amp;= ~BIT6;</w:t>
            </w:r>
          </w:p>
          <w:p w14:paraId="57F1B971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>}</w:t>
            </w:r>
          </w:p>
          <w:p w14:paraId="6F64077A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</w:p>
          <w:p w14:paraId="6B7FD4F2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AA0D91"/>
                <w:sz w:val="16"/>
                <w:szCs w:val="18"/>
              </w:rPr>
              <w:t>static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 xml:space="preserve"> </w:t>
            </w:r>
            <w:r w:rsidRPr="00AB20B7">
              <w:rPr>
                <w:rFonts w:ascii="Menlo" w:hAnsi="Menlo" w:cs="Menlo"/>
                <w:color w:val="AA0D91"/>
                <w:sz w:val="16"/>
                <w:szCs w:val="18"/>
              </w:rPr>
              <w:t>int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 xml:space="preserve"> logi(</w:t>
            </w:r>
            <w:r w:rsidRPr="00AB20B7">
              <w:rPr>
                <w:rFonts w:ascii="Menlo" w:hAnsi="Menlo" w:cs="Menlo"/>
                <w:color w:val="AA0D91"/>
                <w:sz w:val="16"/>
                <w:szCs w:val="18"/>
              </w:rPr>
              <w:t>unsigned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 xml:space="preserve"> x) {</w:t>
            </w:r>
          </w:p>
          <w:p w14:paraId="22192B0C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lastRenderedPageBreak/>
              <w:tab/>
            </w:r>
            <w:r w:rsidRPr="00AB20B7">
              <w:rPr>
                <w:rFonts w:ascii="Menlo" w:hAnsi="Menlo" w:cs="Menlo"/>
                <w:color w:val="AA0D91"/>
                <w:sz w:val="16"/>
                <w:szCs w:val="18"/>
              </w:rPr>
              <w:t>int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 xml:space="preserve"> ret = </w:t>
            </w:r>
            <w:r w:rsidRPr="00AB20B7">
              <w:rPr>
                <w:rFonts w:ascii="Menlo" w:hAnsi="Menlo" w:cs="Menlo"/>
                <w:color w:val="1C00CF"/>
                <w:sz w:val="16"/>
                <w:szCs w:val="18"/>
              </w:rPr>
              <w:t>0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>;</w:t>
            </w:r>
          </w:p>
          <w:p w14:paraId="3A952AD3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  <w:t xml:space="preserve">x &gt;&gt;= </w:t>
            </w:r>
            <w:r w:rsidRPr="00AB20B7">
              <w:rPr>
                <w:rFonts w:ascii="Menlo" w:hAnsi="Menlo" w:cs="Menlo"/>
                <w:color w:val="1C00CF"/>
                <w:sz w:val="16"/>
                <w:szCs w:val="18"/>
              </w:rPr>
              <w:t>1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>;</w:t>
            </w:r>
          </w:p>
          <w:p w14:paraId="0798B4BA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</w:r>
            <w:r w:rsidRPr="00AB20B7">
              <w:rPr>
                <w:rFonts w:ascii="Menlo" w:hAnsi="Menlo" w:cs="Menlo"/>
                <w:color w:val="AA0D91"/>
                <w:sz w:val="16"/>
                <w:szCs w:val="18"/>
              </w:rPr>
              <w:t>while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 xml:space="preserve"> (x) {</w:t>
            </w:r>
          </w:p>
          <w:p w14:paraId="0859EF68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  <w:t xml:space="preserve">x &gt;&gt;= </w:t>
            </w:r>
            <w:r w:rsidRPr="00AB20B7">
              <w:rPr>
                <w:rFonts w:ascii="Menlo" w:hAnsi="Menlo" w:cs="Menlo"/>
                <w:color w:val="1C00CF"/>
                <w:sz w:val="16"/>
                <w:szCs w:val="18"/>
              </w:rPr>
              <w:t>1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>;</w:t>
            </w:r>
          </w:p>
          <w:p w14:paraId="7D422638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  <w:t>ret++;</w:t>
            </w:r>
          </w:p>
          <w:p w14:paraId="6DC13072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  <w:t>}</w:t>
            </w:r>
          </w:p>
          <w:p w14:paraId="276C7A3B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</w:r>
            <w:r w:rsidRPr="00AB20B7">
              <w:rPr>
                <w:rFonts w:ascii="Menlo" w:hAnsi="Menlo" w:cs="Menlo"/>
                <w:color w:val="AA0D91"/>
                <w:sz w:val="16"/>
                <w:szCs w:val="18"/>
              </w:rPr>
              <w:t>return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 xml:space="preserve"> ret;</w:t>
            </w:r>
          </w:p>
          <w:p w14:paraId="0799E3CE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>}</w:t>
            </w:r>
          </w:p>
          <w:p w14:paraId="35C51C6B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</w:p>
          <w:p w14:paraId="65E012C1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AA0D91"/>
                <w:sz w:val="16"/>
                <w:szCs w:val="18"/>
              </w:rPr>
              <w:t>static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 xml:space="preserve"> </w:t>
            </w:r>
            <w:r w:rsidRPr="00AB20B7">
              <w:rPr>
                <w:rFonts w:ascii="Menlo" w:hAnsi="Menlo" w:cs="Menlo"/>
                <w:color w:val="AA0D91"/>
                <w:sz w:val="16"/>
                <w:szCs w:val="18"/>
              </w:rPr>
              <w:t>int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 xml:space="preserve"> maxi(</w:t>
            </w:r>
            <w:r w:rsidRPr="00AB20B7">
              <w:rPr>
                <w:rFonts w:ascii="Menlo" w:hAnsi="Menlo" w:cs="Menlo"/>
                <w:color w:val="AA0D91"/>
                <w:sz w:val="16"/>
                <w:szCs w:val="18"/>
              </w:rPr>
              <w:t>unsigned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 xml:space="preserve"> x, </w:t>
            </w:r>
            <w:r w:rsidRPr="00AB20B7">
              <w:rPr>
                <w:rFonts w:ascii="Menlo" w:hAnsi="Menlo" w:cs="Menlo"/>
                <w:color w:val="AA0D91"/>
                <w:sz w:val="16"/>
                <w:szCs w:val="18"/>
              </w:rPr>
              <w:t>unsigned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 xml:space="preserve"> y) {</w:t>
            </w:r>
          </w:p>
          <w:p w14:paraId="603C66CE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</w:r>
            <w:r w:rsidRPr="00AB20B7">
              <w:rPr>
                <w:rFonts w:ascii="Menlo" w:hAnsi="Menlo" w:cs="Menlo"/>
                <w:color w:val="AA0D91"/>
                <w:sz w:val="16"/>
                <w:szCs w:val="18"/>
              </w:rPr>
              <w:t>return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 xml:space="preserve"> x &gt; y ? x : y;</w:t>
            </w:r>
          </w:p>
          <w:p w14:paraId="0840CDDF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>}</w:t>
            </w:r>
          </w:p>
          <w:p w14:paraId="3926A01B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</w:p>
          <w:p w14:paraId="19D8F936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AA0D91"/>
                <w:sz w:val="16"/>
                <w:szCs w:val="18"/>
              </w:rPr>
              <w:t>void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 xml:space="preserve"> ppc_init() {</w:t>
            </w:r>
          </w:p>
          <w:p w14:paraId="33DD5872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</w:r>
            <w:r w:rsidRPr="00AB20B7">
              <w:rPr>
                <w:rFonts w:ascii="Menlo" w:hAnsi="Menlo" w:cs="Menlo"/>
                <w:color w:val="AA0D91"/>
                <w:sz w:val="16"/>
                <w:szCs w:val="18"/>
              </w:rPr>
              <w:t>unsigned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 xml:space="preserve"> hclk = get_hclk();</w:t>
            </w:r>
          </w:p>
          <w:p w14:paraId="4D96E05C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</w:r>
            <w:r w:rsidRPr="00AB20B7">
              <w:rPr>
                <w:rFonts w:ascii="Menlo" w:hAnsi="Menlo" w:cs="Menlo"/>
                <w:color w:val="AA0D91"/>
                <w:sz w:val="16"/>
                <w:szCs w:val="18"/>
              </w:rPr>
              <w:t>unsigned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 xml:space="preserve"> pres_h_ratio = maxi(SCREENW / S3CFB_HRES, </w:t>
            </w:r>
            <w:r w:rsidRPr="00AB20B7">
              <w:rPr>
                <w:rFonts w:ascii="Menlo" w:hAnsi="Menlo" w:cs="Menlo"/>
                <w:color w:val="1C00CF"/>
                <w:sz w:val="16"/>
                <w:szCs w:val="18"/>
              </w:rPr>
              <w:t>1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>);</w:t>
            </w:r>
          </w:p>
          <w:p w14:paraId="302A062F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</w:r>
            <w:r w:rsidRPr="00AB20B7">
              <w:rPr>
                <w:rFonts w:ascii="Menlo" w:hAnsi="Menlo" w:cs="Menlo"/>
                <w:color w:val="AA0D91"/>
                <w:sz w:val="16"/>
                <w:szCs w:val="18"/>
              </w:rPr>
              <w:t>unsigned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 xml:space="preserve"> pres_v_ratio = maxi(SCREENH / S3CFB_VRES, </w:t>
            </w:r>
            <w:r w:rsidRPr="00AB20B7">
              <w:rPr>
                <w:rFonts w:ascii="Menlo" w:hAnsi="Menlo" w:cs="Menlo"/>
                <w:color w:val="1C00CF"/>
                <w:sz w:val="16"/>
                <w:szCs w:val="18"/>
              </w:rPr>
              <w:t>1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>);</w:t>
            </w:r>
          </w:p>
          <w:p w14:paraId="573C0DF8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</w:r>
            <w:r w:rsidRPr="00AB20B7">
              <w:rPr>
                <w:rFonts w:ascii="Menlo" w:hAnsi="Menlo" w:cs="Menlo"/>
                <w:color w:val="AA0D91"/>
                <w:sz w:val="16"/>
                <w:szCs w:val="18"/>
              </w:rPr>
              <w:t>unsigned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 xml:space="preserve"> pres_dest_h = SCREENW / pres_h_ratio;</w:t>
            </w:r>
          </w:p>
          <w:p w14:paraId="35F0B537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</w:r>
            <w:r w:rsidRPr="00AB20B7">
              <w:rPr>
                <w:rFonts w:ascii="Menlo" w:hAnsi="Menlo" w:cs="Menlo"/>
                <w:color w:val="AA0D91"/>
                <w:sz w:val="16"/>
                <w:szCs w:val="18"/>
              </w:rPr>
              <w:t>unsigned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 xml:space="preserve"> pres_dest_v = SCREENH / pres_v_ratio;</w:t>
            </w:r>
          </w:p>
          <w:p w14:paraId="6E64DBD0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</w:r>
            <w:r w:rsidRPr="00AB20B7">
              <w:rPr>
                <w:rFonts w:ascii="Menlo" w:hAnsi="Menlo" w:cs="Menlo"/>
                <w:color w:val="AA0D91"/>
                <w:sz w:val="16"/>
                <w:szCs w:val="18"/>
              </w:rPr>
              <w:t>unsigned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 xml:space="preserve"> h_shift = logi(pres_h_ratio);</w:t>
            </w:r>
          </w:p>
          <w:p w14:paraId="2E51BCCA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</w:r>
            <w:r w:rsidRPr="00AB20B7">
              <w:rPr>
                <w:rFonts w:ascii="Menlo" w:hAnsi="Menlo" w:cs="Menlo"/>
                <w:color w:val="AA0D91"/>
                <w:sz w:val="16"/>
                <w:szCs w:val="18"/>
              </w:rPr>
              <w:t>unsigned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 xml:space="preserve"> v_shift = logi(pres_v_ratio);</w:t>
            </w:r>
          </w:p>
          <w:p w14:paraId="10C45F89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</w:p>
          <w:p w14:paraId="5891CF8D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  <w:t>VIC0INTENABLE_REG |= (</w:t>
            </w:r>
            <w:r w:rsidRPr="00AB20B7">
              <w:rPr>
                <w:rFonts w:ascii="Menlo" w:hAnsi="Menlo" w:cs="Menlo"/>
                <w:color w:val="1C00CF"/>
                <w:sz w:val="16"/>
                <w:szCs w:val="18"/>
              </w:rPr>
              <w:t>1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 xml:space="preserve"> &lt;&lt; </w:t>
            </w:r>
            <w:r w:rsidRPr="00AB20B7">
              <w:rPr>
                <w:rFonts w:ascii="Menlo" w:hAnsi="Menlo" w:cs="Menlo"/>
                <w:color w:val="1C00CF"/>
                <w:sz w:val="16"/>
                <w:szCs w:val="18"/>
              </w:rPr>
              <w:t>9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>);</w:t>
            </w:r>
          </w:p>
          <w:p w14:paraId="6CD44AAF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  <w:t>VIC0VECTADDR9 = (</w:t>
            </w:r>
            <w:r w:rsidRPr="00AB20B7">
              <w:rPr>
                <w:rFonts w:ascii="Menlo" w:hAnsi="Menlo" w:cs="Menlo"/>
                <w:color w:val="AA0D91"/>
                <w:sz w:val="16"/>
                <w:szCs w:val="18"/>
              </w:rPr>
              <w:t>unsigned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>)ppc_interrupt_service_routine;</w:t>
            </w:r>
          </w:p>
          <w:p w14:paraId="2741FC15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</w:p>
          <w:p w14:paraId="297089AC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  <w:t xml:space="preserve">PPCSRCIMGSIZE = (SCREENH &lt;&lt; </w:t>
            </w:r>
            <w:r w:rsidRPr="00AB20B7">
              <w:rPr>
                <w:rFonts w:ascii="Menlo" w:hAnsi="Menlo" w:cs="Menlo"/>
                <w:color w:val="1C00CF"/>
                <w:sz w:val="16"/>
                <w:szCs w:val="18"/>
              </w:rPr>
              <w:t>12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>) | SCREENW;</w:t>
            </w:r>
          </w:p>
          <w:p w14:paraId="5D5E4F5E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  <w:t xml:space="preserve">PPCDESTIMGSIZE = (S3CFB_VRES &lt;&lt; </w:t>
            </w:r>
            <w:r w:rsidRPr="00AB20B7">
              <w:rPr>
                <w:rFonts w:ascii="Menlo" w:hAnsi="Menlo" w:cs="Menlo"/>
                <w:color w:val="1C00CF"/>
                <w:sz w:val="16"/>
                <w:szCs w:val="18"/>
              </w:rPr>
              <w:t>12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>) | S3CFB_HRES;</w:t>
            </w:r>
          </w:p>
          <w:p w14:paraId="0617B8B8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</w:p>
          <w:p w14:paraId="57163014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  <w:t xml:space="preserve">PPCPRESCLRATIO = (pres_v_ratio &lt;&lt; </w:t>
            </w:r>
            <w:r w:rsidRPr="00AB20B7">
              <w:rPr>
                <w:rFonts w:ascii="Menlo" w:hAnsi="Menlo" w:cs="Menlo"/>
                <w:color w:val="1C00CF"/>
                <w:sz w:val="16"/>
                <w:szCs w:val="18"/>
              </w:rPr>
              <w:t>7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>) | pres_h_ratio;</w:t>
            </w:r>
          </w:p>
          <w:p w14:paraId="093F42D0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  <w:t xml:space="preserve">PPCPRESCLSIZE = (pres_dest_v &lt;&lt; </w:t>
            </w:r>
            <w:r w:rsidRPr="00AB20B7">
              <w:rPr>
                <w:rFonts w:ascii="Menlo" w:hAnsi="Menlo" w:cs="Menlo"/>
                <w:color w:val="1C00CF"/>
                <w:sz w:val="16"/>
                <w:szCs w:val="18"/>
              </w:rPr>
              <w:t>12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>) | pres_dest_h;</w:t>
            </w:r>
          </w:p>
          <w:p w14:paraId="5AF2ED58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</w:p>
          <w:p w14:paraId="34882342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  <w:t xml:space="preserve">PPCMSCLHRATIOH = (SCREENW &lt;&lt; </w:t>
            </w:r>
            <w:r w:rsidRPr="00AB20B7">
              <w:rPr>
                <w:rFonts w:ascii="Menlo" w:hAnsi="Menlo" w:cs="Menlo"/>
                <w:color w:val="1C00CF"/>
                <w:sz w:val="16"/>
                <w:szCs w:val="18"/>
              </w:rPr>
              <w:t>8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>) / (S3CFB_HRES &lt;&lt; h_shift);</w:t>
            </w:r>
          </w:p>
          <w:p w14:paraId="65BD7018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  <w:t xml:space="preserve">PPCMSCLHRATIOV = (SCREENH &lt;&lt; </w:t>
            </w:r>
            <w:r w:rsidRPr="00AB20B7">
              <w:rPr>
                <w:rFonts w:ascii="Menlo" w:hAnsi="Menlo" w:cs="Menlo"/>
                <w:color w:val="1C00CF"/>
                <w:sz w:val="16"/>
                <w:szCs w:val="18"/>
              </w:rPr>
              <w:t>8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>) / (S3CFB_VRES &lt;&lt; v_shift);</w:t>
            </w:r>
          </w:p>
          <w:p w14:paraId="2F822FBF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</w:p>
          <w:p w14:paraId="306E82DC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  <w:t>PPCPRESCLSH = (</w:t>
            </w:r>
            <w:r w:rsidRPr="00AB20B7">
              <w:rPr>
                <w:rFonts w:ascii="Menlo" w:hAnsi="Menlo" w:cs="Menlo"/>
                <w:color w:val="1C00CF"/>
                <w:sz w:val="16"/>
                <w:szCs w:val="18"/>
              </w:rPr>
              <w:t>10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 xml:space="preserve"> - h_shift - v_shift);</w:t>
            </w:r>
          </w:p>
          <w:p w14:paraId="1A9F0EE9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</w:p>
          <w:p w14:paraId="630BC414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  <w:t>PPCMODE = BIT18 | BIT7 | BIT5 | BIT4 | BIT3 | BIT2 | BIT1;</w:t>
            </w:r>
          </w:p>
          <w:p w14:paraId="556E1F63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  <w:t>PPCMODE2 = BIT4;</w:t>
            </w:r>
          </w:p>
          <w:p w14:paraId="7CB6F6EC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</w:p>
          <w:p w14:paraId="122BB366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  <w:t>printf(</w:t>
            </w:r>
            <w:r w:rsidRPr="00AB20B7">
              <w:rPr>
                <w:rFonts w:ascii="Menlo" w:hAnsi="Menlo" w:cs="Menlo"/>
                <w:color w:val="C41A16"/>
                <w:sz w:val="16"/>
                <w:szCs w:val="18"/>
              </w:rPr>
              <w:t>"Postprocessor initialized.\n"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>);</w:t>
            </w:r>
          </w:p>
          <w:p w14:paraId="318E06AE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>}</w:t>
            </w:r>
          </w:p>
          <w:p w14:paraId="30A304A6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</w:p>
          <w:p w14:paraId="78F61A0F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AA0D91"/>
                <w:sz w:val="16"/>
                <w:szCs w:val="18"/>
              </w:rPr>
              <w:t>void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 xml:space="preserve"> ppc_set(</w:t>
            </w:r>
            <w:r w:rsidRPr="00AB20B7">
              <w:rPr>
                <w:rFonts w:ascii="Menlo" w:hAnsi="Menlo" w:cs="Menlo"/>
                <w:color w:val="AA0D91"/>
                <w:sz w:val="16"/>
                <w:szCs w:val="18"/>
              </w:rPr>
              <w:t>unsigned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 xml:space="preserve"> *src, </w:t>
            </w:r>
            <w:r w:rsidRPr="00AB20B7">
              <w:rPr>
                <w:rFonts w:ascii="Menlo" w:hAnsi="Menlo" w:cs="Menlo"/>
                <w:color w:val="AA0D91"/>
                <w:sz w:val="16"/>
                <w:szCs w:val="18"/>
              </w:rPr>
              <w:t>unsigned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 xml:space="preserve"> *dest) {</w:t>
            </w:r>
          </w:p>
          <w:p w14:paraId="1452B5C7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  <w:t>PPCADDRSY = (</w:t>
            </w:r>
            <w:r w:rsidRPr="00AB20B7">
              <w:rPr>
                <w:rFonts w:ascii="Menlo" w:hAnsi="Menlo" w:cs="Menlo"/>
                <w:color w:val="AA0D91"/>
                <w:sz w:val="16"/>
                <w:szCs w:val="18"/>
              </w:rPr>
              <w:t>unsigned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>)src;</w:t>
            </w:r>
          </w:p>
          <w:p w14:paraId="44143E60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  <w:t>PPCADDRSRGB = (</w:t>
            </w:r>
            <w:r w:rsidRPr="00AB20B7">
              <w:rPr>
                <w:rFonts w:ascii="Menlo" w:hAnsi="Menlo" w:cs="Menlo"/>
                <w:color w:val="AA0D91"/>
                <w:sz w:val="16"/>
                <w:szCs w:val="18"/>
              </w:rPr>
              <w:t>unsigned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>)dest;</w:t>
            </w:r>
          </w:p>
          <w:p w14:paraId="57A9D3B9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</w:p>
          <w:p w14:paraId="292C3ACC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  <w:t>PPCADDREY = (</w:t>
            </w:r>
            <w:r w:rsidRPr="00AB20B7">
              <w:rPr>
                <w:rFonts w:ascii="Menlo" w:hAnsi="Menlo" w:cs="Menlo"/>
                <w:color w:val="AA0D91"/>
                <w:sz w:val="16"/>
                <w:szCs w:val="18"/>
              </w:rPr>
              <w:t>unsigned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 xml:space="preserve">)src + (SCREENSIZE &lt;&lt; </w:t>
            </w:r>
            <w:r w:rsidRPr="00AB20B7">
              <w:rPr>
                <w:rFonts w:ascii="Menlo" w:hAnsi="Menlo" w:cs="Menlo"/>
                <w:color w:val="1C00CF"/>
                <w:sz w:val="16"/>
                <w:szCs w:val="18"/>
              </w:rPr>
              <w:t>2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>);</w:t>
            </w:r>
          </w:p>
          <w:p w14:paraId="20D86EBD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  <w:t>PPCADDRERGB = (</w:t>
            </w:r>
            <w:r w:rsidRPr="00AB20B7">
              <w:rPr>
                <w:rFonts w:ascii="Menlo" w:hAnsi="Menlo" w:cs="Menlo"/>
                <w:color w:val="AA0D91"/>
                <w:sz w:val="16"/>
                <w:szCs w:val="18"/>
              </w:rPr>
              <w:t>unsigned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 xml:space="preserve">)dest + (S3CFB_SIZE &lt;&lt; </w:t>
            </w:r>
            <w:r w:rsidRPr="00AB20B7">
              <w:rPr>
                <w:rFonts w:ascii="Menlo" w:hAnsi="Menlo" w:cs="Menlo"/>
                <w:color w:val="1C00CF"/>
                <w:sz w:val="16"/>
                <w:szCs w:val="18"/>
              </w:rPr>
              <w:t>2</w:t>
            </w: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>);</w:t>
            </w:r>
          </w:p>
          <w:p w14:paraId="2A1D1F34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</w:p>
          <w:p w14:paraId="3A42DFDD" w14:textId="77777777" w:rsidR="00392997" w:rsidRPr="00AB20B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ab/>
              <w:t>PPCPOSTENVID = BIT31;</w:t>
            </w:r>
          </w:p>
          <w:p w14:paraId="3292F030" w14:textId="77777777" w:rsidR="00392997" w:rsidRPr="00AB20B7" w:rsidRDefault="00392997" w:rsidP="00392997">
            <w:pPr>
              <w:rPr>
                <w:sz w:val="16"/>
                <w:szCs w:val="18"/>
              </w:rPr>
            </w:pPr>
            <w:r w:rsidRPr="00AB20B7">
              <w:rPr>
                <w:rFonts w:ascii="Menlo" w:hAnsi="Menlo" w:cs="Menlo"/>
                <w:color w:val="000000"/>
                <w:sz w:val="16"/>
                <w:szCs w:val="18"/>
              </w:rPr>
              <w:t>}</w:t>
            </w:r>
          </w:p>
        </w:tc>
      </w:tr>
    </w:tbl>
    <w:p w14:paraId="2759F4F7" w14:textId="77777777" w:rsidR="00392997" w:rsidRDefault="00392997" w:rsidP="00392997">
      <w:r w:rsidRPr="00B700B0">
        <w:lastRenderedPageBreak/>
        <w:t>Postprocessor</w:t>
      </w:r>
      <w:r w:rsidRPr="00B700B0">
        <w:rPr>
          <w:rFonts w:hint="eastAsia"/>
        </w:rPr>
        <w:t>란</w:t>
      </w:r>
      <w:r w:rsidRPr="00B700B0">
        <w:t xml:space="preserve"> </w:t>
      </w:r>
      <w:r w:rsidRPr="00B700B0">
        <w:rPr>
          <w:rFonts w:hint="eastAsia"/>
        </w:rPr>
        <w:t>이미지의</w:t>
      </w:r>
      <w:r w:rsidRPr="00B700B0">
        <w:t xml:space="preserve"> </w:t>
      </w:r>
      <w:r w:rsidRPr="00B700B0">
        <w:rPr>
          <w:rFonts w:hint="eastAsia"/>
        </w:rPr>
        <w:t>후처리</w:t>
      </w:r>
      <w:r w:rsidRPr="00B700B0">
        <w:t xml:space="preserve"> </w:t>
      </w:r>
      <w:r w:rsidRPr="00B700B0">
        <w:rPr>
          <w:rFonts w:hint="eastAsia"/>
        </w:rPr>
        <w:t>연산</w:t>
      </w:r>
      <w:r w:rsidRPr="00B700B0">
        <w:t>(</w:t>
      </w:r>
      <w:r w:rsidRPr="00B700B0">
        <w:rPr>
          <w:rFonts w:hint="eastAsia"/>
        </w:rPr>
        <w:t>화면에</w:t>
      </w:r>
      <w:r w:rsidRPr="00B700B0">
        <w:t xml:space="preserve"> </w:t>
      </w:r>
      <w:r w:rsidRPr="00B700B0">
        <w:rPr>
          <w:rFonts w:hint="eastAsia"/>
        </w:rPr>
        <w:t>맞게</w:t>
      </w:r>
      <w:r w:rsidRPr="00B700B0">
        <w:t xml:space="preserve"> </w:t>
      </w:r>
      <w:r w:rsidRPr="00B700B0">
        <w:rPr>
          <w:rFonts w:hint="eastAsia"/>
        </w:rPr>
        <w:t>해상도</w:t>
      </w:r>
      <w:r w:rsidRPr="00B700B0">
        <w:t xml:space="preserve"> </w:t>
      </w:r>
      <w:r w:rsidRPr="00B700B0">
        <w:rPr>
          <w:rFonts w:hint="eastAsia"/>
        </w:rPr>
        <w:t>조절</w:t>
      </w:r>
      <w:r w:rsidRPr="00B700B0">
        <w:t xml:space="preserve">, </w:t>
      </w:r>
      <w:r w:rsidRPr="00B700B0">
        <w:rPr>
          <w:rFonts w:hint="eastAsia"/>
        </w:rPr>
        <w:t>컬러</w:t>
      </w:r>
      <w:r w:rsidRPr="00B700B0">
        <w:t xml:space="preserve"> </w:t>
      </w:r>
      <w:r w:rsidRPr="00B700B0">
        <w:rPr>
          <w:rFonts w:hint="eastAsia"/>
        </w:rPr>
        <w:t>스페이스</w:t>
      </w:r>
      <w:r w:rsidRPr="00B700B0">
        <w:t xml:space="preserve"> </w:t>
      </w:r>
      <w:r w:rsidRPr="00B700B0">
        <w:rPr>
          <w:rFonts w:hint="eastAsia"/>
        </w:rPr>
        <w:t>변환</w:t>
      </w:r>
      <w:r w:rsidRPr="00B700B0">
        <w:t>)</w:t>
      </w:r>
      <w:r w:rsidRPr="00B700B0">
        <w:rPr>
          <w:rFonts w:hint="eastAsia"/>
        </w:rPr>
        <w:t>에</w:t>
      </w:r>
      <w:r w:rsidRPr="00B700B0">
        <w:t xml:space="preserve"> </w:t>
      </w:r>
      <w:r w:rsidRPr="00B700B0">
        <w:rPr>
          <w:rFonts w:hint="eastAsia"/>
        </w:rPr>
        <w:t>쓰이는</w:t>
      </w:r>
      <w:r w:rsidRPr="00B700B0">
        <w:t xml:space="preserve"> </w:t>
      </w:r>
      <w:r w:rsidRPr="00B700B0">
        <w:rPr>
          <w:rFonts w:hint="eastAsia"/>
        </w:rPr>
        <w:t>기능이다</w:t>
      </w:r>
      <w:r w:rsidRPr="00B700B0">
        <w:t xml:space="preserve">. </w:t>
      </w:r>
      <w:r w:rsidRPr="00B700B0">
        <w:rPr>
          <w:rFonts w:hint="eastAsia"/>
        </w:rPr>
        <w:t>망고보드의</w:t>
      </w:r>
      <w:r w:rsidRPr="00B700B0">
        <w:t xml:space="preserve"> </w:t>
      </w:r>
      <w:r w:rsidRPr="00B700B0">
        <w:rPr>
          <w:rFonts w:hint="eastAsia"/>
        </w:rPr>
        <w:t>성능</w:t>
      </w:r>
      <w:r w:rsidRPr="00B700B0">
        <w:t xml:space="preserve"> </w:t>
      </w:r>
      <w:r w:rsidRPr="00B700B0">
        <w:rPr>
          <w:rFonts w:hint="eastAsia"/>
        </w:rPr>
        <w:t>한계</w:t>
      </w:r>
      <w:r w:rsidRPr="00B700B0">
        <w:t xml:space="preserve"> </w:t>
      </w:r>
      <w:r w:rsidRPr="00B700B0">
        <w:rPr>
          <w:rFonts w:hint="eastAsia"/>
        </w:rPr>
        <w:t>상</w:t>
      </w:r>
      <w:r w:rsidRPr="00B700B0">
        <w:t xml:space="preserve"> 800x480</w:t>
      </w:r>
      <w:r w:rsidRPr="00B700B0">
        <w:rPr>
          <w:rFonts w:hint="eastAsia"/>
        </w:rPr>
        <w:t>화면을</w:t>
      </w:r>
      <w:r w:rsidRPr="00B700B0">
        <w:t xml:space="preserve"> </w:t>
      </w:r>
      <w:r w:rsidRPr="00B700B0">
        <w:rPr>
          <w:rFonts w:hint="eastAsia"/>
        </w:rPr>
        <w:t>매번</w:t>
      </w:r>
      <w:r w:rsidRPr="00B700B0">
        <w:t xml:space="preserve"> </w:t>
      </w:r>
      <w:r w:rsidRPr="00B700B0">
        <w:rPr>
          <w:rFonts w:hint="eastAsia"/>
        </w:rPr>
        <w:t>새로</w:t>
      </w:r>
      <w:r w:rsidRPr="00B700B0">
        <w:t xml:space="preserve"> </w:t>
      </w:r>
      <w:r w:rsidRPr="00B700B0">
        <w:rPr>
          <w:rFonts w:hint="eastAsia"/>
        </w:rPr>
        <w:t>덮어서</w:t>
      </w:r>
      <w:r w:rsidRPr="00B700B0">
        <w:t xml:space="preserve"> </w:t>
      </w:r>
      <w:r w:rsidRPr="00B700B0">
        <w:rPr>
          <w:rFonts w:hint="eastAsia"/>
        </w:rPr>
        <w:t>새로</w:t>
      </w:r>
      <w:r w:rsidRPr="00B700B0">
        <w:t xml:space="preserve"> </w:t>
      </w:r>
      <w:r w:rsidRPr="00B700B0">
        <w:rPr>
          <w:rFonts w:hint="eastAsia"/>
        </w:rPr>
        <w:t>그리는</w:t>
      </w:r>
      <w:r w:rsidRPr="00B700B0">
        <w:t xml:space="preserve"> </w:t>
      </w:r>
      <w:r w:rsidRPr="00B700B0">
        <w:rPr>
          <w:rFonts w:hint="eastAsia"/>
        </w:rPr>
        <w:t>것이</w:t>
      </w:r>
      <w:r w:rsidRPr="00B700B0">
        <w:t xml:space="preserve"> </w:t>
      </w:r>
      <w:r w:rsidRPr="00B700B0">
        <w:rPr>
          <w:rFonts w:hint="eastAsia"/>
        </w:rPr>
        <w:t>힘들</w:t>
      </w:r>
      <w:r w:rsidRPr="00B700B0">
        <w:t xml:space="preserve"> </w:t>
      </w:r>
      <w:r w:rsidRPr="00B700B0">
        <w:rPr>
          <w:rFonts w:hint="eastAsia"/>
        </w:rPr>
        <w:t>수</w:t>
      </w:r>
      <w:r w:rsidRPr="00B700B0">
        <w:t xml:space="preserve"> </w:t>
      </w:r>
      <w:r w:rsidRPr="00B700B0">
        <w:rPr>
          <w:rFonts w:hint="eastAsia"/>
        </w:rPr>
        <w:t>있기</w:t>
      </w:r>
      <w:r w:rsidRPr="00B700B0">
        <w:t xml:space="preserve"> </w:t>
      </w:r>
      <w:r w:rsidRPr="00B700B0">
        <w:rPr>
          <w:rFonts w:hint="eastAsia"/>
        </w:rPr>
        <w:t>때문에</w:t>
      </w:r>
      <w:r w:rsidRPr="00B700B0">
        <w:t xml:space="preserve"> </w:t>
      </w:r>
      <w:r w:rsidRPr="00B700B0">
        <w:rPr>
          <w:rFonts w:hint="eastAsia"/>
        </w:rPr>
        <w:t>우리는</w:t>
      </w:r>
      <w:r w:rsidRPr="00B700B0">
        <w:t xml:space="preserve"> 400x240</w:t>
      </w:r>
      <w:r w:rsidRPr="00B700B0">
        <w:rPr>
          <w:rFonts w:hint="eastAsia"/>
        </w:rPr>
        <w:t>로</w:t>
      </w:r>
      <w:r w:rsidRPr="00B700B0">
        <w:t xml:space="preserve"> </w:t>
      </w:r>
      <w:r w:rsidRPr="00B700B0">
        <w:rPr>
          <w:rFonts w:hint="eastAsia"/>
        </w:rPr>
        <w:t>스크린</w:t>
      </w:r>
      <w:r w:rsidRPr="00B700B0">
        <w:t xml:space="preserve"> </w:t>
      </w:r>
      <w:r w:rsidRPr="00B700B0">
        <w:rPr>
          <w:rFonts w:hint="eastAsia"/>
        </w:rPr>
        <w:t>해상도를</w:t>
      </w:r>
      <w:r w:rsidRPr="00B700B0">
        <w:t xml:space="preserve"> </w:t>
      </w:r>
      <w:r w:rsidRPr="00B700B0">
        <w:rPr>
          <w:rFonts w:hint="eastAsia"/>
        </w:rPr>
        <w:t>낮추고</w:t>
      </w:r>
      <w:r w:rsidRPr="00B700B0">
        <w:t xml:space="preserve"> </w:t>
      </w:r>
      <w:r w:rsidRPr="00B700B0">
        <w:rPr>
          <w:rFonts w:hint="eastAsia"/>
        </w:rPr>
        <w:t>그것을</w:t>
      </w:r>
      <w:r w:rsidRPr="00B700B0">
        <w:t xml:space="preserve"> </w:t>
      </w:r>
      <w:r w:rsidRPr="00B700B0">
        <w:rPr>
          <w:rFonts w:hint="eastAsia"/>
        </w:rPr>
        <w:t>프레임</w:t>
      </w:r>
      <w:r w:rsidRPr="00B700B0">
        <w:t xml:space="preserve"> </w:t>
      </w:r>
      <w:r w:rsidRPr="00B700B0">
        <w:rPr>
          <w:rFonts w:hint="eastAsia"/>
        </w:rPr>
        <w:t>버퍼에</w:t>
      </w:r>
      <w:r w:rsidRPr="00B700B0">
        <w:t xml:space="preserve"> 2</w:t>
      </w:r>
      <w:r w:rsidRPr="00B700B0">
        <w:rPr>
          <w:rFonts w:hint="eastAsia"/>
        </w:rPr>
        <w:t>배</w:t>
      </w:r>
      <w:r w:rsidRPr="00B700B0">
        <w:t xml:space="preserve"> </w:t>
      </w:r>
      <w:r w:rsidRPr="00B700B0">
        <w:rPr>
          <w:rFonts w:hint="eastAsia"/>
        </w:rPr>
        <w:t>확대하여</w:t>
      </w:r>
      <w:r w:rsidRPr="00B700B0">
        <w:t xml:space="preserve"> </w:t>
      </w:r>
      <w:r w:rsidRPr="00B700B0">
        <w:rPr>
          <w:rFonts w:hint="eastAsia"/>
        </w:rPr>
        <w:t>붙여넣는</w:t>
      </w:r>
      <w:r w:rsidRPr="00B700B0">
        <w:t xml:space="preserve"> </w:t>
      </w:r>
      <w:r w:rsidRPr="00B700B0">
        <w:rPr>
          <w:rFonts w:hint="eastAsia"/>
        </w:rPr>
        <w:t>형식으로</w:t>
      </w:r>
      <w:r w:rsidRPr="00B700B0">
        <w:t xml:space="preserve"> </w:t>
      </w:r>
      <w:r w:rsidRPr="00B700B0">
        <w:rPr>
          <w:rFonts w:hint="eastAsia"/>
        </w:rPr>
        <w:t>성능</w:t>
      </w:r>
      <w:r w:rsidRPr="00B700B0">
        <w:t xml:space="preserve"> </w:t>
      </w:r>
      <w:r w:rsidRPr="00B700B0">
        <w:rPr>
          <w:rFonts w:hint="eastAsia"/>
        </w:rPr>
        <w:t>향상을</w:t>
      </w:r>
      <w:r w:rsidRPr="00B700B0">
        <w:t xml:space="preserve"> </w:t>
      </w:r>
      <w:r w:rsidRPr="00B700B0">
        <w:rPr>
          <w:rFonts w:hint="eastAsia"/>
        </w:rPr>
        <w:t>유도했다</w:t>
      </w:r>
      <w:r w:rsidRPr="00B700B0">
        <w:t xml:space="preserve">. </w:t>
      </w:r>
      <w:r w:rsidRPr="00B700B0">
        <w:rPr>
          <w:rFonts w:hint="eastAsia"/>
        </w:rPr>
        <w:t>이때</w:t>
      </w:r>
      <w:r w:rsidRPr="00B700B0">
        <w:t xml:space="preserve"> </w:t>
      </w:r>
      <w:r w:rsidRPr="00B700B0">
        <w:rPr>
          <w:rFonts w:hint="eastAsia"/>
        </w:rPr>
        <w:t>프레임</w:t>
      </w:r>
      <w:r w:rsidRPr="00B700B0">
        <w:t xml:space="preserve"> </w:t>
      </w:r>
      <w:r w:rsidRPr="00B700B0">
        <w:rPr>
          <w:rFonts w:hint="eastAsia"/>
        </w:rPr>
        <w:t>버퍼에</w:t>
      </w:r>
      <w:r w:rsidRPr="00B700B0">
        <w:t xml:space="preserve"> </w:t>
      </w:r>
      <w:r w:rsidRPr="00B700B0">
        <w:rPr>
          <w:rFonts w:hint="eastAsia"/>
        </w:rPr>
        <w:t>실제로</w:t>
      </w:r>
      <w:r w:rsidRPr="00B700B0">
        <w:t xml:space="preserve"> 2</w:t>
      </w:r>
      <w:r w:rsidRPr="00B700B0">
        <w:rPr>
          <w:rFonts w:hint="eastAsia"/>
        </w:rPr>
        <w:t>배</w:t>
      </w:r>
      <w:r w:rsidRPr="00B700B0">
        <w:t xml:space="preserve"> </w:t>
      </w:r>
      <w:r w:rsidRPr="00B700B0">
        <w:rPr>
          <w:rFonts w:hint="eastAsia"/>
        </w:rPr>
        <w:t>작은</w:t>
      </w:r>
      <w:r w:rsidRPr="00B700B0">
        <w:t xml:space="preserve"> </w:t>
      </w:r>
      <w:r w:rsidRPr="00B700B0">
        <w:rPr>
          <w:rFonts w:hint="eastAsia"/>
        </w:rPr>
        <w:t>스크린을</w:t>
      </w:r>
      <w:r w:rsidRPr="00B700B0">
        <w:t xml:space="preserve"> </w:t>
      </w:r>
      <w:r w:rsidRPr="00B700B0">
        <w:rPr>
          <w:rFonts w:hint="eastAsia"/>
        </w:rPr>
        <w:t>붙여넣을</w:t>
      </w:r>
      <w:r w:rsidRPr="00B700B0">
        <w:t xml:space="preserve"> </w:t>
      </w:r>
      <w:r w:rsidRPr="00B700B0">
        <w:rPr>
          <w:rFonts w:hint="eastAsia"/>
        </w:rPr>
        <w:t>때</w:t>
      </w:r>
      <w:r w:rsidRPr="00B700B0">
        <w:t xml:space="preserve"> </w:t>
      </w:r>
      <w:r w:rsidRPr="00B700B0">
        <w:rPr>
          <w:rFonts w:hint="eastAsia"/>
        </w:rPr>
        <w:t>쓰이는</w:t>
      </w:r>
      <w:r w:rsidRPr="00B700B0">
        <w:t xml:space="preserve"> </w:t>
      </w:r>
      <w:r w:rsidRPr="00B700B0">
        <w:rPr>
          <w:rFonts w:hint="eastAsia"/>
        </w:rPr>
        <w:t>것이</w:t>
      </w:r>
      <w:r w:rsidRPr="00B700B0">
        <w:t xml:space="preserve"> postprocessor</w:t>
      </w:r>
      <w:r w:rsidRPr="00B700B0">
        <w:rPr>
          <w:rFonts w:hint="eastAsia"/>
        </w:rPr>
        <w:t>이다</w:t>
      </w:r>
      <w:r w:rsidRPr="00B700B0">
        <w:t xml:space="preserve">. </w:t>
      </w:r>
      <w:r w:rsidRPr="00B700B0">
        <w:rPr>
          <w:rFonts w:hint="eastAsia"/>
        </w:rPr>
        <w:t>포스트</w:t>
      </w:r>
      <w:r w:rsidRPr="00B700B0">
        <w:t xml:space="preserve"> </w:t>
      </w:r>
      <w:r w:rsidRPr="00B700B0">
        <w:rPr>
          <w:rFonts w:hint="eastAsia"/>
        </w:rPr>
        <w:t>프로세서에</w:t>
      </w:r>
      <w:r w:rsidRPr="00B700B0">
        <w:t xml:space="preserve"> </w:t>
      </w:r>
      <w:r w:rsidRPr="00B700B0">
        <w:rPr>
          <w:rFonts w:hint="eastAsia"/>
        </w:rPr>
        <w:t>해당하는</w:t>
      </w:r>
      <w:r w:rsidRPr="00B700B0">
        <w:t xml:space="preserve"> </w:t>
      </w:r>
      <w:r w:rsidRPr="00B700B0">
        <w:rPr>
          <w:rFonts w:hint="eastAsia"/>
        </w:rPr>
        <w:t>적절한</w:t>
      </w:r>
      <w:r w:rsidRPr="00B700B0">
        <w:t xml:space="preserve"> </w:t>
      </w:r>
      <w:r w:rsidRPr="00B700B0">
        <w:rPr>
          <w:rFonts w:hint="eastAsia"/>
        </w:rPr>
        <w:t>명령어를</w:t>
      </w:r>
      <w:r w:rsidRPr="00B700B0">
        <w:t xml:space="preserve"> </w:t>
      </w:r>
      <w:r w:rsidRPr="00B700B0">
        <w:rPr>
          <w:rFonts w:hint="eastAsia"/>
        </w:rPr>
        <w:t>넣고</w:t>
      </w:r>
      <w:r w:rsidRPr="00B700B0">
        <w:t xml:space="preserve"> enable </w:t>
      </w:r>
      <w:r w:rsidRPr="00B700B0">
        <w:rPr>
          <w:rFonts w:hint="eastAsia"/>
        </w:rPr>
        <w:t>레지스터를</w:t>
      </w:r>
      <w:r w:rsidRPr="00B700B0">
        <w:t xml:space="preserve"> </w:t>
      </w:r>
      <w:r w:rsidRPr="00B700B0">
        <w:rPr>
          <w:rFonts w:hint="eastAsia"/>
        </w:rPr>
        <w:t>활성화시키면</w:t>
      </w:r>
      <w:r w:rsidRPr="00B700B0">
        <w:t xml:space="preserve"> </w:t>
      </w:r>
      <w:r w:rsidRPr="00B700B0">
        <w:rPr>
          <w:rFonts w:hint="eastAsia"/>
        </w:rPr>
        <w:t>입력된</w:t>
      </w:r>
      <w:r w:rsidRPr="00B700B0">
        <w:t xml:space="preserve"> </w:t>
      </w:r>
      <w:r w:rsidRPr="00B700B0">
        <w:rPr>
          <w:rFonts w:hint="eastAsia"/>
        </w:rPr>
        <w:t>클락에</w:t>
      </w:r>
      <w:r w:rsidRPr="00B700B0">
        <w:t xml:space="preserve"> </w:t>
      </w:r>
      <w:r w:rsidRPr="00B700B0">
        <w:rPr>
          <w:rFonts w:hint="eastAsia"/>
        </w:rPr>
        <w:t>맞춰</w:t>
      </w:r>
      <w:r w:rsidRPr="00B700B0">
        <w:t xml:space="preserve"> </w:t>
      </w:r>
      <w:r w:rsidRPr="00B700B0">
        <w:rPr>
          <w:rFonts w:hint="eastAsia"/>
        </w:rPr>
        <w:t>메모리</w:t>
      </w:r>
      <w:r w:rsidRPr="00B700B0">
        <w:t xml:space="preserve"> </w:t>
      </w:r>
      <w:r w:rsidRPr="00B700B0">
        <w:rPr>
          <w:rFonts w:hint="eastAsia"/>
        </w:rPr>
        <w:t>복사가</w:t>
      </w:r>
      <w:r w:rsidRPr="00B700B0">
        <w:t xml:space="preserve"> </w:t>
      </w:r>
      <w:r w:rsidRPr="00B700B0">
        <w:rPr>
          <w:rFonts w:hint="eastAsia"/>
        </w:rPr>
        <w:t>일어난다</w:t>
      </w:r>
      <w:r w:rsidRPr="00B700B0">
        <w:t>.</w:t>
      </w:r>
    </w:p>
    <w:p w14:paraId="4117659F" w14:textId="77777777" w:rsidR="00392997" w:rsidRDefault="00392997" w:rsidP="00392997">
      <w:pPr>
        <w:pStyle w:val="3"/>
        <w:ind w:left="1000" w:hanging="400"/>
      </w:pPr>
      <w:r>
        <w:t>엔</w:t>
      </w:r>
      <w:r>
        <w:rPr>
          <w:rFonts w:hint="eastAsia"/>
        </w:rPr>
        <w:t xml:space="preserve">트리 </w:t>
      </w:r>
      <w:r>
        <w:t>포</w:t>
      </w:r>
      <w:r>
        <w:rPr>
          <w:rFonts w:hint="eastAsia"/>
        </w:rPr>
        <w:t>인트</w:t>
      </w:r>
    </w:p>
    <w:p w14:paraId="39A25FF3" w14:textId="77777777" w:rsidR="00392997" w:rsidRDefault="00392997" w:rsidP="00392997">
      <w:pPr>
        <w:pStyle w:val="4"/>
        <w:ind w:left="1240" w:hanging="440"/>
      </w:pPr>
      <w:r>
        <w:t>main.c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92997" w:rsidRPr="00AF05D3" w14:paraId="0908CCD1" w14:textId="77777777" w:rsidTr="00392997">
        <w:tc>
          <w:tcPr>
            <w:tcW w:w="9010" w:type="dxa"/>
          </w:tcPr>
          <w:p w14:paraId="2547C94B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AF05D3">
              <w:rPr>
                <w:rFonts w:ascii="Menlo" w:hAnsi="Menlo" w:cs="Menlo"/>
                <w:color w:val="C41A16"/>
                <w:sz w:val="16"/>
                <w:szCs w:val="16"/>
              </w:rPr>
              <w:t>&lt;stdio.h&gt;</w:t>
            </w:r>
          </w:p>
          <w:p w14:paraId="4E01F7D2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643820"/>
                <w:sz w:val="16"/>
                <w:szCs w:val="16"/>
              </w:rPr>
              <w:lastRenderedPageBreak/>
              <w:t xml:space="preserve">#include </w:t>
            </w:r>
            <w:r w:rsidRPr="00AF05D3">
              <w:rPr>
                <w:rFonts w:ascii="Menlo" w:hAnsi="Menlo" w:cs="Menlo"/>
                <w:color w:val="C41A16"/>
                <w:sz w:val="16"/>
                <w:szCs w:val="16"/>
              </w:rPr>
              <w:t>&lt;string.h&gt;</w:t>
            </w:r>
          </w:p>
          <w:p w14:paraId="3C8D0842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AF05D3">
              <w:rPr>
                <w:rFonts w:ascii="Menlo" w:hAnsi="Menlo" w:cs="Menlo"/>
                <w:color w:val="C41A16"/>
                <w:sz w:val="16"/>
                <w:szCs w:val="16"/>
              </w:rPr>
              <w:t>&lt;s3c_uart.h&gt;</w:t>
            </w:r>
          </w:p>
          <w:p w14:paraId="0982A512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AF05D3">
              <w:rPr>
                <w:rFonts w:ascii="Menlo" w:hAnsi="Menlo" w:cs="Menlo"/>
                <w:color w:val="C41A16"/>
                <w:sz w:val="16"/>
                <w:szCs w:val="16"/>
              </w:rPr>
              <w:t>&lt;lcd.h&gt;</w:t>
            </w:r>
          </w:p>
          <w:p w14:paraId="740355E3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AF05D3">
              <w:rPr>
                <w:rFonts w:ascii="Menlo" w:hAnsi="Menlo" w:cs="Menlo"/>
                <w:color w:val="C41A16"/>
                <w:sz w:val="16"/>
                <w:szCs w:val="16"/>
              </w:rPr>
              <w:t>"graphics.h"</w:t>
            </w:r>
          </w:p>
          <w:p w14:paraId="3F02E811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AF05D3">
              <w:rPr>
                <w:rFonts w:ascii="Menlo" w:hAnsi="Menlo" w:cs="Menlo"/>
                <w:color w:val="C41A16"/>
                <w:sz w:val="16"/>
                <w:szCs w:val="16"/>
              </w:rPr>
              <w:t>"vic.h"</w:t>
            </w:r>
          </w:p>
          <w:p w14:paraId="6D8D9EBA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AF05D3">
              <w:rPr>
                <w:rFonts w:ascii="Menlo" w:hAnsi="Menlo" w:cs="Menlo"/>
                <w:color w:val="C41A16"/>
                <w:sz w:val="16"/>
                <w:szCs w:val="16"/>
              </w:rPr>
              <w:t>"frame.h"</w:t>
            </w:r>
          </w:p>
          <w:p w14:paraId="6D0F3B81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AF05D3">
              <w:rPr>
                <w:rFonts w:ascii="Menlo" w:hAnsi="Menlo" w:cs="Menlo"/>
                <w:color w:val="C41A16"/>
                <w:sz w:val="16"/>
                <w:szCs w:val="16"/>
              </w:rPr>
              <w:t>"enemy.h"</w:t>
            </w:r>
          </w:p>
          <w:p w14:paraId="7C6AC077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AF05D3">
              <w:rPr>
                <w:rFonts w:ascii="Menlo" w:hAnsi="Menlo" w:cs="Menlo"/>
                <w:color w:val="C41A16"/>
                <w:sz w:val="16"/>
                <w:szCs w:val="16"/>
              </w:rPr>
              <w:t>"stage1.h"</w:t>
            </w:r>
          </w:p>
          <w:p w14:paraId="26669822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AF05D3">
              <w:rPr>
                <w:rFonts w:ascii="Menlo" w:hAnsi="Menlo" w:cs="Menlo"/>
                <w:color w:val="C41A16"/>
                <w:sz w:val="16"/>
                <w:szCs w:val="16"/>
              </w:rPr>
              <w:t>"stage2.h"</w:t>
            </w:r>
          </w:p>
          <w:p w14:paraId="48E7106A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AF05D3">
              <w:rPr>
                <w:rFonts w:ascii="Menlo" w:hAnsi="Menlo" w:cs="Menlo"/>
                <w:color w:val="C41A16"/>
                <w:sz w:val="16"/>
                <w:szCs w:val="16"/>
              </w:rPr>
              <w:t>"stage3.h"</w:t>
            </w:r>
          </w:p>
          <w:p w14:paraId="636D97F5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AF05D3">
              <w:rPr>
                <w:rFonts w:ascii="Menlo" w:hAnsi="Menlo" w:cs="Menlo"/>
                <w:color w:val="C41A16"/>
                <w:sz w:val="16"/>
                <w:szCs w:val="16"/>
              </w:rPr>
              <w:t>"timeline.h"</w:t>
            </w:r>
          </w:p>
          <w:p w14:paraId="7E6B8FF4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AF05D3">
              <w:rPr>
                <w:rFonts w:ascii="Menlo" w:hAnsi="Menlo" w:cs="Menlo"/>
                <w:color w:val="C41A16"/>
                <w:sz w:val="16"/>
                <w:szCs w:val="16"/>
              </w:rPr>
              <w:t>"effect.h"</w:t>
            </w:r>
          </w:p>
          <w:p w14:paraId="7F7E90CD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AF05D3">
              <w:rPr>
                <w:rFonts w:ascii="Menlo" w:hAnsi="Menlo" w:cs="Menlo"/>
                <w:color w:val="C41A16"/>
                <w:sz w:val="16"/>
                <w:szCs w:val="16"/>
              </w:rPr>
              <w:t>"item.h"</w:t>
            </w:r>
          </w:p>
          <w:p w14:paraId="358610C5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733E18A0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AF05D3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 xml:space="preserve"> init(</w:t>
            </w:r>
            <w:r w:rsidRPr="00AF05D3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>)</w:t>
            </w:r>
          </w:p>
          <w:p w14:paraId="3043A1C5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>{</w:t>
            </w:r>
          </w:p>
          <w:p w14:paraId="2DA1CEEB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ab/>
              <w:t>disable_interrupts();</w:t>
            </w:r>
          </w:p>
          <w:p w14:paraId="338BEABC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ab/>
              <w:t>uart_init(</w:t>
            </w:r>
            <w:r w:rsidRPr="00AF05D3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F05D3">
              <w:rPr>
                <w:rFonts w:ascii="Menlo" w:hAnsi="Menlo" w:cs="Menlo"/>
                <w:color w:val="1C00CF"/>
                <w:sz w:val="16"/>
                <w:szCs w:val="16"/>
              </w:rPr>
              <w:t>115200</w:t>
            </w: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19B8EE37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ab/>
              <w:t>lcd_init();</w:t>
            </w:r>
          </w:p>
          <w:p w14:paraId="66976522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ab/>
              <w:t>gfx_init();</w:t>
            </w:r>
          </w:p>
          <w:p w14:paraId="590FA92F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ab/>
              <w:t>ppc_init();</w:t>
            </w:r>
          </w:p>
          <w:p w14:paraId="48DA5620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ab/>
              <w:t>mango_interrupt_init();</w:t>
            </w:r>
          </w:p>
          <w:p w14:paraId="7B26F299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ab/>
              <w:t>enable_interrupts();</w:t>
            </w:r>
          </w:p>
          <w:p w14:paraId="2035C3C8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49A48E39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ab/>
              <w:t>sprite_resource_init();</w:t>
            </w:r>
          </w:p>
          <w:p w14:paraId="48F0EDE2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5DE2D463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ab/>
              <w:t>stg1_init();</w:t>
            </w:r>
          </w:p>
          <w:p w14:paraId="61FAB946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ab/>
              <w:t>stg2_init();</w:t>
            </w:r>
          </w:p>
          <w:p w14:paraId="6AA28E11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ab/>
              <w:t>stg3_init();</w:t>
            </w:r>
          </w:p>
          <w:p w14:paraId="793101A2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68188D6C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10F665E4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 xml:space="preserve"> main()</w:t>
            </w:r>
          </w:p>
          <w:p w14:paraId="57AFA6C1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>{</w:t>
            </w:r>
          </w:p>
          <w:p w14:paraId="089D2C88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ab/>
              <w:t>init();</w:t>
            </w:r>
          </w:p>
          <w:p w14:paraId="10C21EE6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02280798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AF05D3">
              <w:rPr>
                <w:rFonts w:ascii="Menlo" w:hAnsi="Menlo" w:cs="Menlo"/>
                <w:color w:val="AA0D91"/>
                <w:sz w:val="16"/>
                <w:szCs w:val="16"/>
              </w:rPr>
              <w:t>while</w:t>
            </w: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F05D3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>){</w:t>
            </w:r>
          </w:p>
          <w:p w14:paraId="54B801DF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ab/>
              <w:t>frame_service();</w:t>
            </w:r>
          </w:p>
          <w:p w14:paraId="322CB5EF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784C6E35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272CE609" w14:textId="77777777" w:rsidR="00392997" w:rsidRPr="00AF05D3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AF05D3">
              <w:rPr>
                <w:rFonts w:ascii="Menlo" w:hAnsi="Menlo" w:cs="Menlo"/>
                <w:color w:val="AA0D91"/>
                <w:sz w:val="16"/>
                <w:szCs w:val="16"/>
              </w:rPr>
              <w:t>return</w:t>
            </w: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AF05D3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0081A7A3" w14:textId="77777777" w:rsidR="00392997" w:rsidRPr="00AF05D3" w:rsidRDefault="00392997" w:rsidP="00392997">
            <w:pPr>
              <w:rPr>
                <w:sz w:val="16"/>
                <w:szCs w:val="16"/>
              </w:rPr>
            </w:pPr>
            <w:r w:rsidRPr="00AF05D3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</w:tc>
      </w:tr>
    </w:tbl>
    <w:p w14:paraId="31A63509" w14:textId="77777777" w:rsidR="00392997" w:rsidRDefault="00392997" w:rsidP="00392997">
      <w:pPr>
        <w:pStyle w:val="af2"/>
      </w:pPr>
      <w:r>
        <w:lastRenderedPageBreak/>
        <w:t>main함수</w:t>
      </w:r>
      <w:r>
        <w:rPr>
          <w:rFonts w:hint="eastAsia"/>
        </w:rPr>
        <w:t xml:space="preserve">는 </w:t>
      </w:r>
      <w:r>
        <w:t>프</w:t>
      </w:r>
      <w:r>
        <w:rPr>
          <w:rFonts w:hint="eastAsia"/>
        </w:rPr>
        <w:t xml:space="preserve">로젝트 </w:t>
      </w:r>
      <w:r>
        <w:t>바</w:t>
      </w:r>
      <w:r>
        <w:rPr>
          <w:rFonts w:hint="eastAsia"/>
        </w:rPr>
        <w:t xml:space="preserve">이너리 </w:t>
      </w:r>
      <w:r>
        <w:t>자</w:t>
      </w:r>
      <w:r>
        <w:rPr>
          <w:rFonts w:hint="eastAsia"/>
        </w:rPr>
        <w:t xml:space="preserve">체의 </w:t>
      </w:r>
      <w:r>
        <w:t>엔</w:t>
      </w:r>
      <w:r>
        <w:rPr>
          <w:rFonts w:hint="eastAsia"/>
        </w:rPr>
        <w:t xml:space="preserve">트리 </w:t>
      </w:r>
      <w:r>
        <w:t>포</w:t>
      </w:r>
      <w:r>
        <w:rPr>
          <w:rFonts w:hint="eastAsia"/>
        </w:rPr>
        <w:t xml:space="preserve">인트이다. </w:t>
      </w:r>
      <w:r w:rsidRPr="0098517B">
        <w:t>여</w:t>
      </w:r>
      <w:r w:rsidRPr="0098517B">
        <w:rPr>
          <w:rFonts w:hint="eastAsia"/>
        </w:rPr>
        <w:t>기서 기본적으로</w:t>
      </w:r>
      <w:r w:rsidRPr="0098517B">
        <w:t xml:space="preserve"> frame_service</w:t>
      </w:r>
      <w:r w:rsidRPr="0098517B">
        <w:rPr>
          <w:rFonts w:hint="eastAsia"/>
        </w:rPr>
        <w:t>함수를</w:t>
      </w:r>
      <w:r w:rsidRPr="0098517B">
        <w:t xml:space="preserve"> </w:t>
      </w:r>
      <w:r w:rsidRPr="0098517B">
        <w:rPr>
          <w:rFonts w:hint="eastAsia"/>
        </w:rPr>
        <w:t>무한루프로</w:t>
      </w:r>
      <w:r w:rsidRPr="0098517B">
        <w:t xml:space="preserve"> </w:t>
      </w:r>
      <w:r w:rsidRPr="0098517B">
        <w:rPr>
          <w:rFonts w:hint="eastAsia"/>
        </w:rPr>
        <w:t>작동시키는데</w:t>
      </w:r>
      <w:r w:rsidRPr="0098517B">
        <w:t xml:space="preserve">, </w:t>
      </w:r>
      <w:r w:rsidRPr="0098517B">
        <w:rPr>
          <w:rFonts w:hint="eastAsia"/>
        </w:rPr>
        <w:t>이에</w:t>
      </w:r>
      <w:r w:rsidRPr="0098517B">
        <w:t xml:space="preserve"> </w:t>
      </w:r>
      <w:r w:rsidRPr="0098517B">
        <w:rPr>
          <w:rFonts w:hint="eastAsia"/>
        </w:rPr>
        <w:t>대해서는</w:t>
      </w:r>
      <w:r w:rsidRPr="0098517B">
        <w:t xml:space="preserve"> </w:t>
      </w:r>
      <w:r w:rsidRPr="0098517B">
        <w:rPr>
          <w:rFonts w:hint="eastAsia"/>
        </w:rPr>
        <w:t>다음에서</w:t>
      </w:r>
      <w:r w:rsidRPr="0098517B">
        <w:t xml:space="preserve"> </w:t>
      </w:r>
      <w:r w:rsidRPr="0098517B">
        <w:rPr>
          <w:rFonts w:hint="eastAsia"/>
        </w:rPr>
        <w:t>자세히</w:t>
      </w:r>
      <w:r w:rsidRPr="0098517B">
        <w:t xml:space="preserve"> </w:t>
      </w:r>
      <w:r w:rsidRPr="0098517B">
        <w:rPr>
          <w:rFonts w:hint="eastAsia"/>
        </w:rPr>
        <w:t>알아보자</w:t>
      </w:r>
      <w:r w:rsidRPr="0098517B">
        <w:t>.</w:t>
      </w:r>
    </w:p>
    <w:p w14:paraId="504D67B5" w14:textId="77777777" w:rsidR="00392997" w:rsidRDefault="00392997" w:rsidP="00392997">
      <w:pPr>
        <w:pStyle w:val="4"/>
        <w:ind w:left="1240" w:hanging="440"/>
      </w:pPr>
      <w:r>
        <w:t>frame.c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92997" w:rsidRPr="00875B7C" w14:paraId="09A0C626" w14:textId="77777777" w:rsidTr="00392997">
        <w:tc>
          <w:tcPr>
            <w:tcW w:w="9010" w:type="dxa"/>
          </w:tcPr>
          <w:p w14:paraId="44906D3F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875B7C">
              <w:rPr>
                <w:rFonts w:ascii="Menlo" w:hAnsi="Menlo" w:cs="Menlo"/>
                <w:color w:val="C41A16"/>
                <w:sz w:val="16"/>
                <w:szCs w:val="16"/>
              </w:rPr>
              <w:t>&lt;stdio.h&gt;</w:t>
            </w:r>
          </w:p>
          <w:p w14:paraId="73BBEDFD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875B7C">
              <w:rPr>
                <w:rFonts w:ascii="Menlo" w:hAnsi="Menlo" w:cs="Menlo"/>
                <w:color w:val="C41A16"/>
                <w:sz w:val="16"/>
                <w:szCs w:val="16"/>
              </w:rPr>
              <w:t>"frame.h"</w:t>
            </w:r>
          </w:p>
          <w:p w14:paraId="0BA5F687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875B7C">
              <w:rPr>
                <w:rFonts w:ascii="Menlo" w:hAnsi="Menlo" w:cs="Menlo"/>
                <w:color w:val="C41A16"/>
                <w:sz w:val="16"/>
                <w:szCs w:val="16"/>
              </w:rPr>
              <w:t>"s3c6410.h"</w:t>
            </w:r>
          </w:p>
          <w:p w14:paraId="78EF5701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875B7C">
              <w:rPr>
                <w:rFonts w:ascii="Menlo" w:hAnsi="Menlo" w:cs="Menlo"/>
                <w:color w:val="C41A16"/>
                <w:sz w:val="16"/>
                <w:szCs w:val="16"/>
              </w:rPr>
              <w:t>"lcd.h"</w:t>
            </w:r>
          </w:p>
          <w:p w14:paraId="10E9C9E3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875B7C">
              <w:rPr>
                <w:rFonts w:ascii="Menlo" w:hAnsi="Menlo" w:cs="Menlo"/>
                <w:color w:val="C41A16"/>
                <w:sz w:val="16"/>
                <w:szCs w:val="16"/>
              </w:rPr>
              <w:t>"util.h"</w:t>
            </w:r>
          </w:p>
          <w:p w14:paraId="73F2BB24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875B7C">
              <w:rPr>
                <w:rFonts w:ascii="Menlo" w:hAnsi="Menlo" w:cs="Menlo"/>
                <w:color w:val="C41A16"/>
                <w:sz w:val="16"/>
                <w:szCs w:val="16"/>
              </w:rPr>
              <w:t>"graphics.h"</w:t>
            </w:r>
          </w:p>
          <w:p w14:paraId="42023E54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875B7C">
              <w:rPr>
                <w:rFonts w:ascii="Menlo" w:hAnsi="Menlo" w:cs="Menlo"/>
                <w:color w:val="C41A16"/>
                <w:sz w:val="16"/>
                <w:szCs w:val="16"/>
              </w:rPr>
              <w:t>"postproc.h"</w:t>
            </w:r>
          </w:p>
          <w:p w14:paraId="6B1DE5DE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875B7C">
              <w:rPr>
                <w:rFonts w:ascii="Menlo" w:hAnsi="Menlo" w:cs="Menlo"/>
                <w:color w:val="C41A16"/>
                <w:sz w:val="16"/>
                <w:szCs w:val="16"/>
              </w:rPr>
              <w:t>"interrupt.h"</w:t>
            </w:r>
          </w:p>
          <w:p w14:paraId="75086F2E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875B7C">
              <w:rPr>
                <w:rFonts w:ascii="Menlo" w:hAnsi="Menlo" w:cs="Menlo"/>
                <w:color w:val="C41A16"/>
                <w:sz w:val="16"/>
                <w:szCs w:val="16"/>
              </w:rPr>
              <w:t>"timeline.h"</w:t>
            </w:r>
          </w:p>
          <w:p w14:paraId="5F9E2987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875B7C">
              <w:rPr>
                <w:rFonts w:ascii="Menlo" w:hAnsi="Menlo" w:cs="Menlo"/>
                <w:color w:val="C41A16"/>
                <w:sz w:val="16"/>
                <w:szCs w:val="16"/>
              </w:rPr>
              <w:t>"cbox.h"</w:t>
            </w:r>
          </w:p>
          <w:p w14:paraId="51ABF696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875B7C">
              <w:rPr>
                <w:rFonts w:ascii="Menlo" w:hAnsi="Menlo" w:cs="Menlo"/>
                <w:color w:val="C41A16"/>
                <w:sz w:val="16"/>
                <w:szCs w:val="16"/>
              </w:rPr>
              <w:t>"bullet.h"</w:t>
            </w:r>
          </w:p>
          <w:p w14:paraId="4D1FAA77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875B7C">
              <w:rPr>
                <w:rFonts w:ascii="Menlo" w:hAnsi="Menlo" w:cs="Menlo"/>
                <w:color w:val="C41A16"/>
                <w:sz w:val="16"/>
                <w:szCs w:val="16"/>
              </w:rPr>
              <w:t>"interrupt.h"</w:t>
            </w:r>
          </w:p>
          <w:p w14:paraId="52DB6621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875B7C">
              <w:rPr>
                <w:rFonts w:ascii="Menlo" w:hAnsi="Menlo" w:cs="Menlo"/>
                <w:color w:val="C41A16"/>
                <w:sz w:val="16"/>
                <w:szCs w:val="16"/>
              </w:rPr>
              <w:t>"pad.h"</w:t>
            </w:r>
          </w:p>
          <w:p w14:paraId="45E9E418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875B7C">
              <w:rPr>
                <w:rFonts w:ascii="Menlo" w:hAnsi="Menlo" w:cs="Menlo"/>
                <w:color w:val="C41A16"/>
                <w:sz w:val="16"/>
                <w:szCs w:val="16"/>
              </w:rPr>
              <w:t>"player.h"</w:t>
            </w:r>
          </w:p>
          <w:p w14:paraId="38E039F8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875B7C">
              <w:rPr>
                <w:rFonts w:ascii="Menlo" w:hAnsi="Menlo" w:cs="Menlo"/>
                <w:color w:val="C41A16"/>
                <w:sz w:val="16"/>
                <w:szCs w:val="16"/>
              </w:rPr>
              <w:t>"enemy.h"</w:t>
            </w:r>
          </w:p>
          <w:p w14:paraId="0D1CC35A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875B7C">
              <w:rPr>
                <w:rFonts w:ascii="Menlo" w:hAnsi="Menlo" w:cs="Menlo"/>
                <w:color w:val="C41A16"/>
                <w:sz w:val="16"/>
                <w:szCs w:val="16"/>
              </w:rPr>
              <w:t>"smanage.h"</w:t>
            </w:r>
          </w:p>
          <w:p w14:paraId="237F0886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875B7C">
              <w:rPr>
                <w:rFonts w:ascii="Menlo" w:hAnsi="Menlo" w:cs="Menlo"/>
                <w:color w:val="C41A16"/>
                <w:sz w:val="16"/>
                <w:szCs w:val="16"/>
              </w:rPr>
              <w:t>"effect.h"</w:t>
            </w:r>
          </w:p>
          <w:p w14:paraId="5B76B254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875B7C">
              <w:rPr>
                <w:rFonts w:ascii="Menlo" w:hAnsi="Menlo" w:cs="Menlo"/>
                <w:color w:val="C41A16"/>
                <w:sz w:val="16"/>
                <w:szCs w:val="16"/>
              </w:rPr>
              <w:t>"item.h"</w:t>
            </w:r>
          </w:p>
          <w:p w14:paraId="73A41C73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875B7C">
              <w:rPr>
                <w:rFonts w:ascii="Menlo" w:hAnsi="Menlo" w:cs="Menlo"/>
                <w:color w:val="C41A16"/>
                <w:sz w:val="16"/>
                <w:szCs w:val="16"/>
              </w:rPr>
              <w:t>"stage1.h"</w:t>
            </w:r>
          </w:p>
          <w:p w14:paraId="79E4631B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49BB0269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frame_count =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26585CE0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cbox cb_screen = {(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)SCREENW, (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)SCREENH,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0.0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0.0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, (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)SCREENW, (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)SCREENH};</w:t>
            </w:r>
          </w:p>
          <w:p w14:paraId="26EFB1FA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lastRenderedPageBreak/>
              <w:t>cbox cb_scr_pad = {(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)(SCREENW + SCREENPAD), (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)(SCREENH + SCREENPAD), </w:t>
            </w:r>
          </w:p>
          <w:p w14:paraId="548B8AED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-(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)SCREENPAD, -(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)SCREENPAD, </w:t>
            </w:r>
          </w:p>
          <w:p w14:paraId="085D8E67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(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)(SCREENW + SCREENPAD), (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)(SCREENH + SCREENPAD)};</w:t>
            </w:r>
          </w:p>
          <w:p w14:paraId="082CB2E7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cbox cb_scr_unpad = {(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)(SCREENW - SCREENUNPAD), (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)(SCREENH - SCREENUNPAD), </w:t>
            </w:r>
          </w:p>
          <w:p w14:paraId="35D80536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(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)SCREENUNPAD, (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)SCREENUNPAD, </w:t>
            </w:r>
          </w:p>
          <w:p w14:paraId="3B4CB26C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(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)(SCREENW - SCREENUNPAD), (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)(SCREENH - SCREENUNPAD)};</w:t>
            </w:r>
          </w:p>
          <w:p w14:paraId="0865AFDB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40181723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unsigned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*scr_target;</w:t>
            </w:r>
          </w:p>
          <w:p w14:paraId="773C647E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2E81A40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frame_asserted =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7D43F96A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33C4547D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unsigned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screen[SCREENSIZE];</w:t>
            </w:r>
          </w:p>
          <w:p w14:paraId="0DEA185A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8B4FF79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unsigned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fb_odd[S3CFB_SIZE];</w:t>
            </w:r>
          </w:p>
          <w:p w14:paraId="02B9A971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unsigned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fb_even[S3CFB_SIZE];</w:t>
            </w:r>
          </w:p>
          <w:p w14:paraId="27A5F76B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unsigned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*fb_shown;</w:t>
            </w:r>
          </w:p>
          <w:p w14:paraId="25119386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unsigned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*fb_working;</w:t>
            </w:r>
          </w:p>
          <w:p w14:paraId="2E554962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18ECF5F1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extern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timeline tl_stg1_main;</w:t>
            </w:r>
          </w:p>
          <w:p w14:paraId="55A3E103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0AFC0E5A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unsigned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state =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02BF5982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unsigned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deadcnt =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01D9764B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unsigned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endcount =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0E9BD938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0BE8E5C6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extern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sprite spr_title;</w:t>
            </w:r>
          </w:p>
          <w:p w14:paraId="00C3A422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extern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sprite spr_gameover;</w:t>
            </w:r>
          </w:p>
          <w:p w14:paraId="6C7C6D68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extern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sprite spr_ending;</w:t>
            </w:r>
          </w:p>
          <w:p w14:paraId="7C7E1A3F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0CC1D29C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(*bg_draw)();</w:t>
            </w:r>
          </w:p>
          <w:p w14:paraId="02B9578F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1B60B4DC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frame_is_asserted(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68072055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return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frame_asserted;</w:t>
            </w:r>
          </w:p>
          <w:p w14:paraId="74704780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1273E58D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033A0301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frame_set_fb(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unsigned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*fb) {</w:t>
            </w:r>
          </w:p>
          <w:p w14:paraId="6391FA5A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unsigned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ufb = (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unsigned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)fb;</w:t>
            </w:r>
          </w:p>
          <w:p w14:paraId="723E495A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S3C_VIDW00ADD0B0 = ufb; </w:t>
            </w:r>
          </w:p>
          <w:p w14:paraId="5A90FFCC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S3C_VIDW00ADD1B0 = S3C_VIDWxxADD1_VBASEL_F(ufb + </w:t>
            </w:r>
          </w:p>
          <w:p w14:paraId="07B229ED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(PAGE_WIDTH + S3CFB_OFFSET) * S3CFB_VRES);</w:t>
            </w:r>
          </w:p>
          <w:p w14:paraId="58FF2364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S3C_VIDW00ADD2  = S3C_VIDWxxADD2_OFFSIZE_F(S3CFB_OFFSET) |</w:t>
            </w:r>
          </w:p>
          <w:p w14:paraId="4EFD994E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S3C_VIDWxxADD2_PAGEWIDTH_F(PAGE_WIDTH);</w:t>
            </w:r>
          </w:p>
          <w:p w14:paraId="71EF2757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7EC524EB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C26565C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frame_init(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15CC0587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frame_set_fb(fb_even);</w:t>
            </w:r>
          </w:p>
          <w:p w14:paraId="4EFCDA7E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5556F46E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printf(</w:t>
            </w:r>
            <w:r w:rsidRPr="00875B7C">
              <w:rPr>
                <w:rFonts w:ascii="Menlo" w:hAnsi="Menlo" w:cs="Menlo"/>
                <w:color w:val="C41A16"/>
                <w:sz w:val="16"/>
                <w:szCs w:val="16"/>
              </w:rPr>
              <w:t>"Frame initialized.\n"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03EC05F1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printf(</w:t>
            </w:r>
            <w:r w:rsidRPr="00875B7C">
              <w:rPr>
                <w:rFonts w:ascii="Menlo" w:hAnsi="Menlo" w:cs="Menlo"/>
                <w:color w:val="C41A16"/>
                <w:sz w:val="16"/>
                <w:szCs w:val="16"/>
              </w:rPr>
              <w:t>"Screen collision box is (%d, %d) (%d, %d).\n"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, (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)cb_screen.x1, (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)cb_screen.y1, (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)cb_screen.x2, (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)cb_screen.y2);</w:t>
            </w:r>
          </w:p>
          <w:p w14:paraId="10ACAA32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4B0A0A1E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5B330573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frame_assert(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4F6503D6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frame_asserted =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71511AA1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4F779649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39CD5BD7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screen_refresh();</w:t>
            </w:r>
          </w:p>
          <w:p w14:paraId="16492179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0E95D4AF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frame_service(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250CFA1E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parity =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7DE421BE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33EF75DA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(frame_asserted) {</w:t>
            </w:r>
          </w:p>
          <w:p w14:paraId="0489018B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fb_shown = parity ? fb_odd : fb_even;</w:t>
            </w:r>
          </w:p>
          <w:p w14:paraId="170CE0B4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fb_working = !parity ? fb_odd : fb_even;</w:t>
            </w:r>
          </w:p>
          <w:p w14:paraId="64151D80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parity = !parity;</w:t>
            </w:r>
          </w:p>
          <w:p w14:paraId="1919959D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058D60E9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frame_set_fb(fb_shown);</w:t>
            </w:r>
          </w:p>
          <w:p w14:paraId="1BCB78F4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scr_target = screen;</w:t>
            </w:r>
          </w:p>
          <w:p w14:paraId="67EBE5DB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5FDDEBC2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(state ==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5FAA4C37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(touch_is_valid()) {</w:t>
            </w:r>
          </w:p>
          <w:p w14:paraId="233AB28C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lastRenderedPageBreak/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bullet_init();</w:t>
            </w:r>
          </w:p>
          <w:p w14:paraId="1DE07329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player_init();</w:t>
            </w:r>
          </w:p>
          <w:p w14:paraId="46AEBE9E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enemy_init();</w:t>
            </w:r>
          </w:p>
          <w:p w14:paraId="38D37B41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effect_init();</w:t>
            </w:r>
          </w:p>
          <w:p w14:paraId="242C4DDF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item_init();</w:t>
            </w:r>
          </w:p>
          <w:p w14:paraId="52B43502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smanage_set(&amp;tl_stg1_main);</w:t>
            </w:r>
          </w:p>
          <w:p w14:paraId="66627520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bg_draw = stg1_draw;</w:t>
            </w:r>
          </w:p>
          <w:p w14:paraId="6A343FF0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7185C8EE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deadcnt =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347A3E22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endcount =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50AE78F0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state =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5062802E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6DDC3B40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34D9FE96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else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(state ==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2A088F8B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smanage_update();</w:t>
            </w:r>
          </w:p>
          <w:p w14:paraId="2577932D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7755EA5B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pad_update();</w:t>
            </w:r>
          </w:p>
          <w:p w14:paraId="360C8A10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player_update();</w:t>
            </w:r>
          </w:p>
          <w:p w14:paraId="1A195BF6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enemy_update();</w:t>
            </w:r>
          </w:p>
          <w:p w14:paraId="59E99F2B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item_update();</w:t>
            </w:r>
          </w:p>
          <w:p w14:paraId="728C144D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02F3CC75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bullet_update_master();</w:t>
            </w:r>
          </w:p>
          <w:p w14:paraId="5DF748FE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effect_update();</w:t>
            </w:r>
          </w:p>
          <w:p w14:paraId="72B823B8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1D3F4CD2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(player_get_life() ==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</w:t>
            </w:r>
          </w:p>
          <w:p w14:paraId="2072DB40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deadcnt++;</w:t>
            </w:r>
          </w:p>
          <w:p w14:paraId="7151DA3F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C2EA556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(endcount &gt;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</w:t>
            </w:r>
          </w:p>
          <w:p w14:paraId="5489B739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endcount++;</w:t>
            </w:r>
          </w:p>
          <w:p w14:paraId="4246DD99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33B012E5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(deadcnt &gt;= TRANSITIONTIME)</w:t>
            </w:r>
          </w:p>
          <w:p w14:paraId="04D1ACA4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state =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7AD8D40F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B4C4466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(endcount &gt;= TRANSITIONTIME)</w:t>
            </w:r>
          </w:p>
          <w:p w14:paraId="67E8EE1F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state =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6E03F8D8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296E71A7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else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(state ==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0D0ADED3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(touch_is_valid()) {</w:t>
            </w:r>
          </w:p>
          <w:p w14:paraId="7512FF3E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state =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74D6EF5F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74AA0778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39ED7F74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else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(state ==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673F5E87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(touch_is_valid()) {</w:t>
            </w:r>
          </w:p>
          <w:p w14:paraId="051A55A3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state =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5E53F39A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55B54D49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2762CA67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13FBA5F1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screen_refresh();</w:t>
            </w:r>
          </w:p>
          <w:p w14:paraId="3819BDD5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gfx_poll();</w:t>
            </w:r>
          </w:p>
          <w:p w14:paraId="4E945F75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screen_fetch();</w:t>
            </w:r>
          </w:p>
          <w:p w14:paraId="2D1EE57F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1556F263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touch_clear();</w:t>
            </w:r>
          </w:p>
          <w:p w14:paraId="439D6AC0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frame_count++;</w:t>
            </w:r>
          </w:p>
          <w:p w14:paraId="091516BA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frame_asserted =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0915A249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1DFF6D4A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6B106E25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705E7F78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screen_fetch(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744D0C83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ppc_set(screen, fb_working);</w:t>
            </w:r>
          </w:p>
          <w:p w14:paraId="4AE5E969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713849AB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176F0DE0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screen_refresh() {</w:t>
            </w:r>
          </w:p>
          <w:p w14:paraId="1A73FB75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(state ==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6E826A01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sprite_draw_clear(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0xFFFFFFFF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1C29928A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sprite_draw(&amp;spr_title,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200.0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120.0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01E77A73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285137BD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(state ==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4ED41CB6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bg_draw();</w:t>
            </w:r>
          </w:p>
          <w:p w14:paraId="3A5E54CC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smanage_draw();</w:t>
            </w:r>
          </w:p>
          <w:p w14:paraId="4FE7F86A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1131E057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lastRenderedPageBreak/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player_draw();</w:t>
            </w:r>
          </w:p>
          <w:p w14:paraId="41781750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enemy_draw();</w:t>
            </w:r>
          </w:p>
          <w:p w14:paraId="37232A42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bullet_draw_master();</w:t>
            </w:r>
          </w:p>
          <w:p w14:paraId="5B1909C8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item_draw();</w:t>
            </w:r>
          </w:p>
          <w:p w14:paraId="6A991565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effect_draw();</w:t>
            </w:r>
          </w:p>
          <w:p w14:paraId="0DD6B86F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016E2DA7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player_life_draw();</w:t>
            </w:r>
          </w:p>
          <w:p w14:paraId="7ADA2366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pad_draw();</w:t>
            </w:r>
          </w:p>
          <w:p w14:paraId="1D8D080E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467AB3D0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(player_get_life() ==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|| endcount &gt;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6C510B46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unsigned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alpha = (deadcnt + endcount) *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255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/ TRANSITIONTIME;</w:t>
            </w:r>
          </w:p>
          <w:p w14:paraId="7C2A7F07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sprite_draw_clear(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0xFFFFFF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| (alpha &lt;&lt;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24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05582077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20E21E85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1DB98B04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(state ==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7216E2DB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sprite_draw_clear(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0xFFFFFFFF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7309D38E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sprite_draw(&amp;spr_gameover,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200.0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120.0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5B05F348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0E530560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 (state ==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2201DCCA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sprite_draw_clear(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0xFFFFFFFF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3C7FEB9A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sprite_draw(&amp;spr_ending,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200.0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875B7C">
              <w:rPr>
                <w:rFonts w:ascii="Menlo" w:hAnsi="Menlo" w:cs="Menlo"/>
                <w:color w:val="1C00CF"/>
                <w:sz w:val="16"/>
                <w:szCs w:val="16"/>
              </w:rPr>
              <w:t>120.0</w:t>
            </w: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127E51F5" w14:textId="77777777" w:rsidR="00392997" w:rsidRPr="00875B7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131AE3C5" w14:textId="77777777" w:rsidR="00392997" w:rsidRPr="004E5CD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75B7C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</w:tc>
      </w:tr>
    </w:tbl>
    <w:p w14:paraId="77DE6184" w14:textId="77777777" w:rsidR="00392997" w:rsidRDefault="00392997" w:rsidP="00392997">
      <w:r>
        <w:lastRenderedPageBreak/>
        <w:t>frame</w:t>
      </w:r>
      <w:r>
        <w:rPr>
          <w:rFonts w:hint="eastAsia"/>
        </w:rPr>
        <w:t>개념은</w:t>
      </w:r>
      <w:r>
        <w:t xml:space="preserve"> </w:t>
      </w:r>
      <w:r>
        <w:rPr>
          <w:rFonts w:hint="eastAsia"/>
        </w:rPr>
        <w:t>앞서</w:t>
      </w:r>
      <w:r>
        <w:t xml:space="preserve"> </w:t>
      </w:r>
      <w:r>
        <w:rPr>
          <w:rFonts w:hint="eastAsia"/>
        </w:rPr>
        <w:t>설명했던</w:t>
      </w:r>
      <w:r>
        <w:t xml:space="preserve"> lcd.c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협업하여</w:t>
      </w:r>
      <w:r>
        <w:t xml:space="preserve"> </w:t>
      </w:r>
      <w:r>
        <w:rPr>
          <w:rFonts w:hint="eastAsia"/>
        </w:rPr>
        <w:t>작동한다</w:t>
      </w:r>
      <w:r>
        <w:t>. LCD</w:t>
      </w:r>
      <w:r>
        <w:rPr>
          <w:rFonts w:hint="eastAsia"/>
        </w:rPr>
        <w:t>가</w:t>
      </w:r>
      <w:r>
        <w:t xml:space="preserve"> vsync </w:t>
      </w:r>
      <w:r>
        <w:rPr>
          <w:rFonts w:hint="eastAsia"/>
        </w:rPr>
        <w:t>인터럽트를</w:t>
      </w:r>
      <w:r>
        <w:t xml:space="preserve"> </w:t>
      </w:r>
      <w:r>
        <w:rPr>
          <w:rFonts w:hint="eastAsia"/>
        </w:rPr>
        <w:t>발생시키면</w:t>
      </w:r>
      <w:r>
        <w:t xml:space="preserve"> </w:t>
      </w:r>
      <w:r>
        <w:rPr>
          <w:rFonts w:hint="eastAsia"/>
        </w:rPr>
        <w:t>그때</w:t>
      </w:r>
      <w:r>
        <w:t xml:space="preserve"> main loop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흐름이</w:t>
      </w:r>
      <w:r>
        <w:t xml:space="preserve"> frame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엔트리</w:t>
      </w:r>
      <w:r>
        <w:t xml:space="preserve"> </w:t>
      </w:r>
      <w:r>
        <w:rPr>
          <w:rFonts w:hint="eastAsia"/>
        </w:rPr>
        <w:t>포인트로</w:t>
      </w:r>
      <w:r>
        <w:t xml:space="preserve"> </w:t>
      </w:r>
      <w:r>
        <w:rPr>
          <w:rFonts w:hint="eastAsia"/>
        </w:rPr>
        <w:t>바뀌면서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프레임에</w:t>
      </w:r>
      <w:r>
        <w:t xml:space="preserve"> </w:t>
      </w:r>
      <w:r>
        <w:rPr>
          <w:rFonts w:hint="eastAsia"/>
        </w:rPr>
        <w:t>필요한</w:t>
      </w:r>
      <w:r>
        <w:t xml:space="preserve"> </w:t>
      </w:r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>연산을</w:t>
      </w:r>
      <w:r>
        <w:t xml:space="preserve"> </w:t>
      </w:r>
      <w:r>
        <w:rPr>
          <w:rFonts w:hint="eastAsia"/>
        </w:rPr>
        <w:t>행한다</w:t>
      </w:r>
      <w:r>
        <w:t xml:space="preserve">.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프레임은</w:t>
      </w:r>
      <w:r>
        <w:t xml:space="preserve"> </w:t>
      </w:r>
      <w:r>
        <w:rPr>
          <w:rFonts w:hint="eastAsia"/>
        </w:rPr>
        <w:t>시스템</w:t>
      </w:r>
      <w:r>
        <w:t xml:space="preserve"> </w:t>
      </w:r>
      <w:r>
        <w:rPr>
          <w:rFonts w:hint="eastAsia"/>
        </w:rPr>
        <w:t>업데이트와</w:t>
      </w:r>
      <w:r>
        <w:t xml:space="preserve"> </w:t>
      </w:r>
      <w:r>
        <w:rPr>
          <w:rFonts w:hint="eastAsia"/>
        </w:rPr>
        <w:t>이미지</w:t>
      </w:r>
      <w:r>
        <w:t xml:space="preserve"> </w:t>
      </w:r>
      <w:r>
        <w:rPr>
          <w:rFonts w:hint="eastAsia"/>
        </w:rPr>
        <w:t>프로세싱이라는</w:t>
      </w:r>
      <w:r>
        <w:t xml:space="preserve"> </w:t>
      </w:r>
      <w:r>
        <w:rPr>
          <w:rFonts w:hint="eastAsia"/>
        </w:rPr>
        <w:t>두개의</w:t>
      </w:r>
      <w:r>
        <w:t xml:space="preserve"> </w:t>
      </w:r>
      <w:r>
        <w:rPr>
          <w:rFonts w:hint="eastAsia"/>
        </w:rPr>
        <w:t>큰</w:t>
      </w:r>
      <w:r>
        <w:t xml:space="preserve"> </w:t>
      </w:r>
      <w:r>
        <w:rPr>
          <w:rFonts w:hint="eastAsia"/>
        </w:rPr>
        <w:t>부분으로</w:t>
      </w:r>
      <w:r>
        <w:t xml:space="preserve"> </w:t>
      </w:r>
      <w:r>
        <w:rPr>
          <w:rFonts w:hint="eastAsia"/>
        </w:rPr>
        <w:t>나뉘어있다</w:t>
      </w:r>
      <w:r>
        <w:t>. 1</w:t>
      </w:r>
      <w:r>
        <w:rPr>
          <w:rFonts w:hint="eastAsia"/>
        </w:rPr>
        <w:t>번</w:t>
      </w:r>
      <w:r>
        <w:t xml:space="preserve"> state</w:t>
      </w:r>
      <w:r>
        <w:rPr>
          <w:rFonts w:hint="eastAsia"/>
        </w:rPr>
        <w:t>가</w:t>
      </w:r>
      <w:r>
        <w:t xml:space="preserve"> 바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실제</w:t>
      </w:r>
      <w:r>
        <w:t xml:space="preserve"> </w:t>
      </w:r>
      <w:r>
        <w:rPr>
          <w:rFonts w:hint="eastAsia"/>
        </w:rPr>
        <w:t>게임을</w:t>
      </w:r>
      <w:r>
        <w:t xml:space="preserve"> </w:t>
      </w:r>
      <w:r>
        <w:rPr>
          <w:rFonts w:hint="eastAsia"/>
        </w:rPr>
        <w:t>진행하는</w:t>
      </w:r>
      <w:r>
        <w:t xml:space="preserve"> </w:t>
      </w:r>
      <w:r>
        <w:rPr>
          <w:rFonts w:hint="eastAsia"/>
        </w:rPr>
        <w:t>상태로</w:t>
      </w:r>
      <w:r>
        <w:t xml:space="preserve">, </w:t>
      </w:r>
      <w:r>
        <w:rPr>
          <w:rFonts w:hint="eastAsia"/>
        </w:rPr>
        <w:t>각종</w:t>
      </w:r>
      <w:r>
        <w:t xml:space="preserve"> upate</w:t>
      </w:r>
      <w:r>
        <w:rPr>
          <w:rFonts w:hint="eastAsia"/>
        </w:rPr>
        <w:t>함수가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것을</w:t>
      </w:r>
      <w:r>
        <w:t xml:space="preserve"> </w:t>
      </w:r>
      <w:r>
        <w:rPr>
          <w:rFonts w:hint="eastAsia"/>
        </w:rPr>
        <w:t>확인할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>.</w:t>
      </w:r>
    </w:p>
    <w:p w14:paraId="294FEA42" w14:textId="77777777" w:rsidR="00392997" w:rsidRPr="00624C24" w:rsidRDefault="00392997" w:rsidP="00392997">
      <w:r>
        <w:rPr>
          <w:rFonts w:hint="eastAsia"/>
        </w:rPr>
        <w:t>여기서</w:t>
      </w:r>
      <w:r>
        <w:t xml:space="preserve"> update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끝나면</w:t>
      </w:r>
      <w:r>
        <w:t xml:space="preserve"> </w:t>
      </w:r>
      <w:r>
        <w:rPr>
          <w:rFonts w:hint="eastAsia"/>
        </w:rPr>
        <w:t>스크린을</w:t>
      </w:r>
      <w:r>
        <w:t xml:space="preserve"> refresh</w:t>
      </w:r>
      <w:r>
        <w:rPr>
          <w:rFonts w:hint="eastAsia"/>
        </w:rPr>
        <w:t>하는데</w:t>
      </w:r>
      <w:r>
        <w:t xml:space="preserve"> </w:t>
      </w:r>
      <w:r>
        <w:rPr>
          <w:rFonts w:hint="eastAsia"/>
        </w:rPr>
        <w:t>이</w:t>
      </w:r>
      <w:r>
        <w:t xml:space="preserve"> refresh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과정과</w:t>
      </w:r>
      <w:r>
        <w:t xml:space="preserve"> LCD </w:t>
      </w:r>
      <w:r>
        <w:rPr>
          <w:rFonts w:hint="eastAsia"/>
        </w:rPr>
        <w:t>물리적</w:t>
      </w:r>
      <w:r>
        <w:t xml:space="preserve"> </w:t>
      </w:r>
      <w:r>
        <w:rPr>
          <w:rFonts w:hint="eastAsia"/>
        </w:rPr>
        <w:t>스크린에</w:t>
      </w:r>
      <w:r>
        <w:t xml:space="preserve"> </w:t>
      </w:r>
      <w:r>
        <w:rPr>
          <w:rFonts w:hint="eastAsia"/>
        </w:rPr>
        <w:t>그림을</w:t>
      </w:r>
      <w:r>
        <w:t xml:space="preserve"> </w:t>
      </w:r>
      <w:r>
        <w:rPr>
          <w:rFonts w:hint="eastAsia"/>
        </w:rPr>
        <w:t>복사하는</w:t>
      </w:r>
      <w:r>
        <w:t xml:space="preserve"> </w:t>
      </w:r>
      <w:r>
        <w:rPr>
          <w:rFonts w:hint="eastAsia"/>
        </w:rPr>
        <w:t>과정이</w:t>
      </w:r>
      <w:r>
        <w:t xml:space="preserve"> </w:t>
      </w:r>
      <w:r>
        <w:rPr>
          <w:rFonts w:hint="eastAsia"/>
        </w:rPr>
        <w:t>서로</w:t>
      </w:r>
      <w:r>
        <w:t xml:space="preserve"> overlap</w:t>
      </w:r>
      <w:r>
        <w:rPr>
          <w:rFonts w:hint="eastAsia"/>
        </w:rPr>
        <w:t>되면</w:t>
      </w:r>
      <w:r>
        <w:t xml:space="preserve"> </w:t>
      </w:r>
      <w:r>
        <w:rPr>
          <w:rFonts w:hint="eastAsia"/>
        </w:rPr>
        <w:t>화면에</w:t>
      </w:r>
      <w:r>
        <w:t xml:space="preserve"> </w:t>
      </w:r>
      <w:r>
        <w:rPr>
          <w:rFonts w:hint="eastAsia"/>
        </w:rPr>
        <w:t>가로</w:t>
      </w:r>
      <w:r>
        <w:t xml:space="preserve"> </w:t>
      </w:r>
      <w:r>
        <w:rPr>
          <w:rFonts w:hint="eastAsia"/>
        </w:rPr>
        <w:t>선이</w:t>
      </w:r>
      <w:r>
        <w:t xml:space="preserve"> </w:t>
      </w:r>
      <w:r>
        <w:rPr>
          <w:rFonts w:hint="eastAsia"/>
        </w:rPr>
        <w:t>보이거나</w:t>
      </w:r>
      <w:r>
        <w:t xml:space="preserve"> </w:t>
      </w:r>
      <w:r>
        <w:rPr>
          <w:rFonts w:hint="eastAsia"/>
        </w:rPr>
        <w:t>배경과</w:t>
      </w:r>
      <w:r>
        <w:t xml:space="preserve"> </w:t>
      </w:r>
      <w:r>
        <w:rPr>
          <w:rFonts w:hint="eastAsia"/>
        </w:rPr>
        <w:t>플레이어가</w:t>
      </w:r>
      <w:r>
        <w:t xml:space="preserve"> </w:t>
      </w:r>
      <w:r>
        <w:rPr>
          <w:rFonts w:hint="eastAsia"/>
        </w:rPr>
        <w:t>서로</w:t>
      </w:r>
      <w:r>
        <w:t xml:space="preserve"> </w:t>
      </w:r>
      <w:r>
        <w:rPr>
          <w:rFonts w:hint="eastAsia"/>
        </w:rPr>
        <w:t>깜빡이면서</w:t>
      </w:r>
      <w:r>
        <w:t xml:space="preserve"> </w:t>
      </w:r>
      <w:r>
        <w:rPr>
          <w:rFonts w:hint="eastAsia"/>
        </w:rPr>
        <w:t>보이는</w:t>
      </w:r>
      <w:r>
        <w:t xml:space="preserve"> </w:t>
      </w:r>
      <w:r>
        <w:rPr>
          <w:rFonts w:hint="eastAsia"/>
        </w:rPr>
        <w:t>등의</w:t>
      </w:r>
      <w:r>
        <w:t xml:space="preserve"> </w:t>
      </w:r>
      <w:r>
        <w:rPr>
          <w:rFonts w:hint="eastAsia"/>
        </w:rPr>
        <w:t>문제가</w:t>
      </w:r>
      <w:r>
        <w:t xml:space="preserve"> </w:t>
      </w:r>
      <w:r>
        <w:rPr>
          <w:rFonts w:hint="eastAsia"/>
        </w:rPr>
        <w:t>발생한다</w:t>
      </w:r>
      <w:r>
        <w:t xml:space="preserve">. </w:t>
      </w:r>
      <w:r>
        <w:rPr>
          <w:rFonts w:hint="eastAsia"/>
        </w:rPr>
        <w:t>이를</w:t>
      </w:r>
      <w:r>
        <w:t xml:space="preserve"> </w:t>
      </w:r>
      <w:r>
        <w:rPr>
          <w:rFonts w:hint="eastAsia"/>
        </w:rPr>
        <w:t>막기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두개의</w:t>
      </w:r>
      <w:r>
        <w:t xml:space="preserve"> </w:t>
      </w:r>
      <w:r>
        <w:rPr>
          <w:rFonts w:hint="eastAsia"/>
        </w:rPr>
        <w:t>프레임</w:t>
      </w:r>
      <w:r>
        <w:t xml:space="preserve"> </w:t>
      </w:r>
      <w:r>
        <w:rPr>
          <w:rFonts w:hint="eastAsia"/>
        </w:rPr>
        <w:t>버퍼를</w:t>
      </w:r>
      <w:r>
        <w:t xml:space="preserve"> </w:t>
      </w:r>
      <w:r>
        <w:rPr>
          <w:rFonts w:hint="eastAsia"/>
        </w:rPr>
        <w:t>놓고</w:t>
      </w:r>
      <w:r>
        <w:t xml:space="preserve">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쪽에</w:t>
      </w:r>
      <w:r>
        <w:t xml:space="preserve"> </w:t>
      </w:r>
      <w:r>
        <w:rPr>
          <w:rFonts w:hint="eastAsia"/>
        </w:rPr>
        <w:t>그림을</w:t>
      </w:r>
      <w:r>
        <w:t xml:space="preserve"> </w:t>
      </w:r>
      <w:r>
        <w:rPr>
          <w:rFonts w:hint="eastAsia"/>
        </w:rPr>
        <w:t>그리는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쪽을</w:t>
      </w:r>
      <w:r>
        <w:t xml:space="preserve"> LCD </w:t>
      </w:r>
      <w:r>
        <w:rPr>
          <w:rFonts w:hint="eastAsia"/>
        </w:rPr>
        <w:t>스크린에</w:t>
      </w:r>
      <w:r>
        <w:t xml:space="preserve"> </w:t>
      </w:r>
      <w:r>
        <w:rPr>
          <w:rFonts w:hint="eastAsia"/>
        </w:rPr>
        <w:t>표시함으로써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현상을</w:t>
      </w:r>
      <w:r>
        <w:t xml:space="preserve"> </w:t>
      </w:r>
      <w:r>
        <w:rPr>
          <w:rFonts w:hint="eastAsia"/>
        </w:rPr>
        <w:t>막았다</w:t>
      </w:r>
      <w:r>
        <w:t>.</w:t>
      </w:r>
    </w:p>
    <w:p w14:paraId="79DAAFA1" w14:textId="77777777" w:rsidR="00392997" w:rsidRDefault="00392997" w:rsidP="00392997">
      <w:pPr>
        <w:pStyle w:val="3"/>
        <w:ind w:left="1000" w:hanging="400"/>
      </w:pPr>
      <w:r>
        <w:rPr>
          <w:rFonts w:hint="eastAsia"/>
        </w:rPr>
        <w:t xml:space="preserve">유틸리티 </w:t>
      </w:r>
      <w:r>
        <w:t>함</w:t>
      </w:r>
      <w:r>
        <w:rPr>
          <w:rFonts w:hint="eastAsia"/>
        </w:rPr>
        <w:t>수</w:t>
      </w:r>
    </w:p>
    <w:p w14:paraId="5590A288" w14:textId="77777777" w:rsidR="00392997" w:rsidRDefault="00392997" w:rsidP="00392997">
      <w:pPr>
        <w:pStyle w:val="4"/>
        <w:ind w:left="1240" w:hanging="440"/>
      </w:pPr>
      <w:r>
        <w:t>util.c</w:t>
      </w:r>
    </w:p>
    <w:p w14:paraId="28B81CBD" w14:textId="77777777" w:rsidR="00392997" w:rsidRDefault="00392997" w:rsidP="00392997">
      <w:r>
        <w:t>util.c에</w:t>
      </w:r>
      <w:r>
        <w:rPr>
          <w:rFonts w:hint="eastAsia"/>
        </w:rPr>
        <w:t xml:space="preserve">는 각종 </w:t>
      </w:r>
      <w:r>
        <w:t>기</w:t>
      </w:r>
      <w:r>
        <w:rPr>
          <w:rFonts w:hint="eastAsia"/>
        </w:rPr>
        <w:t xml:space="preserve">본적인 </w:t>
      </w:r>
      <w:r>
        <w:t>수</w:t>
      </w:r>
      <w:r>
        <w:rPr>
          <w:rFonts w:hint="eastAsia"/>
        </w:rPr>
        <w:t xml:space="preserve">학적 </w:t>
      </w:r>
      <w:r>
        <w:t>연</w:t>
      </w:r>
      <w:r>
        <w:rPr>
          <w:rFonts w:hint="eastAsia"/>
        </w:rPr>
        <w:t xml:space="preserve">산이 정의되어있다. </w:t>
      </w:r>
      <w:r>
        <w:t>math.h를 include하</w:t>
      </w:r>
      <w:r>
        <w:rPr>
          <w:rFonts w:hint="eastAsia"/>
        </w:rPr>
        <w:t xml:space="preserve">는 </w:t>
      </w:r>
      <w:r>
        <w:t>것</w:t>
      </w:r>
      <w:r>
        <w:rPr>
          <w:rFonts w:hint="eastAsia"/>
        </w:rPr>
        <w:t xml:space="preserve">이 </w:t>
      </w:r>
      <w:r>
        <w:t>불</w:t>
      </w:r>
      <w:r>
        <w:rPr>
          <w:rFonts w:hint="eastAsia"/>
        </w:rPr>
        <w:t xml:space="preserve">가능했던 </w:t>
      </w:r>
      <w:r>
        <w:t>관</w:t>
      </w:r>
      <w:r>
        <w:rPr>
          <w:rFonts w:hint="eastAsia"/>
        </w:rPr>
        <w:t xml:space="preserve">계로 직접 </w:t>
      </w:r>
      <w:r>
        <w:t>Pade’s approximant를 이</w:t>
      </w:r>
      <w:r>
        <w:rPr>
          <w:rFonts w:hint="eastAsia"/>
        </w:rPr>
        <w:t xml:space="preserve">용해 </w:t>
      </w:r>
      <w:r>
        <w:t>sin함</w:t>
      </w:r>
      <w:r>
        <w:rPr>
          <w:rFonts w:hint="eastAsia"/>
        </w:rPr>
        <w:t xml:space="preserve">수를 </w:t>
      </w:r>
      <w:r>
        <w:t>정</w:t>
      </w:r>
      <w:r>
        <w:rPr>
          <w:rFonts w:hint="eastAsia"/>
        </w:rPr>
        <w:t xml:space="preserve">의했고, </w:t>
      </w:r>
      <w:r>
        <w:t>Quake</w:t>
      </w:r>
      <w:r>
        <w:rPr>
          <w:rFonts w:hint="eastAsia"/>
        </w:rPr>
        <w:t xml:space="preserve">사에서 </w:t>
      </w:r>
      <w:r>
        <w:t>사</w:t>
      </w:r>
      <w:r>
        <w:rPr>
          <w:rFonts w:hint="eastAsia"/>
        </w:rPr>
        <w:t xml:space="preserve">용했던 </w:t>
      </w:r>
      <w:r>
        <w:t>inverse square root</w:t>
      </w:r>
      <w:r>
        <w:rPr>
          <w:rFonts w:hint="eastAsia"/>
        </w:rPr>
        <w:t xml:space="preserve">함수를 </w:t>
      </w:r>
      <w:r>
        <w:t>가</w:t>
      </w:r>
      <w:r>
        <w:rPr>
          <w:rFonts w:hint="eastAsia"/>
        </w:rPr>
        <w:t xml:space="preserve">져와 </w:t>
      </w:r>
      <w:r>
        <w:t>사</w:t>
      </w:r>
      <w:r>
        <w:rPr>
          <w:rFonts w:hint="eastAsia"/>
        </w:rPr>
        <w:t>용했다.</w:t>
      </w:r>
      <w:r>
        <w:t xml:space="preserve"> 음</w:t>
      </w:r>
      <w:r>
        <w:rPr>
          <w:rFonts w:hint="eastAsia"/>
        </w:rPr>
        <w:t xml:space="preserve">수 </w:t>
      </w:r>
      <w:r>
        <w:t>domain에</w:t>
      </w:r>
      <w:r>
        <w:rPr>
          <w:rFonts w:hint="eastAsia"/>
        </w:rPr>
        <w:t xml:space="preserve">서 </w:t>
      </w:r>
      <w:r>
        <w:t>sin함</w:t>
      </w:r>
      <w:r>
        <w:rPr>
          <w:rFonts w:hint="eastAsia"/>
        </w:rPr>
        <w:t xml:space="preserve">수가 </w:t>
      </w:r>
      <w:r>
        <w:t>제</w:t>
      </w:r>
      <w:r>
        <w:rPr>
          <w:rFonts w:hint="eastAsia"/>
        </w:rPr>
        <w:t xml:space="preserve">대로 </w:t>
      </w:r>
      <w:r>
        <w:t>동</w:t>
      </w:r>
      <w:r>
        <w:rPr>
          <w:rFonts w:hint="eastAsia"/>
        </w:rPr>
        <w:t xml:space="preserve">작하지 </w:t>
      </w:r>
      <w:r>
        <w:t>않</w:t>
      </w:r>
      <w:r>
        <w:rPr>
          <w:rFonts w:hint="eastAsia"/>
        </w:rPr>
        <w:t xml:space="preserve">는 </w:t>
      </w:r>
      <w:r>
        <w:t>문</w:t>
      </w:r>
      <w:r>
        <w:rPr>
          <w:rFonts w:hint="eastAsia"/>
        </w:rPr>
        <w:t xml:space="preserve">제가 </w:t>
      </w:r>
      <w:r>
        <w:t>개</w:t>
      </w:r>
      <w:r>
        <w:rPr>
          <w:rFonts w:hint="eastAsia"/>
        </w:rPr>
        <w:t xml:space="preserve">발 </w:t>
      </w:r>
      <w:r>
        <w:t>후</w:t>
      </w:r>
      <w:r>
        <w:rPr>
          <w:rFonts w:hint="eastAsia"/>
        </w:rPr>
        <w:t xml:space="preserve">반에 </w:t>
      </w:r>
      <w:r>
        <w:t>밝</w:t>
      </w:r>
      <w:r>
        <w:rPr>
          <w:rFonts w:hint="eastAsia"/>
        </w:rPr>
        <w:t xml:space="preserve">혀졌지만 실제로 프로젝트에 </w:t>
      </w:r>
      <w:r>
        <w:t>영</w:t>
      </w:r>
      <w:r>
        <w:rPr>
          <w:rFonts w:hint="eastAsia"/>
        </w:rPr>
        <w:t xml:space="preserve">향을 </w:t>
      </w:r>
      <w:r>
        <w:t>주</w:t>
      </w:r>
      <w:r>
        <w:rPr>
          <w:rFonts w:hint="eastAsia"/>
        </w:rPr>
        <w:t xml:space="preserve">지는 </w:t>
      </w:r>
      <w:r>
        <w:t>않</w:t>
      </w:r>
      <w:r>
        <w:rPr>
          <w:rFonts w:hint="eastAsia"/>
        </w:rPr>
        <w:t>았다.</w:t>
      </w:r>
    </w:p>
    <w:p w14:paraId="3A3356A0" w14:textId="77777777" w:rsidR="00392997" w:rsidRDefault="00392997" w:rsidP="00392997">
      <w:pPr>
        <w:pStyle w:val="3"/>
        <w:ind w:left="1000" w:hanging="400"/>
      </w:pPr>
      <w:r>
        <w:t>게</w:t>
      </w:r>
      <w:r>
        <w:rPr>
          <w:rFonts w:hint="eastAsia"/>
        </w:rPr>
        <w:t xml:space="preserve">임 백엔드 </w:t>
      </w:r>
      <w:r>
        <w:t>시</w:t>
      </w:r>
      <w:r>
        <w:rPr>
          <w:rFonts w:hint="eastAsia"/>
        </w:rPr>
        <w:t>스템</w:t>
      </w:r>
    </w:p>
    <w:p w14:paraId="5E8F1B67" w14:textId="77777777" w:rsidR="00392997" w:rsidRDefault="00392997" w:rsidP="00392997">
      <w:pPr>
        <w:pStyle w:val="4"/>
        <w:ind w:left="1240" w:hanging="440"/>
      </w:pPr>
      <w:r>
        <w:t>sprite.c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92997" w:rsidRPr="00FC053D" w14:paraId="0837E8F6" w14:textId="77777777" w:rsidTr="00392997">
        <w:tc>
          <w:tcPr>
            <w:tcW w:w="9010" w:type="dxa"/>
          </w:tcPr>
          <w:p w14:paraId="331B321C" w14:textId="77777777" w:rsidR="00392997" w:rsidRPr="00FC053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FC053D">
              <w:rPr>
                <w:rFonts w:ascii="Menlo" w:hAnsi="Menlo" w:cs="Menlo"/>
                <w:color w:val="AA0D91"/>
                <w:sz w:val="16"/>
                <w:szCs w:val="16"/>
              </w:rPr>
              <w:t>typedef</w:t>
            </w:r>
            <w:r w:rsidRPr="00FC053D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FC053D">
              <w:rPr>
                <w:rFonts w:ascii="Menlo" w:hAnsi="Menlo" w:cs="Menlo"/>
                <w:color w:val="AA0D91"/>
                <w:sz w:val="16"/>
                <w:szCs w:val="16"/>
              </w:rPr>
              <w:t>struct</w:t>
            </w:r>
            <w:r w:rsidRPr="00FC053D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355E2108" w14:textId="77777777" w:rsidR="00392997" w:rsidRPr="00FC053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FC053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FC053D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FC053D">
              <w:rPr>
                <w:rFonts w:ascii="Menlo" w:hAnsi="Menlo" w:cs="Menlo"/>
                <w:color w:val="000000"/>
                <w:sz w:val="16"/>
                <w:szCs w:val="16"/>
              </w:rPr>
              <w:t xml:space="preserve"> ofx, ofy, w, h;</w:t>
            </w:r>
          </w:p>
          <w:p w14:paraId="772606F8" w14:textId="77777777" w:rsidR="00392997" w:rsidRPr="00FC053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FC053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FC053D">
              <w:rPr>
                <w:rFonts w:ascii="Menlo" w:hAnsi="Menlo" w:cs="Menlo"/>
                <w:color w:val="AA0D91"/>
                <w:sz w:val="16"/>
                <w:szCs w:val="16"/>
              </w:rPr>
              <w:t>unsigned</w:t>
            </w:r>
            <w:r w:rsidRPr="00FC053D">
              <w:rPr>
                <w:rFonts w:ascii="Menlo" w:hAnsi="Menlo" w:cs="Menlo"/>
                <w:color w:val="000000"/>
                <w:sz w:val="16"/>
                <w:szCs w:val="16"/>
              </w:rPr>
              <w:t xml:space="preserve"> *data;</w:t>
            </w:r>
          </w:p>
          <w:p w14:paraId="08E65AD9" w14:textId="77777777" w:rsidR="00392997" w:rsidRPr="00FC053D" w:rsidRDefault="00392997" w:rsidP="00392997">
            <w:pPr>
              <w:rPr>
                <w:sz w:val="16"/>
                <w:szCs w:val="16"/>
              </w:rPr>
            </w:pPr>
            <w:r w:rsidRPr="00FC053D">
              <w:rPr>
                <w:rFonts w:ascii="Menlo" w:hAnsi="Menlo" w:cs="Menlo"/>
                <w:color w:val="000000"/>
                <w:sz w:val="16"/>
                <w:szCs w:val="16"/>
              </w:rPr>
              <w:t>} sprite;</w:t>
            </w:r>
          </w:p>
        </w:tc>
      </w:tr>
      <w:tr w:rsidR="00392997" w14:paraId="399723BE" w14:textId="77777777" w:rsidTr="00392997">
        <w:tc>
          <w:tcPr>
            <w:tcW w:w="9010" w:type="dxa"/>
          </w:tcPr>
          <w:p w14:paraId="63F0ECB2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6476E4">
              <w:rPr>
                <w:rFonts w:ascii="Menlo" w:hAnsi="Menlo" w:cs="Menlo"/>
                <w:color w:val="C41A16"/>
                <w:sz w:val="16"/>
                <w:szCs w:val="16"/>
              </w:rPr>
              <w:t>&lt;stdio.h&gt;</w:t>
            </w:r>
          </w:p>
          <w:p w14:paraId="2CB565DF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6476E4">
              <w:rPr>
                <w:rFonts w:ascii="Menlo" w:hAnsi="Menlo" w:cs="Menlo"/>
                <w:color w:val="C41A16"/>
                <w:sz w:val="16"/>
                <w:szCs w:val="16"/>
              </w:rPr>
              <w:t>"sprite.h"</w:t>
            </w:r>
          </w:p>
          <w:p w14:paraId="4611E37E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6476E4">
              <w:rPr>
                <w:rFonts w:ascii="Menlo" w:hAnsi="Menlo" w:cs="Menlo"/>
                <w:color w:val="C41A16"/>
                <w:sz w:val="16"/>
                <w:szCs w:val="16"/>
              </w:rPr>
              <w:t>"graphics.h"</w:t>
            </w:r>
          </w:p>
          <w:p w14:paraId="37513D8E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6476E4">
              <w:rPr>
                <w:rFonts w:ascii="Menlo" w:hAnsi="Menlo" w:cs="Menlo"/>
                <w:color w:val="C41A16"/>
                <w:sz w:val="16"/>
                <w:szCs w:val="16"/>
              </w:rPr>
              <w:t>"frame.h"</w:t>
            </w:r>
          </w:p>
          <w:p w14:paraId="42B32FD3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F3E972D" w14:textId="77777777" w:rsidR="0039299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6476E4">
              <w:rPr>
                <w:rFonts w:ascii="Menlo" w:hAnsi="Menlo" w:cs="Menlo"/>
                <w:color w:val="C41A16"/>
                <w:sz w:val="16"/>
                <w:szCs w:val="16"/>
              </w:rPr>
              <w:t>"../img/ganjome.h"</w:t>
            </w:r>
          </w:p>
          <w:p w14:paraId="4F3A9E45" w14:textId="77777777" w:rsidR="0039299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>
              <w:rPr>
                <w:rFonts w:ascii="Menlo" w:hAnsi="Menlo" w:cs="Menlo" w:hint="eastAsia"/>
                <w:color w:val="643820"/>
                <w:sz w:val="16"/>
                <w:szCs w:val="16"/>
              </w:rPr>
              <w:lastRenderedPageBreak/>
              <w:t>...</w:t>
            </w:r>
          </w:p>
          <w:p w14:paraId="16D69FE6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6476E4">
              <w:rPr>
                <w:rFonts w:ascii="Menlo" w:hAnsi="Menlo" w:cs="Menlo"/>
                <w:color w:val="C41A16"/>
                <w:sz w:val="16"/>
                <w:szCs w:val="16"/>
              </w:rPr>
              <w:t>"../img/ending.h"</w:t>
            </w:r>
          </w:p>
          <w:p w14:paraId="42C1046F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01D3F3EA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AA0D91"/>
                <w:sz w:val="16"/>
                <w:szCs w:val="16"/>
              </w:rPr>
              <w:t>extern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6476E4">
              <w:rPr>
                <w:rFonts w:ascii="Menlo" w:hAnsi="Menlo" w:cs="Menlo"/>
                <w:color w:val="AA0D91"/>
                <w:sz w:val="16"/>
                <w:szCs w:val="16"/>
              </w:rPr>
              <w:t>unsigned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 xml:space="preserve"> *scr_target;</w:t>
            </w:r>
          </w:p>
          <w:p w14:paraId="3B410677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48A1CE63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 xml:space="preserve"> sprite_resource_init() {</w:t>
            </w:r>
          </w:p>
          <w:p w14:paraId="02777D91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 xml:space="preserve"> i;</w:t>
            </w:r>
          </w:p>
          <w:p w14:paraId="3D18CFBC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AA0D91"/>
                <w:sz w:val="16"/>
                <w:szCs w:val="16"/>
              </w:rPr>
              <w:t>for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 xml:space="preserve"> (i = </w:t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 xml:space="preserve">; i &lt; </w:t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80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>*</w:t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80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>; i++) {</w:t>
            </w:r>
          </w:p>
          <w:p w14:paraId="7BE631A4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 xml:space="preserve"> alpha = (spr_key.data[i] &gt;&gt; </w:t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24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 xml:space="preserve">) &amp; </w:t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0xFF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490B6952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alpha /= </w:t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55D45BA9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spr_key.data[i] = (spr_key.data[i] &amp; </w:t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0xFFFFFF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 xml:space="preserve">) | (alpha &lt;&lt; </w:t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24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4ECD3950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321C8083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AA0D91"/>
                <w:sz w:val="16"/>
                <w:szCs w:val="16"/>
              </w:rPr>
              <w:t>for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 xml:space="preserve"> (i = </w:t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 xml:space="preserve">; i &lt; </w:t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120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>; i++) {</w:t>
            </w:r>
          </w:p>
          <w:p w14:paraId="0A7B0240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>spr_pixelsky.data[i] = spr_pixelsky.data[</w:t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239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>];</w:t>
            </w:r>
          </w:p>
          <w:p w14:paraId="2C1210DE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4C1DD04A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2ECC9734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spr_key.ofx = </w:t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79D16414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spr_key.ofy = </w:t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70F94A53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spr_dgt.ofx = </w:t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26A5441F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spr_dgt.ofy = </w:t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2D331761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1C14ADF8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062D2BE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 xml:space="preserve"> sprite_draw(sprite *spr, </w:t>
            </w:r>
            <w:r w:rsidRPr="006476E4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 xml:space="preserve"> __x, </w:t>
            </w:r>
            <w:r w:rsidRPr="006476E4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 xml:space="preserve"> __y) {</w:t>
            </w:r>
          </w:p>
          <w:p w14:paraId="4A3BA016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 xml:space="preserve"> x, y;</w:t>
            </w:r>
          </w:p>
          <w:p w14:paraId="6C793665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 xml:space="preserve"> dx1, dy1, dx2, dy2;</w:t>
            </w:r>
          </w:p>
          <w:p w14:paraId="0128A8B2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 xml:space="preserve"> cx1, cy1, cx2, cy2;</w:t>
            </w:r>
          </w:p>
          <w:p w14:paraId="0FDC6CA4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164076FF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>x = (</w:t>
            </w:r>
            <w:r w:rsidRPr="006476E4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>)__x - spr-&gt;ofx;</w:t>
            </w:r>
          </w:p>
          <w:p w14:paraId="4221C215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>y = (</w:t>
            </w:r>
            <w:r w:rsidRPr="006476E4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>)__y - spr-&gt;ofy;</w:t>
            </w:r>
          </w:p>
          <w:p w14:paraId="241F6C9F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496C868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>dx1 = x;</w:t>
            </w:r>
          </w:p>
          <w:p w14:paraId="079323EA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>dy1 = y;</w:t>
            </w:r>
          </w:p>
          <w:p w14:paraId="32D56B3A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>dx2 = x + spr-&gt;w;</w:t>
            </w:r>
          </w:p>
          <w:p w14:paraId="407F51C8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>dy2 = y + spr-&gt;h;</w:t>
            </w:r>
          </w:p>
          <w:p w14:paraId="6F714AF5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8558905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 xml:space="preserve"> (dx1 &gt;= SCREENW || dx2 &lt;= </w:t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 xml:space="preserve"> || dy1 &gt;= SCREENH || dy2 &lt;= </w:t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>)</w:t>
            </w:r>
          </w:p>
          <w:p w14:paraId="347673F0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AA0D91"/>
                <w:sz w:val="16"/>
                <w:szCs w:val="16"/>
              </w:rPr>
              <w:t>return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3F4A7FFA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281C5FBB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cx1 = </w:t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63914E77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cy1 = </w:t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587C1AA6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cx2 = </w:t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2C172FF7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cy2 = </w:t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1097F285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303F9F5A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 xml:space="preserve"> (dx1 &lt; </w:t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13D0FAAB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>cx1 = -dx1;</w:t>
            </w:r>
          </w:p>
          <w:p w14:paraId="532D23B9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dx1 = </w:t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05C0537E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3E4FAFBD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1215AA86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 xml:space="preserve"> (dy1 &lt; </w:t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643B8762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>cy1 = -dy1;</w:t>
            </w:r>
          </w:p>
          <w:p w14:paraId="5AC596FD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dy1 = </w:t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693E4053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143696E2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0D4710B4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 xml:space="preserve"> (dx2 &gt;= SCREENW) {</w:t>
            </w:r>
          </w:p>
          <w:p w14:paraId="7A58907F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>cx2 = dx2 - SCREENW;</w:t>
            </w:r>
          </w:p>
          <w:p w14:paraId="32AC4070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>dx2 = SCREENW;</w:t>
            </w:r>
          </w:p>
          <w:p w14:paraId="1530DC89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0E893110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402BFC9E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 xml:space="preserve"> (dy2 &gt;= SCREENH) {</w:t>
            </w:r>
          </w:p>
          <w:p w14:paraId="72871003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>cy2 = dy2 - SCREENH;</w:t>
            </w:r>
          </w:p>
          <w:p w14:paraId="427E4265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>dy2 = SCREENH;</w:t>
            </w:r>
          </w:p>
          <w:p w14:paraId="00C5E78D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4350AAF2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08BACB87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gfx_bitblck_ext(scr_target, spr-&gt;data, </w:t>
            </w:r>
          </w:p>
          <w:p w14:paraId="011EAF2C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>dx1, dy1, dx2, dy2,</w:t>
            </w:r>
          </w:p>
          <w:p w14:paraId="1132D625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SCREENW, SCREENH, </w:t>
            </w:r>
          </w:p>
          <w:p w14:paraId="664E14E5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>cx1, cy1, spr-&gt;w - cx2, spr-&gt;h - cy2,</w:t>
            </w:r>
          </w:p>
          <w:p w14:paraId="5C847729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>spr-&gt;w, spr-&gt;h);</w:t>
            </w:r>
          </w:p>
          <w:p w14:paraId="60DC3982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7B97135A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DCE6FCF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AA0D91"/>
                <w:sz w:val="16"/>
                <w:szCs w:val="16"/>
              </w:rPr>
              <w:lastRenderedPageBreak/>
              <w:t>void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 xml:space="preserve"> sprite_draw_clear(</w:t>
            </w:r>
            <w:r w:rsidRPr="006476E4">
              <w:rPr>
                <w:rFonts w:ascii="Menlo" w:hAnsi="Menlo" w:cs="Menlo"/>
                <w:color w:val="AA0D91"/>
                <w:sz w:val="16"/>
                <w:szCs w:val="16"/>
              </w:rPr>
              <w:t>unsigned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 xml:space="preserve"> wrapper) {</w:t>
            </w:r>
          </w:p>
          <w:p w14:paraId="23A44BD1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>gfx_bitblck_ext(scr_target, &amp;wrapper,</w:t>
            </w:r>
          </w:p>
          <w:p w14:paraId="70FD4EE4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>, SCREENW, SCREENH,</w:t>
            </w:r>
          </w:p>
          <w:p w14:paraId="40C862FC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  <w:t>SCREENW, SCREENH,</w:t>
            </w:r>
          </w:p>
          <w:p w14:paraId="628A3596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</w:p>
          <w:p w14:paraId="6B36A5BD" w14:textId="77777777" w:rsidR="00392997" w:rsidRPr="006476E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6476E4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2A81333B" w14:textId="77777777" w:rsidR="00392997" w:rsidRPr="006476E4" w:rsidRDefault="00392997" w:rsidP="00392997">
            <w:pPr>
              <w:rPr>
                <w:sz w:val="16"/>
                <w:szCs w:val="16"/>
              </w:rPr>
            </w:pPr>
            <w:r w:rsidRPr="006476E4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</w:tc>
      </w:tr>
    </w:tbl>
    <w:p w14:paraId="76430A89" w14:textId="77777777" w:rsidR="00392997" w:rsidRDefault="00392997" w:rsidP="00392997">
      <w:r>
        <w:rPr>
          <w:rFonts w:hint="eastAsia"/>
        </w:rPr>
        <w:lastRenderedPageBreak/>
        <w:t xml:space="preserve">본 프로젝트에서는 </w:t>
      </w:r>
      <w:r>
        <w:t>이</w:t>
      </w:r>
      <w:r>
        <w:rPr>
          <w:rFonts w:hint="eastAsia"/>
        </w:rPr>
        <w:t xml:space="preserve">미지 </w:t>
      </w:r>
      <w:r>
        <w:t>정</w:t>
      </w:r>
      <w:r>
        <w:rPr>
          <w:rFonts w:hint="eastAsia"/>
        </w:rPr>
        <w:t xml:space="preserve">보를 </w:t>
      </w:r>
      <w:r>
        <w:t>배</w:t>
      </w:r>
      <w:r>
        <w:rPr>
          <w:rFonts w:hint="eastAsia"/>
        </w:rPr>
        <w:t xml:space="preserve">열로 </w:t>
      </w:r>
      <w:r>
        <w:t>관</w:t>
      </w:r>
      <w:r>
        <w:rPr>
          <w:rFonts w:hint="eastAsia"/>
        </w:rPr>
        <w:t xml:space="preserve">리한다. 컴파일 </w:t>
      </w:r>
      <w:r>
        <w:t>타</w:t>
      </w:r>
      <w:r>
        <w:rPr>
          <w:rFonts w:hint="eastAsia"/>
        </w:rPr>
        <w:t xml:space="preserve">임에 </w:t>
      </w:r>
      <w:r>
        <w:t>모</w:t>
      </w:r>
      <w:r>
        <w:rPr>
          <w:rFonts w:hint="eastAsia"/>
        </w:rPr>
        <w:t xml:space="preserve">든 </w:t>
      </w:r>
      <w:r>
        <w:t>이</w:t>
      </w:r>
      <w:r>
        <w:rPr>
          <w:rFonts w:hint="eastAsia"/>
        </w:rPr>
        <w:t xml:space="preserve">미지 </w:t>
      </w:r>
      <w:r>
        <w:t>정</w:t>
      </w:r>
      <w:r>
        <w:rPr>
          <w:rFonts w:hint="eastAsia"/>
        </w:rPr>
        <w:t xml:space="preserve">보가 바이너리에 </w:t>
      </w:r>
      <w:r>
        <w:t>저</w:t>
      </w:r>
      <w:r>
        <w:rPr>
          <w:rFonts w:hint="eastAsia"/>
        </w:rPr>
        <w:t xml:space="preserve">장되는데, </w:t>
      </w:r>
      <w:r>
        <w:t>sprite개</w:t>
      </w:r>
      <w:r>
        <w:rPr>
          <w:rFonts w:hint="eastAsia"/>
        </w:rPr>
        <w:t xml:space="preserve">념은 </w:t>
      </w:r>
      <w:r>
        <w:t>이 데</w:t>
      </w:r>
      <w:r>
        <w:rPr>
          <w:rFonts w:hint="eastAsia"/>
        </w:rPr>
        <w:t xml:space="preserve">이터를 </w:t>
      </w:r>
      <w:r>
        <w:t>효</w:t>
      </w:r>
      <w:r>
        <w:rPr>
          <w:rFonts w:hint="eastAsia"/>
        </w:rPr>
        <w:t xml:space="preserve">율적으로 </w:t>
      </w:r>
      <w:r>
        <w:t>관</w:t>
      </w:r>
      <w:r>
        <w:rPr>
          <w:rFonts w:hint="eastAsia"/>
        </w:rPr>
        <w:t xml:space="preserve">리하기위해 </w:t>
      </w:r>
      <w:r>
        <w:t>만</w:t>
      </w:r>
      <w:r>
        <w:rPr>
          <w:rFonts w:hint="eastAsia"/>
        </w:rPr>
        <w:t xml:space="preserve">들어졌다. </w:t>
      </w:r>
      <w:r>
        <w:t>Sprite</w:t>
      </w:r>
      <w:r>
        <w:rPr>
          <w:rFonts w:hint="eastAsia"/>
        </w:rPr>
        <w:t xml:space="preserve">는 </w:t>
      </w:r>
      <w:r>
        <w:t>구</w:t>
      </w:r>
      <w:r>
        <w:rPr>
          <w:rFonts w:hint="eastAsia"/>
        </w:rPr>
        <w:t xml:space="preserve">조체로써 </w:t>
      </w:r>
      <w:r>
        <w:t>내</w:t>
      </w:r>
      <w:r>
        <w:rPr>
          <w:rFonts w:hint="eastAsia"/>
        </w:rPr>
        <w:t xml:space="preserve">부에 </w:t>
      </w:r>
      <w:r>
        <w:t>이</w:t>
      </w:r>
      <w:r>
        <w:rPr>
          <w:rFonts w:hint="eastAsia"/>
        </w:rPr>
        <w:t xml:space="preserve">미지 </w:t>
      </w:r>
      <w:r>
        <w:t>오</w:t>
      </w:r>
      <w:r>
        <w:rPr>
          <w:rFonts w:hint="eastAsia"/>
        </w:rPr>
        <w:t xml:space="preserve">프셋과 </w:t>
      </w:r>
      <w:r>
        <w:t>이</w:t>
      </w:r>
      <w:r>
        <w:rPr>
          <w:rFonts w:hint="eastAsia"/>
        </w:rPr>
        <w:t xml:space="preserve">미지 </w:t>
      </w:r>
      <w:r>
        <w:t>크</w:t>
      </w:r>
      <w:r>
        <w:rPr>
          <w:rFonts w:hint="eastAsia"/>
        </w:rPr>
        <w:t xml:space="preserve">기, </w:t>
      </w:r>
      <w:r>
        <w:t>그</w:t>
      </w:r>
      <w:r>
        <w:rPr>
          <w:rFonts w:hint="eastAsia"/>
        </w:rPr>
        <w:t xml:space="preserve">리고 </w:t>
      </w:r>
      <w:r>
        <w:t>이</w:t>
      </w:r>
      <w:r>
        <w:rPr>
          <w:rFonts w:hint="eastAsia"/>
        </w:rPr>
        <w:t xml:space="preserve">미지 </w:t>
      </w:r>
      <w:r>
        <w:t>정</w:t>
      </w:r>
      <w:r>
        <w:rPr>
          <w:rFonts w:hint="eastAsia"/>
        </w:rPr>
        <w:t xml:space="preserve">보 </w:t>
      </w:r>
      <w:r>
        <w:t>어</w:t>
      </w:r>
      <w:r>
        <w:rPr>
          <w:rFonts w:hint="eastAsia"/>
        </w:rPr>
        <w:t xml:space="preserve">레이를 </w:t>
      </w:r>
      <w:r>
        <w:t>가</w:t>
      </w:r>
      <w:r>
        <w:rPr>
          <w:rFonts w:hint="eastAsia"/>
        </w:rPr>
        <w:t xml:space="preserve">지고 </w:t>
      </w:r>
      <w:r>
        <w:t>잇</w:t>
      </w:r>
      <w:r>
        <w:rPr>
          <w:rFonts w:hint="eastAsia"/>
        </w:rPr>
        <w:t xml:space="preserve">다. </w:t>
      </w:r>
      <w:r>
        <w:t>나</w:t>
      </w:r>
      <w:r>
        <w:rPr>
          <w:rFonts w:hint="eastAsia"/>
        </w:rPr>
        <w:t xml:space="preserve">중에 </w:t>
      </w:r>
      <w:r>
        <w:t>각 게</w:t>
      </w:r>
      <w:r>
        <w:rPr>
          <w:rFonts w:hint="eastAsia"/>
        </w:rPr>
        <w:t xml:space="preserve">임 </w:t>
      </w:r>
      <w:r>
        <w:t>객</w:t>
      </w:r>
      <w:r>
        <w:rPr>
          <w:rFonts w:hint="eastAsia"/>
        </w:rPr>
        <w:t xml:space="preserve">체는 </w:t>
      </w:r>
      <w:r>
        <w:t>이 sprite포</w:t>
      </w:r>
      <w:r>
        <w:rPr>
          <w:rFonts w:hint="eastAsia"/>
        </w:rPr>
        <w:t xml:space="preserve">인터를 </w:t>
      </w:r>
      <w:r>
        <w:t>들</w:t>
      </w:r>
      <w:r>
        <w:rPr>
          <w:rFonts w:hint="eastAsia"/>
        </w:rPr>
        <w:t xml:space="preserve">고있다가 </w:t>
      </w:r>
      <w:r>
        <w:t>그</w:t>
      </w:r>
      <w:r>
        <w:rPr>
          <w:rFonts w:hint="eastAsia"/>
        </w:rPr>
        <w:t xml:space="preserve">림을 </w:t>
      </w:r>
      <w:r>
        <w:t>그</w:t>
      </w:r>
      <w:r>
        <w:rPr>
          <w:rFonts w:hint="eastAsia"/>
        </w:rPr>
        <w:t xml:space="preserve">릴 </w:t>
      </w:r>
      <w:r>
        <w:t>타</w:t>
      </w:r>
      <w:r>
        <w:rPr>
          <w:rFonts w:hint="eastAsia"/>
        </w:rPr>
        <w:t xml:space="preserve">이밍에 </w:t>
      </w:r>
      <w:r>
        <w:t>sprite_draw</w:t>
      </w:r>
      <w:r>
        <w:rPr>
          <w:rFonts w:hint="eastAsia"/>
        </w:rPr>
        <w:t xml:space="preserve">함수 </w:t>
      </w:r>
      <w:r>
        <w:t>인</w:t>
      </w:r>
      <w:r>
        <w:rPr>
          <w:rFonts w:hint="eastAsia"/>
        </w:rPr>
        <w:t xml:space="preserve">자로 </w:t>
      </w:r>
      <w:r>
        <w:t>넘</w:t>
      </w:r>
      <w:r>
        <w:rPr>
          <w:rFonts w:hint="eastAsia"/>
        </w:rPr>
        <w:t xml:space="preserve">겨주면 </w:t>
      </w:r>
      <w:r>
        <w:t>된</w:t>
      </w:r>
      <w:r>
        <w:rPr>
          <w:rFonts w:hint="eastAsia"/>
        </w:rPr>
        <w:t>다.</w:t>
      </w:r>
    </w:p>
    <w:p w14:paraId="04F813CC" w14:textId="77777777" w:rsidR="00392997" w:rsidRDefault="00392997" w:rsidP="00392997">
      <w:pPr>
        <w:pStyle w:val="4"/>
        <w:ind w:left="1240" w:hanging="440"/>
      </w:pPr>
      <w:r>
        <w:t>cbox.c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92997" w14:paraId="468F2796" w14:textId="77777777" w:rsidTr="00392997">
        <w:tc>
          <w:tcPr>
            <w:tcW w:w="9010" w:type="dxa"/>
          </w:tcPr>
          <w:p w14:paraId="3C1C2D7C" w14:textId="77777777" w:rsidR="00392997" w:rsidRPr="00184E6F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184E6F">
              <w:rPr>
                <w:rFonts w:ascii="Menlo" w:hAnsi="Menlo" w:cs="Menlo"/>
                <w:color w:val="AA0D91"/>
                <w:sz w:val="16"/>
              </w:rPr>
              <w:t>typedef</w:t>
            </w:r>
            <w:r w:rsidRPr="00184E6F">
              <w:rPr>
                <w:rFonts w:ascii="Menlo" w:hAnsi="Menlo" w:cs="Menlo"/>
                <w:color w:val="000000"/>
                <w:sz w:val="16"/>
              </w:rPr>
              <w:t xml:space="preserve"> </w:t>
            </w:r>
            <w:r w:rsidRPr="00184E6F">
              <w:rPr>
                <w:rFonts w:ascii="Menlo" w:hAnsi="Menlo" w:cs="Menlo"/>
                <w:color w:val="AA0D91"/>
                <w:sz w:val="16"/>
              </w:rPr>
              <w:t>struct</w:t>
            </w:r>
            <w:r w:rsidRPr="00184E6F">
              <w:rPr>
                <w:rFonts w:ascii="Menlo" w:hAnsi="Menlo" w:cs="Menlo"/>
                <w:color w:val="000000"/>
                <w:sz w:val="16"/>
              </w:rPr>
              <w:t xml:space="preserve"> {</w:t>
            </w:r>
          </w:p>
          <w:p w14:paraId="2009C69D" w14:textId="77777777" w:rsidR="00392997" w:rsidRPr="00184E6F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184E6F">
              <w:rPr>
                <w:rFonts w:ascii="Menlo" w:hAnsi="Menlo" w:cs="Menlo"/>
                <w:color w:val="000000"/>
                <w:sz w:val="16"/>
              </w:rPr>
              <w:tab/>
            </w:r>
            <w:r w:rsidRPr="00184E6F">
              <w:rPr>
                <w:rFonts w:ascii="Menlo" w:hAnsi="Menlo" w:cs="Menlo"/>
                <w:color w:val="AA0D91"/>
                <w:sz w:val="16"/>
              </w:rPr>
              <w:t>float</w:t>
            </w:r>
            <w:r w:rsidRPr="00184E6F">
              <w:rPr>
                <w:rFonts w:ascii="Menlo" w:hAnsi="Menlo" w:cs="Menlo"/>
                <w:color w:val="000000"/>
                <w:sz w:val="16"/>
              </w:rPr>
              <w:t xml:space="preserve"> w, h;</w:t>
            </w:r>
          </w:p>
          <w:p w14:paraId="32154356" w14:textId="77777777" w:rsidR="00392997" w:rsidRPr="00184E6F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184E6F">
              <w:rPr>
                <w:rFonts w:ascii="Menlo" w:hAnsi="Menlo" w:cs="Menlo"/>
                <w:color w:val="000000"/>
                <w:sz w:val="16"/>
              </w:rPr>
              <w:tab/>
            </w:r>
            <w:r w:rsidRPr="00184E6F">
              <w:rPr>
                <w:rFonts w:ascii="Menlo" w:hAnsi="Menlo" w:cs="Menlo"/>
                <w:color w:val="AA0D91"/>
                <w:sz w:val="16"/>
              </w:rPr>
              <w:t>float</w:t>
            </w:r>
            <w:r w:rsidRPr="00184E6F">
              <w:rPr>
                <w:rFonts w:ascii="Menlo" w:hAnsi="Menlo" w:cs="Menlo"/>
                <w:color w:val="000000"/>
                <w:sz w:val="16"/>
              </w:rPr>
              <w:t xml:space="preserve"> x1, y1, x2, y2;</w:t>
            </w:r>
          </w:p>
          <w:p w14:paraId="74C50CF6" w14:textId="77777777" w:rsidR="00392997" w:rsidRPr="00184E6F" w:rsidRDefault="00392997" w:rsidP="00392997">
            <w:pPr>
              <w:rPr>
                <w:sz w:val="16"/>
              </w:rPr>
            </w:pPr>
            <w:r w:rsidRPr="00184E6F">
              <w:rPr>
                <w:rFonts w:ascii="Menlo" w:hAnsi="Menlo" w:cs="Menlo"/>
                <w:color w:val="000000"/>
                <w:sz w:val="16"/>
              </w:rPr>
              <w:t>} cbox;</w:t>
            </w:r>
          </w:p>
        </w:tc>
      </w:tr>
      <w:tr w:rsidR="00392997" w14:paraId="5F7103C3" w14:textId="77777777" w:rsidTr="00392997">
        <w:tc>
          <w:tcPr>
            <w:tcW w:w="9010" w:type="dxa"/>
          </w:tcPr>
          <w:p w14:paraId="7CEE86D2" w14:textId="77777777" w:rsidR="00392997" w:rsidRPr="00184E6F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</w:rPr>
            </w:pPr>
            <w:r w:rsidRPr="00184E6F">
              <w:rPr>
                <w:rFonts w:ascii="Menlo" w:hAnsi="Menlo" w:cs="Menlo"/>
                <w:color w:val="643820"/>
                <w:sz w:val="16"/>
              </w:rPr>
              <w:t xml:space="preserve">#include </w:t>
            </w:r>
            <w:r w:rsidRPr="00184E6F">
              <w:rPr>
                <w:rFonts w:ascii="Menlo" w:hAnsi="Menlo" w:cs="Menlo"/>
                <w:color w:val="C41A16"/>
                <w:sz w:val="16"/>
              </w:rPr>
              <w:t>"cbox.h"</w:t>
            </w:r>
          </w:p>
          <w:p w14:paraId="65B7249E" w14:textId="77777777" w:rsidR="00392997" w:rsidRPr="00184E6F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</w:p>
          <w:p w14:paraId="3E04A4D4" w14:textId="77777777" w:rsidR="00392997" w:rsidRPr="00184E6F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184E6F">
              <w:rPr>
                <w:rFonts w:ascii="Menlo" w:hAnsi="Menlo" w:cs="Menlo"/>
                <w:color w:val="AA0D91"/>
                <w:sz w:val="16"/>
              </w:rPr>
              <w:t>inline</w:t>
            </w:r>
            <w:r w:rsidRPr="00184E6F">
              <w:rPr>
                <w:rFonts w:ascii="Menlo" w:hAnsi="Menlo" w:cs="Menlo"/>
                <w:color w:val="000000"/>
                <w:sz w:val="16"/>
              </w:rPr>
              <w:t xml:space="preserve"> </w:t>
            </w:r>
            <w:r w:rsidRPr="00184E6F">
              <w:rPr>
                <w:rFonts w:ascii="Menlo" w:hAnsi="Menlo" w:cs="Menlo"/>
                <w:color w:val="AA0D91"/>
                <w:sz w:val="16"/>
              </w:rPr>
              <w:t>int</w:t>
            </w:r>
            <w:r w:rsidRPr="00184E6F">
              <w:rPr>
                <w:rFonts w:ascii="Menlo" w:hAnsi="Menlo" w:cs="Menlo"/>
                <w:color w:val="000000"/>
                <w:sz w:val="16"/>
              </w:rPr>
              <w:t xml:space="preserve"> cbox_inclusion(cbox *cb, </w:t>
            </w:r>
            <w:r w:rsidRPr="00184E6F">
              <w:rPr>
                <w:rFonts w:ascii="Menlo" w:hAnsi="Menlo" w:cs="Menlo"/>
                <w:color w:val="AA0D91"/>
                <w:sz w:val="16"/>
              </w:rPr>
              <w:t>float</w:t>
            </w:r>
            <w:r w:rsidRPr="00184E6F">
              <w:rPr>
                <w:rFonts w:ascii="Menlo" w:hAnsi="Menlo" w:cs="Menlo"/>
                <w:color w:val="000000"/>
                <w:sz w:val="16"/>
              </w:rPr>
              <w:t xml:space="preserve"> x, </w:t>
            </w:r>
            <w:r w:rsidRPr="00184E6F">
              <w:rPr>
                <w:rFonts w:ascii="Menlo" w:hAnsi="Menlo" w:cs="Menlo"/>
                <w:color w:val="AA0D91"/>
                <w:sz w:val="16"/>
              </w:rPr>
              <w:t>float</w:t>
            </w:r>
            <w:r w:rsidRPr="00184E6F">
              <w:rPr>
                <w:rFonts w:ascii="Menlo" w:hAnsi="Menlo" w:cs="Menlo"/>
                <w:color w:val="000000"/>
                <w:sz w:val="16"/>
              </w:rPr>
              <w:t xml:space="preserve"> y) {</w:t>
            </w:r>
          </w:p>
          <w:p w14:paraId="53343447" w14:textId="77777777" w:rsidR="00392997" w:rsidRPr="00184E6F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184E6F">
              <w:rPr>
                <w:rFonts w:ascii="Menlo" w:hAnsi="Menlo" w:cs="Menlo"/>
                <w:color w:val="000000"/>
                <w:sz w:val="16"/>
              </w:rPr>
              <w:tab/>
            </w:r>
            <w:r w:rsidRPr="00184E6F">
              <w:rPr>
                <w:rFonts w:ascii="Menlo" w:hAnsi="Menlo" w:cs="Menlo"/>
                <w:color w:val="AA0D91"/>
                <w:sz w:val="16"/>
              </w:rPr>
              <w:t>return</w:t>
            </w:r>
            <w:r w:rsidRPr="00184E6F">
              <w:rPr>
                <w:rFonts w:ascii="Menlo" w:hAnsi="Menlo" w:cs="Menlo"/>
                <w:color w:val="000000"/>
                <w:sz w:val="16"/>
              </w:rPr>
              <w:t xml:space="preserve"> (cb-&gt;x1 &lt;= x &amp;&amp; cb-&gt;x2 &gt; x) &amp;&amp; (cb-&gt;y1 &lt;= y &amp;&amp; cb-&gt;y2 &gt; y);</w:t>
            </w:r>
          </w:p>
          <w:p w14:paraId="14C66AC7" w14:textId="77777777" w:rsidR="00392997" w:rsidRPr="00184E6F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184E6F">
              <w:rPr>
                <w:rFonts w:ascii="Menlo" w:hAnsi="Menlo" w:cs="Menlo"/>
                <w:color w:val="000000"/>
                <w:sz w:val="16"/>
              </w:rPr>
              <w:t>}</w:t>
            </w:r>
          </w:p>
          <w:p w14:paraId="1AFB05C0" w14:textId="77777777" w:rsidR="00392997" w:rsidRPr="00184E6F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</w:p>
          <w:p w14:paraId="2B1845BB" w14:textId="77777777" w:rsidR="00392997" w:rsidRPr="00184E6F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184E6F">
              <w:rPr>
                <w:rFonts w:ascii="Menlo" w:hAnsi="Menlo" w:cs="Menlo"/>
                <w:color w:val="AA0D91"/>
                <w:sz w:val="16"/>
              </w:rPr>
              <w:t>void</w:t>
            </w:r>
            <w:r w:rsidRPr="00184E6F">
              <w:rPr>
                <w:rFonts w:ascii="Menlo" w:hAnsi="Menlo" w:cs="Menlo"/>
                <w:color w:val="000000"/>
                <w:sz w:val="16"/>
              </w:rPr>
              <w:t xml:space="preserve"> cbox_refresh(cbox *cb, </w:t>
            </w:r>
            <w:r w:rsidRPr="00184E6F">
              <w:rPr>
                <w:rFonts w:ascii="Menlo" w:hAnsi="Menlo" w:cs="Menlo"/>
                <w:color w:val="AA0D91"/>
                <w:sz w:val="16"/>
              </w:rPr>
              <w:t>float</w:t>
            </w:r>
            <w:r w:rsidRPr="00184E6F">
              <w:rPr>
                <w:rFonts w:ascii="Menlo" w:hAnsi="Menlo" w:cs="Menlo"/>
                <w:color w:val="000000"/>
                <w:sz w:val="16"/>
              </w:rPr>
              <w:t xml:space="preserve"> x, </w:t>
            </w:r>
            <w:r w:rsidRPr="00184E6F">
              <w:rPr>
                <w:rFonts w:ascii="Menlo" w:hAnsi="Menlo" w:cs="Menlo"/>
                <w:color w:val="AA0D91"/>
                <w:sz w:val="16"/>
              </w:rPr>
              <w:t>float</w:t>
            </w:r>
            <w:r w:rsidRPr="00184E6F">
              <w:rPr>
                <w:rFonts w:ascii="Menlo" w:hAnsi="Menlo" w:cs="Menlo"/>
                <w:color w:val="000000"/>
                <w:sz w:val="16"/>
              </w:rPr>
              <w:t xml:space="preserve"> y) {</w:t>
            </w:r>
          </w:p>
          <w:p w14:paraId="5D37EC80" w14:textId="77777777" w:rsidR="00392997" w:rsidRPr="00184E6F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184E6F">
              <w:rPr>
                <w:rFonts w:ascii="Menlo" w:hAnsi="Menlo" w:cs="Menlo"/>
                <w:color w:val="000000"/>
                <w:sz w:val="16"/>
              </w:rPr>
              <w:tab/>
              <w:t>cb-&gt;x1 = x;</w:t>
            </w:r>
          </w:p>
          <w:p w14:paraId="4578D4F9" w14:textId="77777777" w:rsidR="00392997" w:rsidRPr="00184E6F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184E6F">
              <w:rPr>
                <w:rFonts w:ascii="Menlo" w:hAnsi="Menlo" w:cs="Menlo"/>
                <w:color w:val="000000"/>
                <w:sz w:val="16"/>
              </w:rPr>
              <w:tab/>
              <w:t>cb-&gt;y1 = y;</w:t>
            </w:r>
          </w:p>
          <w:p w14:paraId="478F3291" w14:textId="77777777" w:rsidR="00392997" w:rsidRPr="00184E6F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184E6F">
              <w:rPr>
                <w:rFonts w:ascii="Menlo" w:hAnsi="Menlo" w:cs="Menlo"/>
                <w:color w:val="000000"/>
                <w:sz w:val="16"/>
              </w:rPr>
              <w:tab/>
              <w:t>cb-&gt;x2 = x + cb-&gt;w;</w:t>
            </w:r>
          </w:p>
          <w:p w14:paraId="5B93C3E9" w14:textId="77777777" w:rsidR="00392997" w:rsidRPr="00184E6F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184E6F">
              <w:rPr>
                <w:rFonts w:ascii="Menlo" w:hAnsi="Menlo" w:cs="Menlo"/>
                <w:color w:val="000000"/>
                <w:sz w:val="16"/>
              </w:rPr>
              <w:tab/>
              <w:t>cb-&gt;y2 = y + cb-&gt;h;</w:t>
            </w:r>
          </w:p>
          <w:p w14:paraId="4ECF9650" w14:textId="77777777" w:rsidR="00392997" w:rsidRPr="00184E6F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184E6F">
              <w:rPr>
                <w:rFonts w:ascii="Menlo" w:hAnsi="Menlo" w:cs="Menlo"/>
                <w:color w:val="000000"/>
                <w:sz w:val="16"/>
              </w:rPr>
              <w:t>}</w:t>
            </w:r>
          </w:p>
          <w:p w14:paraId="0CC65EA5" w14:textId="77777777" w:rsidR="00392997" w:rsidRPr="00184E6F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</w:p>
          <w:p w14:paraId="3129A2C7" w14:textId="77777777" w:rsidR="00392997" w:rsidRPr="00184E6F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184E6F">
              <w:rPr>
                <w:rFonts w:ascii="Menlo" w:hAnsi="Menlo" w:cs="Menlo"/>
                <w:color w:val="AA0D91"/>
                <w:sz w:val="16"/>
              </w:rPr>
              <w:t>void</w:t>
            </w:r>
            <w:r w:rsidRPr="00184E6F">
              <w:rPr>
                <w:rFonts w:ascii="Menlo" w:hAnsi="Menlo" w:cs="Menlo"/>
                <w:color w:val="000000"/>
                <w:sz w:val="16"/>
              </w:rPr>
              <w:t xml:space="preserve"> cbox_refresh_centered(cbox *cb, </w:t>
            </w:r>
            <w:r w:rsidRPr="00184E6F">
              <w:rPr>
                <w:rFonts w:ascii="Menlo" w:hAnsi="Menlo" w:cs="Menlo"/>
                <w:color w:val="AA0D91"/>
                <w:sz w:val="16"/>
              </w:rPr>
              <w:t>float</w:t>
            </w:r>
            <w:r w:rsidRPr="00184E6F">
              <w:rPr>
                <w:rFonts w:ascii="Menlo" w:hAnsi="Menlo" w:cs="Menlo"/>
                <w:color w:val="000000"/>
                <w:sz w:val="16"/>
              </w:rPr>
              <w:t xml:space="preserve"> x, </w:t>
            </w:r>
            <w:r w:rsidRPr="00184E6F">
              <w:rPr>
                <w:rFonts w:ascii="Menlo" w:hAnsi="Menlo" w:cs="Menlo"/>
                <w:color w:val="AA0D91"/>
                <w:sz w:val="16"/>
              </w:rPr>
              <w:t>float</w:t>
            </w:r>
            <w:r w:rsidRPr="00184E6F">
              <w:rPr>
                <w:rFonts w:ascii="Menlo" w:hAnsi="Menlo" w:cs="Menlo"/>
                <w:color w:val="000000"/>
                <w:sz w:val="16"/>
              </w:rPr>
              <w:t xml:space="preserve"> y) {</w:t>
            </w:r>
          </w:p>
          <w:p w14:paraId="25568708" w14:textId="77777777" w:rsidR="00392997" w:rsidRPr="00184E6F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184E6F">
              <w:rPr>
                <w:rFonts w:ascii="Menlo" w:hAnsi="Menlo" w:cs="Menlo"/>
                <w:color w:val="000000"/>
                <w:sz w:val="16"/>
              </w:rPr>
              <w:tab/>
              <w:t>cb-&gt;x1 = x - cb-&gt;w*</w:t>
            </w:r>
            <w:r w:rsidRPr="00184E6F">
              <w:rPr>
                <w:rFonts w:ascii="Menlo" w:hAnsi="Menlo" w:cs="Menlo"/>
                <w:color w:val="1C00CF"/>
                <w:sz w:val="16"/>
              </w:rPr>
              <w:t>0.5</w:t>
            </w:r>
            <w:r w:rsidRPr="00184E6F">
              <w:rPr>
                <w:rFonts w:ascii="Menlo" w:hAnsi="Menlo" w:cs="Menlo"/>
                <w:color w:val="000000"/>
                <w:sz w:val="16"/>
              </w:rPr>
              <w:t>;</w:t>
            </w:r>
          </w:p>
          <w:p w14:paraId="0387167A" w14:textId="77777777" w:rsidR="00392997" w:rsidRPr="00184E6F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184E6F">
              <w:rPr>
                <w:rFonts w:ascii="Menlo" w:hAnsi="Menlo" w:cs="Menlo"/>
                <w:color w:val="000000"/>
                <w:sz w:val="16"/>
              </w:rPr>
              <w:tab/>
              <w:t>cb-&gt;y1 = y - cb-&gt;h*</w:t>
            </w:r>
            <w:r w:rsidRPr="00184E6F">
              <w:rPr>
                <w:rFonts w:ascii="Menlo" w:hAnsi="Menlo" w:cs="Menlo"/>
                <w:color w:val="1C00CF"/>
                <w:sz w:val="16"/>
              </w:rPr>
              <w:t>0.5</w:t>
            </w:r>
            <w:r w:rsidRPr="00184E6F">
              <w:rPr>
                <w:rFonts w:ascii="Menlo" w:hAnsi="Menlo" w:cs="Menlo"/>
                <w:color w:val="000000"/>
                <w:sz w:val="16"/>
              </w:rPr>
              <w:t>;</w:t>
            </w:r>
          </w:p>
          <w:p w14:paraId="7075EE41" w14:textId="77777777" w:rsidR="00392997" w:rsidRPr="00184E6F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184E6F">
              <w:rPr>
                <w:rFonts w:ascii="Menlo" w:hAnsi="Menlo" w:cs="Menlo"/>
                <w:color w:val="000000"/>
                <w:sz w:val="16"/>
              </w:rPr>
              <w:tab/>
              <w:t>cb-&gt;x2 = x + cb-&gt;w*</w:t>
            </w:r>
            <w:r w:rsidRPr="00184E6F">
              <w:rPr>
                <w:rFonts w:ascii="Menlo" w:hAnsi="Menlo" w:cs="Menlo"/>
                <w:color w:val="1C00CF"/>
                <w:sz w:val="16"/>
              </w:rPr>
              <w:t>0.5</w:t>
            </w:r>
            <w:r w:rsidRPr="00184E6F">
              <w:rPr>
                <w:rFonts w:ascii="Menlo" w:hAnsi="Menlo" w:cs="Menlo"/>
                <w:color w:val="000000"/>
                <w:sz w:val="16"/>
              </w:rPr>
              <w:t>;</w:t>
            </w:r>
          </w:p>
          <w:p w14:paraId="77422CB2" w14:textId="77777777" w:rsidR="00392997" w:rsidRPr="00184E6F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184E6F">
              <w:rPr>
                <w:rFonts w:ascii="Menlo" w:hAnsi="Menlo" w:cs="Menlo"/>
                <w:color w:val="000000"/>
                <w:sz w:val="16"/>
              </w:rPr>
              <w:tab/>
              <w:t>cb-&gt;y2 = y + cb-&gt;h*</w:t>
            </w:r>
            <w:r w:rsidRPr="00184E6F">
              <w:rPr>
                <w:rFonts w:ascii="Menlo" w:hAnsi="Menlo" w:cs="Menlo"/>
                <w:color w:val="1C00CF"/>
                <w:sz w:val="16"/>
              </w:rPr>
              <w:t>0.5</w:t>
            </w:r>
            <w:r w:rsidRPr="00184E6F">
              <w:rPr>
                <w:rFonts w:ascii="Menlo" w:hAnsi="Menlo" w:cs="Menlo"/>
                <w:color w:val="000000"/>
                <w:sz w:val="16"/>
              </w:rPr>
              <w:t>;</w:t>
            </w:r>
          </w:p>
          <w:p w14:paraId="40B996E2" w14:textId="77777777" w:rsidR="00392997" w:rsidRPr="00184E6F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184E6F">
              <w:rPr>
                <w:rFonts w:ascii="Menlo" w:hAnsi="Menlo" w:cs="Menlo"/>
                <w:color w:val="000000"/>
                <w:sz w:val="16"/>
              </w:rPr>
              <w:t>}</w:t>
            </w:r>
          </w:p>
          <w:p w14:paraId="2ADE3D6F" w14:textId="77777777" w:rsidR="00392997" w:rsidRPr="00184E6F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</w:p>
          <w:p w14:paraId="2AE7A34B" w14:textId="77777777" w:rsidR="00392997" w:rsidRPr="00184E6F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184E6F">
              <w:rPr>
                <w:rFonts w:ascii="Menlo" w:hAnsi="Menlo" w:cs="Menlo"/>
                <w:color w:val="AA0D91"/>
                <w:sz w:val="16"/>
              </w:rPr>
              <w:t>int</w:t>
            </w:r>
            <w:r w:rsidRPr="00184E6F">
              <w:rPr>
                <w:rFonts w:ascii="Menlo" w:hAnsi="Menlo" w:cs="Menlo"/>
                <w:color w:val="000000"/>
                <w:sz w:val="16"/>
              </w:rPr>
              <w:t xml:space="preserve"> cbox_collide(cbox *c1, cbox *c2) {</w:t>
            </w:r>
          </w:p>
          <w:p w14:paraId="1370312A" w14:textId="77777777" w:rsidR="00392997" w:rsidRPr="00184E6F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184E6F">
              <w:rPr>
                <w:rFonts w:ascii="Menlo" w:hAnsi="Menlo" w:cs="Menlo"/>
                <w:color w:val="000000"/>
                <w:sz w:val="16"/>
              </w:rPr>
              <w:tab/>
            </w:r>
            <w:r w:rsidRPr="00184E6F">
              <w:rPr>
                <w:rFonts w:ascii="Menlo" w:hAnsi="Menlo" w:cs="Menlo"/>
                <w:color w:val="AA0D91"/>
                <w:sz w:val="16"/>
              </w:rPr>
              <w:t>return</w:t>
            </w:r>
            <w:r w:rsidRPr="00184E6F">
              <w:rPr>
                <w:rFonts w:ascii="Menlo" w:hAnsi="Menlo" w:cs="Menlo"/>
                <w:color w:val="000000"/>
                <w:sz w:val="16"/>
              </w:rPr>
              <w:t xml:space="preserve"> c1-&gt;x1 &lt;= c2-&gt;x2 &amp;&amp; c1-&gt;x2 &gt;= c2-&gt;x1 &amp;&amp; </w:t>
            </w:r>
          </w:p>
          <w:p w14:paraId="521AE595" w14:textId="77777777" w:rsidR="00392997" w:rsidRPr="00184E6F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</w:rPr>
            </w:pPr>
            <w:r w:rsidRPr="00184E6F">
              <w:rPr>
                <w:rFonts w:ascii="Menlo" w:hAnsi="Menlo" w:cs="Menlo"/>
                <w:color w:val="000000"/>
                <w:sz w:val="16"/>
              </w:rPr>
              <w:tab/>
            </w:r>
            <w:r w:rsidRPr="00184E6F">
              <w:rPr>
                <w:rFonts w:ascii="Menlo" w:hAnsi="Menlo" w:cs="Menlo"/>
                <w:color w:val="000000"/>
                <w:sz w:val="16"/>
              </w:rPr>
              <w:tab/>
              <w:t>c1-&gt;y1 &lt;= c2-&gt;y2 &amp;&amp; c1-&gt;y2 &gt;= c2-&gt;y1;</w:t>
            </w:r>
          </w:p>
          <w:p w14:paraId="6CE67059" w14:textId="77777777" w:rsidR="00392997" w:rsidRPr="00184E6F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AA0D91"/>
                <w:sz w:val="16"/>
              </w:rPr>
            </w:pPr>
            <w:r w:rsidRPr="00184E6F">
              <w:rPr>
                <w:rFonts w:ascii="Menlo" w:hAnsi="Menlo" w:cs="Menlo"/>
                <w:color w:val="000000"/>
                <w:sz w:val="16"/>
              </w:rPr>
              <w:t>}</w:t>
            </w:r>
          </w:p>
        </w:tc>
      </w:tr>
    </w:tbl>
    <w:p w14:paraId="0DAA2C61" w14:textId="77777777" w:rsidR="00392997" w:rsidRDefault="00392997" w:rsidP="00392997">
      <w:r>
        <w:t>cbox는 충</w:t>
      </w:r>
      <w:r>
        <w:rPr>
          <w:rFonts w:hint="eastAsia"/>
        </w:rPr>
        <w:t xml:space="preserve">돌 </w:t>
      </w:r>
      <w:r>
        <w:t>판</w:t>
      </w:r>
      <w:r>
        <w:rPr>
          <w:rFonts w:hint="eastAsia"/>
        </w:rPr>
        <w:t xml:space="preserve">정과 </w:t>
      </w:r>
      <w:r>
        <w:t>관</w:t>
      </w:r>
      <w:r>
        <w:rPr>
          <w:rFonts w:hint="eastAsia"/>
        </w:rPr>
        <w:t xml:space="preserve">련된 </w:t>
      </w:r>
      <w:r>
        <w:t>일</w:t>
      </w:r>
      <w:r>
        <w:rPr>
          <w:rFonts w:hint="eastAsia"/>
        </w:rPr>
        <w:t xml:space="preserve">을 </w:t>
      </w:r>
      <w:r>
        <w:t>담</w:t>
      </w:r>
      <w:r>
        <w:rPr>
          <w:rFonts w:hint="eastAsia"/>
        </w:rPr>
        <w:t xml:space="preserve">당하는 </w:t>
      </w:r>
      <w:r>
        <w:t>구</w:t>
      </w:r>
      <w:r>
        <w:rPr>
          <w:rFonts w:hint="eastAsia"/>
        </w:rPr>
        <w:t xml:space="preserve">조체이다. </w:t>
      </w:r>
      <w:r>
        <w:t>Cbox는 자</w:t>
      </w:r>
      <w:r>
        <w:rPr>
          <w:rFonts w:hint="eastAsia"/>
        </w:rPr>
        <w:t xml:space="preserve">기 </w:t>
      </w:r>
      <w:r>
        <w:t>자</w:t>
      </w:r>
      <w:r>
        <w:rPr>
          <w:rFonts w:hint="eastAsia"/>
        </w:rPr>
        <w:t xml:space="preserve">신 </w:t>
      </w:r>
      <w:r>
        <w:t>안</w:t>
      </w:r>
      <w:r>
        <w:rPr>
          <w:rFonts w:hint="eastAsia"/>
        </w:rPr>
        <w:t xml:space="preserve">에 </w:t>
      </w:r>
      <w:r>
        <w:t>어</w:t>
      </w:r>
      <w:r>
        <w:rPr>
          <w:rFonts w:hint="eastAsia"/>
        </w:rPr>
        <w:t xml:space="preserve">떤 </w:t>
      </w:r>
      <w:r>
        <w:t>점</w:t>
      </w:r>
      <w:r>
        <w:rPr>
          <w:rFonts w:hint="eastAsia"/>
        </w:rPr>
        <w:t xml:space="preserve">이 </w:t>
      </w:r>
      <w:r>
        <w:t>있</w:t>
      </w:r>
      <w:r>
        <w:rPr>
          <w:rFonts w:hint="eastAsia"/>
        </w:rPr>
        <w:t xml:space="preserve">는지 </w:t>
      </w:r>
      <w:r>
        <w:t>검</w:t>
      </w:r>
      <w:r>
        <w:rPr>
          <w:rFonts w:hint="eastAsia"/>
        </w:rPr>
        <w:t xml:space="preserve">사할 </w:t>
      </w:r>
      <w:r>
        <w:t>수 있</w:t>
      </w:r>
      <w:r>
        <w:rPr>
          <w:rFonts w:hint="eastAsia"/>
        </w:rPr>
        <w:t xml:space="preserve">으며 </w:t>
      </w:r>
      <w:r>
        <w:t>또</w:t>
      </w:r>
      <w:r>
        <w:rPr>
          <w:rFonts w:hint="eastAsia"/>
        </w:rPr>
        <w:t xml:space="preserve">한 </w:t>
      </w:r>
      <w:r>
        <w:t>cbox</w:t>
      </w:r>
      <w:r>
        <w:rPr>
          <w:rFonts w:hint="eastAsia"/>
        </w:rPr>
        <w:t xml:space="preserve">서로 </w:t>
      </w:r>
      <w:r>
        <w:t>끼</w:t>
      </w:r>
      <w:r>
        <w:rPr>
          <w:rFonts w:hint="eastAsia"/>
        </w:rPr>
        <w:t xml:space="preserve">리의 </w:t>
      </w:r>
      <w:r>
        <w:t>충</w:t>
      </w:r>
      <w:r>
        <w:rPr>
          <w:rFonts w:hint="eastAsia"/>
        </w:rPr>
        <w:t xml:space="preserve">돌도 </w:t>
      </w:r>
      <w:r>
        <w:t>검</w:t>
      </w:r>
      <w:r>
        <w:rPr>
          <w:rFonts w:hint="eastAsia"/>
        </w:rPr>
        <w:t xml:space="preserve">사할 </w:t>
      </w:r>
      <w:r>
        <w:t>수 있</w:t>
      </w:r>
      <w:r>
        <w:rPr>
          <w:rFonts w:hint="eastAsia"/>
        </w:rPr>
        <w:t xml:space="preserve">다. </w:t>
      </w:r>
      <w:r>
        <w:t>이</w:t>
      </w:r>
      <w:r>
        <w:rPr>
          <w:rFonts w:hint="eastAsia"/>
        </w:rPr>
        <w:t xml:space="preserve">는 이후 </w:t>
      </w:r>
      <w:r>
        <w:t>플</w:t>
      </w:r>
      <w:r>
        <w:rPr>
          <w:rFonts w:hint="eastAsia"/>
        </w:rPr>
        <w:t xml:space="preserve">레이어와 </w:t>
      </w:r>
      <w:r>
        <w:t>적 탄</w:t>
      </w:r>
      <w:r>
        <w:rPr>
          <w:rFonts w:hint="eastAsia"/>
        </w:rPr>
        <w:t xml:space="preserve">알, </w:t>
      </w:r>
      <w:r>
        <w:t>혹</w:t>
      </w:r>
      <w:r>
        <w:rPr>
          <w:rFonts w:hint="eastAsia"/>
        </w:rPr>
        <w:t xml:space="preserve">은 </w:t>
      </w:r>
      <w:r>
        <w:t>플</w:t>
      </w:r>
      <w:r>
        <w:rPr>
          <w:rFonts w:hint="eastAsia"/>
        </w:rPr>
        <w:t xml:space="preserve">레이어 </w:t>
      </w:r>
      <w:r>
        <w:t>탄</w:t>
      </w:r>
      <w:r>
        <w:rPr>
          <w:rFonts w:hint="eastAsia"/>
        </w:rPr>
        <w:t xml:space="preserve">알과 </w:t>
      </w:r>
      <w:r>
        <w:t xml:space="preserve">적 </w:t>
      </w:r>
      <w:r>
        <w:rPr>
          <w:rFonts w:hint="eastAsia"/>
        </w:rPr>
        <w:t xml:space="preserve">기체의 </w:t>
      </w:r>
      <w:r>
        <w:t>충</w:t>
      </w:r>
      <w:r>
        <w:rPr>
          <w:rFonts w:hint="eastAsia"/>
        </w:rPr>
        <w:t xml:space="preserve">돌 </w:t>
      </w:r>
      <w:r>
        <w:t>판</w:t>
      </w:r>
      <w:r>
        <w:rPr>
          <w:rFonts w:hint="eastAsia"/>
        </w:rPr>
        <w:t>정</w:t>
      </w:r>
      <w:r>
        <w:t xml:space="preserve"> 등</w:t>
      </w:r>
      <w:r>
        <w:rPr>
          <w:rFonts w:hint="eastAsia"/>
        </w:rPr>
        <w:t xml:space="preserve">에 </w:t>
      </w:r>
      <w:r>
        <w:t>사</w:t>
      </w:r>
      <w:r>
        <w:rPr>
          <w:rFonts w:hint="eastAsia"/>
        </w:rPr>
        <w:t>용된다.</w:t>
      </w:r>
      <w:r>
        <w:t xml:space="preserve"> </w:t>
      </w:r>
    </w:p>
    <w:p w14:paraId="5475453A" w14:textId="77777777" w:rsidR="00392997" w:rsidRDefault="00392997" w:rsidP="00392997">
      <w:pPr>
        <w:pStyle w:val="4"/>
        <w:ind w:left="1240" w:hanging="440"/>
      </w:pPr>
      <w:r>
        <w:t>timeline.c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92997" w14:paraId="69FFB79B" w14:textId="77777777" w:rsidTr="00392997">
        <w:tc>
          <w:tcPr>
            <w:tcW w:w="9010" w:type="dxa"/>
          </w:tcPr>
          <w:p w14:paraId="31EDA08E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typedef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struct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0435434D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 xml:space="preserve"> (*func)(</w:t>
            </w: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 xml:space="preserve">*, </w:t>
            </w: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>*);</w:t>
            </w:r>
          </w:p>
          <w:p w14:paraId="0A63A10A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 xml:space="preserve"> *aux;</w:t>
            </w:r>
          </w:p>
          <w:p w14:paraId="2B25BBB9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unsigned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 xml:space="preserve"> frame;</w:t>
            </w:r>
          </w:p>
          <w:p w14:paraId="619F7FCC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>} action;</w:t>
            </w:r>
          </w:p>
          <w:p w14:paraId="3EF69BE9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15C81B94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typedef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struct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38D6BFC1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  <w:t>action* act;</w:t>
            </w:r>
          </w:p>
          <w:p w14:paraId="2187116D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unsigned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 xml:space="preserve"> size;</w:t>
            </w:r>
          </w:p>
          <w:p w14:paraId="55B452EB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>} timeline;</w:t>
            </w:r>
          </w:p>
          <w:p w14:paraId="01DDF6CA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3B5148B3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typedef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struct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385EC00A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lastRenderedPageBreak/>
              <w:tab/>
              <w:t>timeline *tl;</w:t>
            </w:r>
          </w:p>
          <w:p w14:paraId="25FA1547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unsigned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 xml:space="preserve"> seek;</w:t>
            </w:r>
          </w:p>
          <w:p w14:paraId="060F0FE0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unsigned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 xml:space="preserve"> fcnt;</w:t>
            </w:r>
          </w:p>
          <w:p w14:paraId="0AE0B801" w14:textId="77777777" w:rsidR="00392997" w:rsidRPr="0099461C" w:rsidRDefault="00392997" w:rsidP="00392997">
            <w:pPr>
              <w:rPr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>} watch;</w:t>
            </w:r>
          </w:p>
        </w:tc>
      </w:tr>
      <w:tr w:rsidR="00392997" w14:paraId="38D5EDB8" w14:textId="77777777" w:rsidTr="00392997">
        <w:tc>
          <w:tcPr>
            <w:tcW w:w="9010" w:type="dxa"/>
          </w:tcPr>
          <w:p w14:paraId="1233ACD3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643820"/>
                <w:sz w:val="16"/>
                <w:szCs w:val="16"/>
              </w:rPr>
              <w:lastRenderedPageBreak/>
              <w:t xml:space="preserve">#include </w:t>
            </w:r>
            <w:r w:rsidRPr="0099461C">
              <w:rPr>
                <w:rFonts w:ascii="Menlo" w:hAnsi="Menlo" w:cs="Menlo"/>
                <w:color w:val="C41A16"/>
                <w:sz w:val="16"/>
                <w:szCs w:val="16"/>
              </w:rPr>
              <w:t>"timeline.h"</w:t>
            </w:r>
          </w:p>
          <w:p w14:paraId="6379C343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99461C">
              <w:rPr>
                <w:rFonts w:ascii="Menlo" w:hAnsi="Menlo" w:cs="Menlo"/>
                <w:color w:val="C41A16"/>
                <w:sz w:val="16"/>
                <w:szCs w:val="16"/>
              </w:rPr>
              <w:t>"enemy.h"</w:t>
            </w:r>
          </w:p>
          <w:p w14:paraId="5144CC69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99461C">
              <w:rPr>
                <w:rFonts w:ascii="Menlo" w:hAnsi="Menlo" w:cs="Menlo"/>
                <w:color w:val="C41A16"/>
                <w:sz w:val="16"/>
                <w:szCs w:val="16"/>
              </w:rPr>
              <w:t>"player.h"</w:t>
            </w:r>
          </w:p>
          <w:p w14:paraId="5762C7A3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99461C">
              <w:rPr>
                <w:rFonts w:ascii="Menlo" w:hAnsi="Menlo" w:cs="Menlo"/>
                <w:color w:val="C41A16"/>
                <w:sz w:val="16"/>
                <w:szCs w:val="16"/>
              </w:rPr>
              <w:t>"util.h"</w:t>
            </w:r>
          </w:p>
          <w:p w14:paraId="03919CD9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043AE224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>action action_pool[ACTION_MAX];</w:t>
            </w:r>
          </w:p>
          <w:p w14:paraId="6202201F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 xml:space="preserve"> pool_seek = </w:t>
            </w:r>
            <w:r w:rsidRPr="0099461C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06972313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F295343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>action *action_alloc(</w:t>
            </w: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 xml:space="preserve"> size) {</w:t>
            </w:r>
          </w:p>
          <w:p w14:paraId="1F6C167F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 xml:space="preserve"> idx = pool_seek;</w:t>
            </w:r>
          </w:p>
          <w:p w14:paraId="10A7C202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  <w:t>pool_seek += size;</w:t>
            </w:r>
          </w:p>
          <w:p w14:paraId="0ECA7F3A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 xml:space="preserve"> (pool_seek &gt;= ACTION_MAX)</w:t>
            </w:r>
          </w:p>
          <w:p w14:paraId="097F85E7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  <w:t>printf(</w:t>
            </w:r>
            <w:r w:rsidRPr="0099461C">
              <w:rPr>
                <w:rFonts w:ascii="Menlo" w:hAnsi="Menlo" w:cs="Menlo"/>
                <w:color w:val="C41A16"/>
                <w:sz w:val="16"/>
                <w:szCs w:val="16"/>
              </w:rPr>
              <w:t>"********\nError::Action pool size exceeded!!\n********\n"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7C409A5F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return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&amp;action_pool[idx];</w:t>
            </w:r>
          </w:p>
          <w:p w14:paraId="556F3C33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27655CF3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76ABA9BF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 xml:space="preserve"> watch_update(watch *w, </w:t>
            </w: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 xml:space="preserve"> *self) {</w:t>
            </w:r>
          </w:p>
          <w:p w14:paraId="329BEB90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  <w:t>timeline *tl = w-&gt;tl;</w:t>
            </w:r>
          </w:p>
          <w:p w14:paraId="22A8D1CD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  <w:t>action *act = tl-&gt;act;</w:t>
            </w:r>
          </w:p>
          <w:p w14:paraId="41855AD2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33FA10B8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while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 xml:space="preserve"> (</w:t>
            </w:r>
            <w:r w:rsidRPr="0099461C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1B6021F0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 xml:space="preserve"> (tl-&gt;size &lt;= w-&gt;seek)</w:t>
            </w:r>
          </w:p>
          <w:p w14:paraId="5202A56A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break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4A90BA4F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else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 xml:space="preserve"> (act[w-&gt;seek].frame != w-&gt;fcnt)</w:t>
            </w:r>
          </w:p>
          <w:p w14:paraId="2D484AA2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break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4963EBD6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else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195B596B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unsigned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 xml:space="preserve"> idx = w-&gt;seek++;</w:t>
            </w:r>
          </w:p>
          <w:p w14:paraId="60822E31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  <w:t>act[idx].func(self, act[idx].aux);</w:t>
            </w:r>
          </w:p>
          <w:p w14:paraId="7D330336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290F20A9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4464B88E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708EC29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  <w:t>w-&gt;fcnt++;</w:t>
            </w:r>
          </w:p>
          <w:p w14:paraId="5C58D329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56A9A5CF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454ACED7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 xml:space="preserve"> watch_set_frame(watch *w, </w:t>
            </w: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unsigned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 xml:space="preserve"> fcnt) {</w:t>
            </w:r>
          </w:p>
          <w:p w14:paraId="61EDE35F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  <w:t>timeline *tl = w-&gt;tl;</w:t>
            </w:r>
          </w:p>
          <w:p w14:paraId="7E38A879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  <w:t>action *act = tl-&gt;act;</w:t>
            </w:r>
          </w:p>
          <w:p w14:paraId="5EA4188D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584EB6F5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  <w:t>w-&gt;fcnt = fcnt;</w:t>
            </w:r>
          </w:p>
          <w:p w14:paraId="5ECDB7C2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w-&gt;seek = </w:t>
            </w:r>
            <w:r w:rsidRPr="0099461C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150F76C1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0D4B8576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AA0D91"/>
                <w:sz w:val="16"/>
                <w:szCs w:val="16"/>
              </w:rPr>
              <w:t>while</w:t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 xml:space="preserve"> (act[w-&gt;seek].frame &lt; w-&gt;fcnt) {</w:t>
            </w:r>
          </w:p>
          <w:p w14:paraId="254BADF3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  <w:t>w-&gt;seek++;</w:t>
            </w:r>
          </w:p>
          <w:p w14:paraId="635D11F3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04868CD8" w14:textId="77777777" w:rsidR="00392997" w:rsidRPr="0099461C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AA0D91"/>
                <w:sz w:val="16"/>
                <w:szCs w:val="16"/>
              </w:rPr>
            </w:pPr>
            <w:r w:rsidRPr="0099461C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</w:tc>
      </w:tr>
    </w:tbl>
    <w:p w14:paraId="020D8EFA" w14:textId="77777777" w:rsidR="00392997" w:rsidRDefault="00392997" w:rsidP="00392997">
      <w:r>
        <w:t>timeline은 예</w:t>
      </w:r>
      <w:r>
        <w:rPr>
          <w:rFonts w:hint="eastAsia"/>
        </w:rPr>
        <w:t xml:space="preserve">정된 </w:t>
      </w:r>
      <w:r>
        <w:t>행</w:t>
      </w:r>
      <w:r>
        <w:rPr>
          <w:rFonts w:hint="eastAsia"/>
        </w:rPr>
        <w:t xml:space="preserve">위를 </w:t>
      </w:r>
      <w:r>
        <w:t>관</w:t>
      </w:r>
      <w:r>
        <w:rPr>
          <w:rFonts w:hint="eastAsia"/>
        </w:rPr>
        <w:t xml:space="preserve">리하기 </w:t>
      </w:r>
      <w:r>
        <w:t>위</w:t>
      </w:r>
      <w:r>
        <w:rPr>
          <w:rFonts w:hint="eastAsia"/>
        </w:rPr>
        <w:t xml:space="preserve">해 </w:t>
      </w:r>
      <w:r>
        <w:t>만</w:t>
      </w:r>
      <w:r>
        <w:rPr>
          <w:rFonts w:hint="eastAsia"/>
        </w:rPr>
        <w:t xml:space="preserve">들어진 </w:t>
      </w:r>
      <w:r>
        <w:t>개</w:t>
      </w:r>
      <w:r>
        <w:rPr>
          <w:rFonts w:hint="eastAsia"/>
        </w:rPr>
        <w:t xml:space="preserve">념이다. </w:t>
      </w:r>
      <w:r>
        <w:t>이 개</w:t>
      </w:r>
      <w:r>
        <w:rPr>
          <w:rFonts w:hint="eastAsia"/>
        </w:rPr>
        <w:t xml:space="preserve">념은 </w:t>
      </w:r>
      <w:r>
        <w:t>세</w:t>
      </w:r>
      <w:r>
        <w:rPr>
          <w:rFonts w:hint="eastAsia"/>
        </w:rPr>
        <w:t xml:space="preserve">가지 </w:t>
      </w:r>
      <w:r>
        <w:t>구</w:t>
      </w:r>
      <w:r>
        <w:rPr>
          <w:rFonts w:hint="eastAsia"/>
        </w:rPr>
        <w:t xml:space="preserve">조체로 </w:t>
      </w:r>
      <w:r>
        <w:t>이</w:t>
      </w:r>
      <w:r>
        <w:rPr>
          <w:rFonts w:hint="eastAsia"/>
        </w:rPr>
        <w:t xml:space="preserve">루어져있다 </w:t>
      </w:r>
      <w:r w:rsidRPr="00591FD5">
        <w:rPr>
          <w:rFonts w:hint="eastAsia"/>
        </w:rPr>
        <w:t>먼저</w:t>
      </w:r>
      <w:r w:rsidRPr="00591FD5">
        <w:t xml:space="preserve"> </w:t>
      </w:r>
      <w:r w:rsidRPr="00591FD5">
        <w:rPr>
          <w:rFonts w:hint="eastAsia"/>
        </w:rPr>
        <w:t>이</w:t>
      </w:r>
      <w:r w:rsidRPr="00591FD5">
        <w:t xml:space="preserve"> timeline</w:t>
      </w:r>
      <w:r w:rsidRPr="00591FD5">
        <w:rPr>
          <w:rFonts w:hint="eastAsia"/>
        </w:rPr>
        <w:t>의</w:t>
      </w:r>
      <w:r w:rsidRPr="00591FD5">
        <w:t xml:space="preserve"> </w:t>
      </w:r>
      <w:r w:rsidRPr="00591FD5">
        <w:rPr>
          <w:rFonts w:hint="eastAsia"/>
        </w:rPr>
        <w:t>원소에</w:t>
      </w:r>
      <w:r w:rsidRPr="00591FD5">
        <w:t xml:space="preserve"> </w:t>
      </w:r>
      <w:r w:rsidRPr="00591FD5">
        <w:rPr>
          <w:rFonts w:hint="eastAsia"/>
        </w:rPr>
        <w:t>해당하는</w:t>
      </w:r>
      <w:r w:rsidRPr="00591FD5">
        <w:t xml:space="preserve"> action. Action</w:t>
      </w:r>
      <w:r w:rsidRPr="00591FD5">
        <w:rPr>
          <w:rFonts w:hint="eastAsia"/>
        </w:rPr>
        <w:t>은</w:t>
      </w:r>
      <w:r w:rsidRPr="00591FD5">
        <w:t xml:space="preserve"> </w:t>
      </w:r>
      <w:r w:rsidRPr="00591FD5">
        <w:rPr>
          <w:rFonts w:hint="eastAsia"/>
        </w:rPr>
        <w:t>프레임</w:t>
      </w:r>
      <w:r w:rsidRPr="00591FD5">
        <w:t xml:space="preserve"> </w:t>
      </w:r>
      <w:r w:rsidRPr="00591FD5">
        <w:rPr>
          <w:rFonts w:hint="eastAsia"/>
        </w:rPr>
        <w:t>수와</w:t>
      </w:r>
      <w:r w:rsidRPr="00591FD5">
        <w:t xml:space="preserve"> function pointer</w:t>
      </w:r>
      <w:r w:rsidRPr="00591FD5">
        <w:rPr>
          <w:rFonts w:hint="eastAsia"/>
        </w:rPr>
        <w:t>의</w:t>
      </w:r>
      <w:r w:rsidRPr="00591FD5">
        <w:t xml:space="preserve"> </w:t>
      </w:r>
      <w:r w:rsidRPr="00591FD5">
        <w:rPr>
          <w:rFonts w:hint="eastAsia"/>
        </w:rPr>
        <w:t>쌍으로</w:t>
      </w:r>
      <w:r w:rsidRPr="00591FD5">
        <w:t xml:space="preserve">, </w:t>
      </w:r>
      <w:r w:rsidRPr="00591FD5">
        <w:rPr>
          <w:rFonts w:hint="eastAsia"/>
        </w:rPr>
        <w:t>어떤</w:t>
      </w:r>
      <w:r w:rsidRPr="00591FD5">
        <w:t xml:space="preserve"> </w:t>
      </w:r>
      <w:r w:rsidRPr="00591FD5">
        <w:rPr>
          <w:rFonts w:hint="eastAsia"/>
        </w:rPr>
        <w:t>객체가</w:t>
      </w:r>
      <w:r w:rsidRPr="00591FD5">
        <w:t xml:space="preserve"> </w:t>
      </w:r>
      <w:r w:rsidRPr="00591FD5">
        <w:rPr>
          <w:rFonts w:hint="eastAsia"/>
        </w:rPr>
        <w:t>프레임</w:t>
      </w:r>
      <w:r w:rsidRPr="00591FD5">
        <w:t xml:space="preserve"> </w:t>
      </w:r>
      <w:r w:rsidRPr="00591FD5">
        <w:rPr>
          <w:rFonts w:hint="eastAsia"/>
        </w:rPr>
        <w:t>수를</w:t>
      </w:r>
      <w:r w:rsidRPr="00591FD5">
        <w:t xml:space="preserve"> </w:t>
      </w:r>
      <w:r w:rsidRPr="00591FD5">
        <w:rPr>
          <w:rFonts w:hint="eastAsia"/>
        </w:rPr>
        <w:t>센지</w:t>
      </w:r>
      <w:r w:rsidRPr="00591FD5">
        <w:t xml:space="preserve"> </w:t>
      </w:r>
      <w:r w:rsidRPr="00591FD5">
        <w:rPr>
          <w:rFonts w:hint="eastAsia"/>
        </w:rPr>
        <w:t>어느</w:t>
      </w:r>
      <w:r w:rsidRPr="00591FD5">
        <w:t xml:space="preserve"> </w:t>
      </w:r>
      <w:r w:rsidRPr="00591FD5">
        <w:rPr>
          <w:rFonts w:hint="eastAsia"/>
        </w:rPr>
        <w:t>정도</w:t>
      </w:r>
      <w:r w:rsidRPr="00591FD5">
        <w:t xml:space="preserve"> </w:t>
      </w:r>
      <w:r w:rsidRPr="00591FD5">
        <w:rPr>
          <w:rFonts w:hint="eastAsia"/>
        </w:rPr>
        <w:t>시간이</w:t>
      </w:r>
      <w:r w:rsidRPr="00591FD5">
        <w:t xml:space="preserve"> </w:t>
      </w:r>
      <w:r w:rsidRPr="00591FD5">
        <w:rPr>
          <w:rFonts w:hint="eastAsia"/>
        </w:rPr>
        <w:t>지나면</w:t>
      </w:r>
      <w:r w:rsidRPr="00591FD5">
        <w:t xml:space="preserve"> </w:t>
      </w:r>
      <w:r w:rsidRPr="00591FD5">
        <w:rPr>
          <w:rFonts w:hint="eastAsia"/>
        </w:rPr>
        <w:t>예정된</w:t>
      </w:r>
      <w:r w:rsidRPr="00591FD5">
        <w:t xml:space="preserve"> function pointer</w:t>
      </w:r>
      <w:r w:rsidRPr="00591FD5">
        <w:rPr>
          <w:rFonts w:hint="eastAsia"/>
        </w:rPr>
        <w:t>가</w:t>
      </w:r>
      <w:r w:rsidRPr="00591FD5">
        <w:t xml:space="preserve"> </w:t>
      </w:r>
      <w:r w:rsidRPr="00591FD5">
        <w:rPr>
          <w:rFonts w:hint="eastAsia"/>
        </w:rPr>
        <w:t>작동하는</w:t>
      </w:r>
      <w:r w:rsidRPr="00591FD5">
        <w:t xml:space="preserve"> </w:t>
      </w:r>
      <w:r w:rsidRPr="00591FD5">
        <w:rPr>
          <w:rFonts w:hint="eastAsia"/>
        </w:rPr>
        <w:t>식이다</w:t>
      </w:r>
      <w:r w:rsidRPr="00591FD5">
        <w:t>. Action</w:t>
      </w:r>
      <w:r w:rsidRPr="00591FD5">
        <w:rPr>
          <w:rFonts w:hint="eastAsia"/>
        </w:rPr>
        <w:t>의</w:t>
      </w:r>
      <w:r w:rsidRPr="00591FD5">
        <w:t xml:space="preserve"> function</w:t>
      </w:r>
      <w:r w:rsidRPr="00591FD5">
        <w:rPr>
          <w:rFonts w:hint="eastAsia"/>
        </w:rPr>
        <w:t>은</w:t>
      </w:r>
      <w:r w:rsidRPr="00591FD5">
        <w:t xml:space="preserve"> </w:t>
      </w:r>
      <w:r w:rsidRPr="00591FD5">
        <w:rPr>
          <w:rFonts w:hint="eastAsia"/>
        </w:rPr>
        <w:t>실행의</w:t>
      </w:r>
      <w:r w:rsidRPr="00591FD5">
        <w:t xml:space="preserve"> </w:t>
      </w:r>
      <w:r w:rsidRPr="00591FD5">
        <w:rPr>
          <w:rFonts w:hint="eastAsia"/>
        </w:rPr>
        <w:t>주체</w:t>
      </w:r>
      <w:r w:rsidRPr="00591FD5">
        <w:t xml:space="preserve"> </w:t>
      </w:r>
      <w:r w:rsidRPr="00591FD5">
        <w:rPr>
          <w:rFonts w:hint="eastAsia"/>
        </w:rPr>
        <w:t>자기</w:t>
      </w:r>
      <w:r w:rsidRPr="00591FD5">
        <w:t xml:space="preserve"> </w:t>
      </w:r>
      <w:r w:rsidRPr="00591FD5">
        <w:rPr>
          <w:rFonts w:hint="eastAsia"/>
        </w:rPr>
        <w:t>자신을</w:t>
      </w:r>
      <w:r w:rsidRPr="00591FD5">
        <w:t xml:space="preserve"> </w:t>
      </w:r>
      <w:r w:rsidRPr="00591FD5">
        <w:rPr>
          <w:rFonts w:hint="eastAsia"/>
        </w:rPr>
        <w:t>가리키는</w:t>
      </w:r>
      <w:r w:rsidRPr="00591FD5">
        <w:t xml:space="preserve"> void </w:t>
      </w:r>
      <w:r w:rsidRPr="00591FD5">
        <w:rPr>
          <w:rFonts w:hint="eastAsia"/>
        </w:rPr>
        <w:t>포인터와</w:t>
      </w:r>
      <w:r w:rsidRPr="00591FD5">
        <w:t xml:space="preserve"> </w:t>
      </w:r>
      <w:r w:rsidRPr="00591FD5">
        <w:rPr>
          <w:rFonts w:hint="eastAsia"/>
        </w:rPr>
        <w:t>기타</w:t>
      </w:r>
      <w:r w:rsidRPr="00591FD5">
        <w:t xml:space="preserve"> </w:t>
      </w:r>
      <w:r w:rsidRPr="00591FD5">
        <w:rPr>
          <w:rFonts w:hint="eastAsia"/>
        </w:rPr>
        <w:t>인자를</w:t>
      </w:r>
      <w:r w:rsidRPr="00591FD5">
        <w:t xml:space="preserve"> </w:t>
      </w:r>
      <w:r w:rsidRPr="00591FD5">
        <w:rPr>
          <w:rFonts w:hint="eastAsia"/>
        </w:rPr>
        <w:t>넣을</w:t>
      </w:r>
      <w:r w:rsidRPr="00591FD5">
        <w:t xml:space="preserve"> </w:t>
      </w:r>
      <w:r w:rsidRPr="00591FD5">
        <w:rPr>
          <w:rFonts w:hint="eastAsia"/>
        </w:rPr>
        <w:t>수</w:t>
      </w:r>
      <w:r w:rsidRPr="00591FD5">
        <w:t xml:space="preserve"> </w:t>
      </w:r>
      <w:r w:rsidRPr="00591FD5">
        <w:rPr>
          <w:rFonts w:hint="eastAsia"/>
        </w:rPr>
        <w:t>있는</w:t>
      </w:r>
      <w:r w:rsidRPr="00591FD5">
        <w:t xml:space="preserve"> </w:t>
      </w:r>
      <w:r w:rsidRPr="00591FD5">
        <w:rPr>
          <w:rFonts w:hint="eastAsia"/>
        </w:rPr>
        <w:t>또</w:t>
      </w:r>
      <w:r w:rsidRPr="00591FD5">
        <w:t xml:space="preserve"> </w:t>
      </w:r>
      <w:r w:rsidRPr="00591FD5">
        <w:rPr>
          <w:rFonts w:hint="eastAsia"/>
        </w:rPr>
        <w:t>다른</w:t>
      </w:r>
      <w:r w:rsidRPr="00591FD5">
        <w:t xml:space="preserve"> void </w:t>
      </w:r>
      <w:r w:rsidRPr="00591FD5">
        <w:rPr>
          <w:rFonts w:hint="eastAsia"/>
        </w:rPr>
        <w:t>포인터</w:t>
      </w:r>
      <w:r w:rsidRPr="00591FD5">
        <w:t xml:space="preserve"> </w:t>
      </w:r>
      <w:r w:rsidRPr="00591FD5">
        <w:rPr>
          <w:rFonts w:hint="eastAsia"/>
        </w:rPr>
        <w:t>두개를</w:t>
      </w:r>
      <w:r w:rsidRPr="00591FD5">
        <w:t xml:space="preserve"> </w:t>
      </w:r>
      <w:r w:rsidRPr="00591FD5">
        <w:rPr>
          <w:rFonts w:hint="eastAsia"/>
        </w:rPr>
        <w:t>인자로</w:t>
      </w:r>
      <w:r w:rsidRPr="00591FD5">
        <w:t xml:space="preserve"> </w:t>
      </w:r>
      <w:r w:rsidRPr="00591FD5">
        <w:rPr>
          <w:rFonts w:hint="eastAsia"/>
        </w:rPr>
        <w:t>받는다</w:t>
      </w:r>
      <w:r w:rsidRPr="00591FD5">
        <w:t xml:space="preserve">. </w:t>
      </w:r>
      <w:r w:rsidRPr="00591FD5">
        <w:rPr>
          <w:rFonts w:hint="eastAsia"/>
        </w:rPr>
        <w:t>다음</w:t>
      </w:r>
      <w:r w:rsidRPr="00591FD5">
        <w:t xml:space="preserve"> Timeline</w:t>
      </w:r>
      <w:r w:rsidRPr="00591FD5">
        <w:rPr>
          <w:rFonts w:hint="eastAsia"/>
        </w:rPr>
        <w:t>은</w:t>
      </w:r>
      <w:r w:rsidRPr="00591FD5">
        <w:t xml:space="preserve"> action</w:t>
      </w:r>
      <w:r w:rsidRPr="00591FD5">
        <w:rPr>
          <w:rFonts w:hint="eastAsia"/>
        </w:rPr>
        <w:t>의</w:t>
      </w:r>
      <w:r w:rsidRPr="00591FD5">
        <w:t xml:space="preserve"> </w:t>
      </w:r>
      <w:r w:rsidRPr="00591FD5">
        <w:rPr>
          <w:rFonts w:hint="eastAsia"/>
        </w:rPr>
        <w:t>집합으로</w:t>
      </w:r>
      <w:r w:rsidRPr="00591FD5">
        <w:t>, action</w:t>
      </w:r>
      <w:r w:rsidRPr="00591FD5">
        <w:rPr>
          <w:rFonts w:hint="eastAsia"/>
        </w:rPr>
        <w:t>이</w:t>
      </w:r>
      <w:r w:rsidRPr="00591FD5">
        <w:t xml:space="preserve"> </w:t>
      </w:r>
      <w:r w:rsidRPr="00591FD5">
        <w:rPr>
          <w:rFonts w:hint="eastAsia"/>
        </w:rPr>
        <w:t>시간</w:t>
      </w:r>
      <w:r w:rsidRPr="00591FD5">
        <w:t xml:space="preserve"> </w:t>
      </w:r>
      <w:r w:rsidRPr="00591FD5">
        <w:rPr>
          <w:rFonts w:hint="eastAsia"/>
        </w:rPr>
        <w:t>순서대로</w:t>
      </w:r>
      <w:r w:rsidRPr="00591FD5">
        <w:t xml:space="preserve"> </w:t>
      </w:r>
      <w:r w:rsidRPr="00591FD5">
        <w:rPr>
          <w:rFonts w:hint="eastAsia"/>
        </w:rPr>
        <w:t>정렬된</w:t>
      </w:r>
      <w:r w:rsidRPr="00591FD5">
        <w:t xml:space="preserve"> array</w:t>
      </w:r>
      <w:r>
        <w:rPr>
          <w:rFonts w:hint="eastAsia"/>
        </w:rPr>
        <w:t xml:space="preserve">와 </w:t>
      </w:r>
      <w:r w:rsidRPr="00591FD5">
        <w:rPr>
          <w:rFonts w:hint="eastAsia"/>
        </w:rPr>
        <w:t>그</w:t>
      </w:r>
      <w:r w:rsidRPr="00591FD5">
        <w:t xml:space="preserve"> </w:t>
      </w:r>
      <w:r w:rsidRPr="00591FD5">
        <w:rPr>
          <w:rFonts w:hint="eastAsia"/>
        </w:rPr>
        <w:t>크기</w:t>
      </w:r>
      <w:r>
        <w:rPr>
          <w:rFonts w:hint="eastAsia"/>
        </w:rPr>
        <w:t>를</w:t>
      </w:r>
      <w:r w:rsidRPr="00591FD5">
        <w:t xml:space="preserve"> </w:t>
      </w:r>
      <w:r w:rsidRPr="00591FD5">
        <w:rPr>
          <w:rFonts w:hint="eastAsia"/>
        </w:rPr>
        <w:t>가지고있는</w:t>
      </w:r>
      <w:r w:rsidRPr="00591FD5">
        <w:t xml:space="preserve"> wrapper</w:t>
      </w:r>
      <w:r w:rsidRPr="00591FD5">
        <w:rPr>
          <w:rFonts w:hint="eastAsia"/>
        </w:rPr>
        <w:t>이다</w:t>
      </w:r>
      <w:r w:rsidRPr="00591FD5">
        <w:t xml:space="preserve">. </w:t>
      </w:r>
      <w:r w:rsidRPr="00591FD5">
        <w:rPr>
          <w:rFonts w:hint="eastAsia"/>
        </w:rPr>
        <w:t>마지막으로</w:t>
      </w:r>
      <w:r w:rsidRPr="00591FD5">
        <w:t xml:space="preserve"> watch</w:t>
      </w:r>
      <w:r w:rsidRPr="00591FD5">
        <w:rPr>
          <w:rFonts w:hint="eastAsia"/>
        </w:rPr>
        <w:t>는</w:t>
      </w:r>
      <w:r w:rsidRPr="00591FD5">
        <w:t xml:space="preserve"> </w:t>
      </w:r>
      <w:r w:rsidRPr="00591FD5">
        <w:rPr>
          <w:rFonts w:hint="eastAsia"/>
        </w:rPr>
        <w:t>이</w:t>
      </w:r>
      <w:r w:rsidRPr="00591FD5">
        <w:t xml:space="preserve"> timeline</w:t>
      </w:r>
      <w:r>
        <w:rPr>
          <w:rFonts w:hint="eastAsia"/>
        </w:rPr>
        <w:t>개념을</w:t>
      </w:r>
      <w:r w:rsidRPr="00591FD5">
        <w:t xml:space="preserve"> </w:t>
      </w:r>
      <w:r>
        <w:rPr>
          <w:rFonts w:hint="eastAsia"/>
        </w:rPr>
        <w:t>동작시키는</w:t>
      </w:r>
      <w:r>
        <w:t xml:space="preserve"> </w:t>
      </w:r>
      <w:r w:rsidRPr="00591FD5">
        <w:rPr>
          <w:rFonts w:hint="eastAsia"/>
        </w:rPr>
        <w:t>부분으로</w:t>
      </w:r>
      <w:r w:rsidRPr="00591FD5">
        <w:t>, watch</w:t>
      </w:r>
      <w:r w:rsidRPr="00591FD5">
        <w:rPr>
          <w:rFonts w:hint="eastAsia"/>
        </w:rPr>
        <w:t>는</w:t>
      </w:r>
      <w:r w:rsidRPr="00591FD5">
        <w:t xml:space="preserve"> </w:t>
      </w:r>
      <w:r w:rsidRPr="00591FD5">
        <w:rPr>
          <w:rFonts w:hint="eastAsia"/>
        </w:rPr>
        <w:t>자기</w:t>
      </w:r>
      <w:r w:rsidRPr="00591FD5">
        <w:t xml:space="preserve"> </w:t>
      </w:r>
      <w:r w:rsidRPr="00591FD5">
        <w:rPr>
          <w:rFonts w:hint="eastAsia"/>
        </w:rPr>
        <w:t>자신이</w:t>
      </w:r>
      <w:r w:rsidRPr="00591FD5">
        <w:t xml:space="preserve"> </w:t>
      </w:r>
      <w:r w:rsidRPr="00591FD5">
        <w:rPr>
          <w:rFonts w:hint="eastAsia"/>
        </w:rPr>
        <w:t>들고있는</w:t>
      </w:r>
      <w:r w:rsidRPr="00591FD5">
        <w:t xml:space="preserve"> timeline</w:t>
      </w:r>
      <w:r>
        <w:t>구</w:t>
      </w:r>
      <w:r>
        <w:rPr>
          <w:rFonts w:hint="eastAsia"/>
        </w:rPr>
        <w:t>조체를</w:t>
      </w:r>
      <w:r w:rsidRPr="00591FD5">
        <w:t xml:space="preserve"> </w:t>
      </w:r>
      <w:r w:rsidRPr="00591FD5">
        <w:rPr>
          <w:rFonts w:hint="eastAsia"/>
        </w:rPr>
        <w:t>보면서</w:t>
      </w:r>
      <w:r w:rsidRPr="00591FD5">
        <w:t xml:space="preserve"> </w:t>
      </w:r>
      <w:r w:rsidRPr="00591FD5">
        <w:rPr>
          <w:rFonts w:hint="eastAsia"/>
        </w:rPr>
        <w:t>자신이</w:t>
      </w:r>
      <w:r w:rsidRPr="00591FD5">
        <w:t xml:space="preserve"> </w:t>
      </w:r>
      <w:r w:rsidRPr="00591FD5">
        <w:rPr>
          <w:rFonts w:hint="eastAsia"/>
        </w:rPr>
        <w:t>세고있는</w:t>
      </w:r>
      <w:r w:rsidRPr="00591FD5">
        <w:t xml:space="preserve"> </w:t>
      </w:r>
      <w:r w:rsidRPr="00591FD5">
        <w:rPr>
          <w:rFonts w:hint="eastAsia"/>
        </w:rPr>
        <w:t>카운터가</w:t>
      </w:r>
      <w:r w:rsidRPr="00591FD5">
        <w:t xml:space="preserve"> </w:t>
      </w:r>
      <w:r w:rsidRPr="00591FD5">
        <w:rPr>
          <w:rFonts w:hint="eastAsia"/>
        </w:rPr>
        <w:t>일정</w:t>
      </w:r>
      <w:r w:rsidRPr="00591FD5">
        <w:t xml:space="preserve"> </w:t>
      </w:r>
      <w:r w:rsidRPr="00591FD5">
        <w:rPr>
          <w:rFonts w:hint="eastAsia"/>
        </w:rPr>
        <w:t>시간에</w:t>
      </w:r>
      <w:r w:rsidRPr="00591FD5">
        <w:t xml:space="preserve"> </w:t>
      </w:r>
      <w:r w:rsidRPr="00591FD5">
        <w:rPr>
          <w:rFonts w:hint="eastAsia"/>
        </w:rPr>
        <w:t>도달하면</w:t>
      </w:r>
      <w:r w:rsidRPr="00591FD5">
        <w:t xml:space="preserve"> timeline</w:t>
      </w:r>
      <w:r w:rsidRPr="00591FD5">
        <w:rPr>
          <w:rFonts w:hint="eastAsia"/>
        </w:rPr>
        <w:t>에</w:t>
      </w:r>
      <w:r w:rsidRPr="00591FD5">
        <w:t xml:space="preserve"> </w:t>
      </w:r>
      <w:r w:rsidRPr="00591FD5">
        <w:rPr>
          <w:rFonts w:hint="eastAsia"/>
        </w:rPr>
        <w:t>예정된</w:t>
      </w:r>
      <w:r w:rsidRPr="00591FD5">
        <w:t xml:space="preserve"> action</w:t>
      </w:r>
      <w:r w:rsidRPr="00591FD5">
        <w:rPr>
          <w:rFonts w:hint="eastAsia"/>
        </w:rPr>
        <w:t>을</w:t>
      </w:r>
      <w:r w:rsidRPr="00591FD5">
        <w:t xml:space="preserve"> </w:t>
      </w:r>
      <w:r w:rsidRPr="00591FD5">
        <w:rPr>
          <w:rFonts w:hint="eastAsia"/>
        </w:rPr>
        <w:t>실행시킨다</w:t>
      </w:r>
      <w:r>
        <w:t xml:space="preserve">. </w:t>
      </w:r>
      <w:r>
        <w:rPr>
          <w:rFonts w:hint="eastAsia"/>
        </w:rPr>
        <w:t xml:space="preserve">이후에 </w:t>
      </w:r>
      <w:r>
        <w:t>설</w:t>
      </w:r>
      <w:r>
        <w:rPr>
          <w:rFonts w:hint="eastAsia"/>
        </w:rPr>
        <w:t xml:space="preserve">명될 </w:t>
      </w:r>
      <w:r>
        <w:t>적</w:t>
      </w:r>
      <w:r>
        <w:rPr>
          <w:rFonts w:hint="eastAsia"/>
        </w:rPr>
        <w:t xml:space="preserve">군과 </w:t>
      </w:r>
      <w:r>
        <w:t>스</w:t>
      </w:r>
      <w:r>
        <w:rPr>
          <w:rFonts w:hint="eastAsia"/>
        </w:rPr>
        <w:t xml:space="preserve">테이지는 </w:t>
      </w:r>
      <w:r>
        <w:t>이 timeline개</w:t>
      </w:r>
      <w:r>
        <w:rPr>
          <w:rFonts w:hint="eastAsia"/>
        </w:rPr>
        <w:t xml:space="preserve">념에 </w:t>
      </w:r>
      <w:r>
        <w:t>기</w:t>
      </w:r>
      <w:r>
        <w:rPr>
          <w:rFonts w:hint="eastAsia"/>
        </w:rPr>
        <w:t xml:space="preserve">반하여 </w:t>
      </w:r>
      <w:r>
        <w:t>작</w:t>
      </w:r>
      <w:r>
        <w:rPr>
          <w:rFonts w:hint="eastAsia"/>
        </w:rPr>
        <w:t>동한다.</w:t>
      </w:r>
    </w:p>
    <w:p w14:paraId="5D32CC35" w14:textId="77777777" w:rsidR="00392997" w:rsidRDefault="00392997" w:rsidP="00392997">
      <w:pPr>
        <w:pStyle w:val="3"/>
        <w:ind w:left="1000" w:hanging="400"/>
      </w:pPr>
      <w:r>
        <w:lastRenderedPageBreak/>
        <w:t>게</w:t>
      </w:r>
      <w:r>
        <w:rPr>
          <w:rFonts w:hint="eastAsia"/>
        </w:rPr>
        <w:t>임</w:t>
      </w:r>
      <w:r>
        <w:t xml:space="preserve"> 미</w:t>
      </w:r>
      <w:r>
        <w:rPr>
          <w:rFonts w:hint="eastAsia"/>
        </w:rPr>
        <w:t xml:space="preserve">들엔드 </w:t>
      </w:r>
      <w:r>
        <w:t>시</w:t>
      </w:r>
      <w:r>
        <w:rPr>
          <w:rFonts w:hint="eastAsia"/>
        </w:rPr>
        <w:t>스템</w:t>
      </w:r>
    </w:p>
    <w:p w14:paraId="00D100BA" w14:textId="77777777" w:rsidR="00392997" w:rsidRDefault="00392997" w:rsidP="00392997">
      <w:pPr>
        <w:pStyle w:val="4"/>
        <w:ind w:left="1240" w:hanging="440"/>
      </w:pPr>
      <w:r>
        <w:t>Pool</w:t>
      </w:r>
    </w:p>
    <w:p w14:paraId="6D158029" w14:textId="77777777" w:rsidR="00392997" w:rsidRDefault="00392997" w:rsidP="00392997">
      <w:r>
        <w:rPr>
          <w:rFonts w:hint="eastAsia"/>
        </w:rPr>
        <w:t>소스코드를</w:t>
      </w:r>
      <w:r>
        <w:t xml:space="preserve"> </w:t>
      </w:r>
      <w:r>
        <w:rPr>
          <w:rFonts w:hint="eastAsia"/>
        </w:rPr>
        <w:t>설명하기에</w:t>
      </w:r>
      <w:r>
        <w:t xml:space="preserve"> </w:t>
      </w:r>
      <w:r>
        <w:rPr>
          <w:rFonts w:hint="eastAsia"/>
        </w:rPr>
        <w:t>앞서</w:t>
      </w:r>
      <w:r>
        <w:t xml:space="preserve"> pool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>짚고</w:t>
      </w:r>
      <w:r>
        <w:t xml:space="preserve"> </w:t>
      </w:r>
      <w:r>
        <w:rPr>
          <w:rFonts w:hint="eastAsia"/>
        </w:rPr>
        <w:t>넘어가자</w:t>
      </w:r>
      <w:r>
        <w:t xml:space="preserve">. </w:t>
      </w:r>
      <w:r>
        <w:rPr>
          <w:rFonts w:hint="eastAsia"/>
        </w:rPr>
        <w:t>본</w:t>
      </w:r>
      <w:r>
        <w:t xml:space="preserve"> </w:t>
      </w:r>
      <w:r>
        <w:rPr>
          <w:rFonts w:hint="eastAsia"/>
        </w:rPr>
        <w:t>프로젝트에는</w:t>
      </w:r>
      <w:r>
        <w:t xml:space="preserve"> </w:t>
      </w:r>
      <w:r>
        <w:rPr>
          <w:rFonts w:hint="eastAsia"/>
        </w:rPr>
        <w:t>동적</w:t>
      </w:r>
      <w:r>
        <w:t xml:space="preserve"> </w:t>
      </w:r>
      <w:r>
        <w:rPr>
          <w:rFonts w:hint="eastAsia"/>
        </w:rPr>
        <w:t>할당이</w:t>
      </w:r>
      <w:r>
        <w:t xml:space="preserve"> </w:t>
      </w:r>
      <w:r>
        <w:rPr>
          <w:rFonts w:hint="eastAsia"/>
        </w:rPr>
        <w:t>전혀</w:t>
      </w:r>
      <w:r>
        <w:t xml:space="preserve"> </w:t>
      </w:r>
      <w:r>
        <w:rPr>
          <w:rFonts w:hint="eastAsia"/>
        </w:rPr>
        <w:t>사용되지</w:t>
      </w:r>
      <w:r>
        <w:t xml:space="preserve"> </w:t>
      </w:r>
      <w:r>
        <w:rPr>
          <w:rFonts w:hint="eastAsia"/>
        </w:rPr>
        <w:t>않는다</w:t>
      </w:r>
      <w:r>
        <w:t xml:space="preserve">. </w:t>
      </w:r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>정보는</w:t>
      </w:r>
      <w:r>
        <w:t xml:space="preserve"> compile time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정해진</w:t>
      </w:r>
      <w:r>
        <w:t xml:space="preserve"> </w:t>
      </w:r>
      <w:r>
        <w:rPr>
          <w:rFonts w:hint="eastAsia"/>
        </w:rPr>
        <w:t>공간에</w:t>
      </w:r>
      <w:r>
        <w:t xml:space="preserve"> </w:t>
      </w:r>
      <w:r>
        <w:rPr>
          <w:rFonts w:hint="eastAsia"/>
        </w:rPr>
        <w:t>모두</w:t>
      </w:r>
      <w:r>
        <w:t xml:space="preserve"> </w:t>
      </w:r>
      <w:r>
        <w:rPr>
          <w:rFonts w:hint="eastAsia"/>
        </w:rPr>
        <w:t>들어가며</w:t>
      </w:r>
      <w:r>
        <w:t xml:space="preserve">, </w:t>
      </w:r>
      <w:r>
        <w:rPr>
          <w:rFonts w:hint="eastAsia"/>
        </w:rPr>
        <w:t>이를</w:t>
      </w:r>
      <w:r>
        <w:t xml:space="preserve"> </w:t>
      </w:r>
      <w:r>
        <w:rPr>
          <w:rFonts w:hint="eastAsia"/>
        </w:rPr>
        <w:t>관리하기</w:t>
      </w:r>
      <w:r>
        <w:t xml:space="preserve"> </w:t>
      </w:r>
      <w:r>
        <w:rPr>
          <w:rFonts w:hint="eastAsia"/>
        </w:rPr>
        <w:t>위해</w:t>
      </w:r>
      <w:r>
        <w:t xml:space="preserve"> pool</w:t>
      </w:r>
      <w:r>
        <w:rPr>
          <w:rFonts w:hint="eastAsia"/>
        </w:rPr>
        <w:t>이라는</w:t>
      </w:r>
      <w:r>
        <w:t xml:space="preserve"> </w:t>
      </w:r>
      <w:r>
        <w:rPr>
          <w:rFonts w:hint="eastAsia"/>
        </w:rPr>
        <w:t>개념을</w:t>
      </w:r>
      <w:r>
        <w:t xml:space="preserve"> </w:t>
      </w:r>
      <w:r>
        <w:rPr>
          <w:rFonts w:hint="eastAsia"/>
        </w:rPr>
        <w:t>도입했다</w:t>
      </w:r>
      <w:r>
        <w:t>. Pool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기본적으로</w:t>
      </w:r>
      <w:r>
        <w:t xml:space="preserve"> </w:t>
      </w:r>
      <w:r>
        <w:rPr>
          <w:rFonts w:hint="eastAsia"/>
        </w:rPr>
        <w:t>메모리상에</w:t>
      </w:r>
      <w:r>
        <w:t xml:space="preserve"> </w:t>
      </w:r>
      <w:r>
        <w:rPr>
          <w:rFonts w:hint="eastAsia"/>
        </w:rPr>
        <w:t>정적으로</w:t>
      </w:r>
      <w:r>
        <w:t xml:space="preserve"> </w:t>
      </w:r>
      <w:r>
        <w:rPr>
          <w:rFonts w:hint="eastAsia"/>
        </w:rPr>
        <w:t>만들어진</w:t>
      </w:r>
      <w:r>
        <w:t xml:space="preserve"> array</w:t>
      </w:r>
      <w:r>
        <w:rPr>
          <w:rFonts w:hint="eastAsia"/>
        </w:rPr>
        <w:t>이다</w:t>
      </w:r>
      <w:r>
        <w:t xml:space="preserve">. </w:t>
      </w:r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사용자가</w:t>
      </w:r>
      <w:r>
        <w:t xml:space="preserve"> </w:t>
      </w:r>
      <w:r>
        <w:rPr>
          <w:rFonts w:hint="eastAsia"/>
        </w:rPr>
        <w:t>할당을</w:t>
      </w:r>
      <w:r>
        <w:t xml:space="preserve"> </w:t>
      </w:r>
      <w:r>
        <w:rPr>
          <w:rFonts w:hint="eastAsia"/>
        </w:rPr>
        <w:t>요청하면</w:t>
      </w:r>
      <w:r>
        <w:t xml:space="preserve"> pool</w:t>
      </w:r>
      <w:r>
        <w:rPr>
          <w:rFonts w:hint="eastAsia"/>
        </w:rPr>
        <w:t>은</w:t>
      </w:r>
      <w:r>
        <w:t xml:space="preserve"> array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아직</w:t>
      </w:r>
      <w:r>
        <w:t xml:space="preserve"> </w:t>
      </w:r>
      <w:r>
        <w:rPr>
          <w:rFonts w:hint="eastAsia"/>
        </w:rPr>
        <w:t>쓰이지</w:t>
      </w:r>
      <w:r>
        <w:t xml:space="preserve"> </w:t>
      </w:r>
      <w:r>
        <w:rPr>
          <w:rFonts w:hint="eastAsia"/>
        </w:rPr>
        <w:t>않은</w:t>
      </w:r>
      <w:r>
        <w:t xml:space="preserve"> </w:t>
      </w:r>
      <w:r>
        <w:rPr>
          <w:rFonts w:hint="eastAsia"/>
        </w:rPr>
        <w:t>원소를</w:t>
      </w:r>
      <w:r>
        <w:t xml:space="preserve"> </w:t>
      </w:r>
      <w:r>
        <w:rPr>
          <w:rFonts w:hint="eastAsia"/>
        </w:rPr>
        <w:t>꺼내어</w:t>
      </w:r>
      <w:r>
        <w:t xml:space="preserve"> </w:t>
      </w:r>
      <w:r>
        <w:rPr>
          <w:rFonts w:hint="eastAsia"/>
        </w:rPr>
        <w:t>제공한다</w:t>
      </w:r>
      <w:r>
        <w:t xml:space="preserve">. </w:t>
      </w:r>
      <w:r>
        <w:rPr>
          <w:rFonts w:hint="eastAsia"/>
        </w:rPr>
        <w:t>그러므로</w:t>
      </w:r>
      <w:r>
        <w:t xml:space="preserve"> complie time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정한</w:t>
      </w:r>
      <w:r>
        <w:t xml:space="preserve"> </w:t>
      </w:r>
      <w:r>
        <w:rPr>
          <w:rFonts w:hint="eastAsia"/>
        </w:rPr>
        <w:t>양</w:t>
      </w:r>
      <w:r>
        <w:t xml:space="preserve"> </w:t>
      </w:r>
      <w:r>
        <w:rPr>
          <w:rFonts w:hint="eastAsia"/>
        </w:rPr>
        <w:t>보다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원소를</w:t>
      </w:r>
      <w:r>
        <w:t xml:space="preserve"> </w:t>
      </w:r>
      <w:r>
        <w:rPr>
          <w:rFonts w:hint="eastAsia"/>
        </w:rPr>
        <w:t>쓸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없지만</w:t>
      </w:r>
      <w:r>
        <w:t xml:space="preserve"> </w:t>
      </w:r>
      <w:r>
        <w:rPr>
          <w:rFonts w:hint="eastAsia"/>
        </w:rPr>
        <w:t>시스템을</w:t>
      </w:r>
      <w:r>
        <w:t xml:space="preserve"> </w:t>
      </w:r>
      <w:r>
        <w:rPr>
          <w:rFonts w:hint="eastAsia"/>
        </w:rPr>
        <w:t>안정적으로</w:t>
      </w:r>
      <w:r>
        <w:t xml:space="preserve"> </w:t>
      </w:r>
      <w:r>
        <w:rPr>
          <w:rFonts w:hint="eastAsia"/>
        </w:rPr>
        <w:t>만들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>.</w:t>
      </w:r>
      <w:r w:rsidRPr="00D27012">
        <w:rPr>
          <w:rFonts w:hint="eastAsia"/>
        </w:rPr>
        <w:t xml:space="preserve"> </w:t>
      </w: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시스템에</w:t>
      </w:r>
      <w:r>
        <w:t xml:space="preserve"> </w:t>
      </w:r>
      <w:r>
        <w:rPr>
          <w:rFonts w:hint="eastAsia"/>
        </w:rPr>
        <w:t>쓰이는</w:t>
      </w:r>
      <w:r>
        <w:t xml:space="preserve"> </w:t>
      </w:r>
      <w:r>
        <w:rPr>
          <w:rFonts w:hint="eastAsia"/>
        </w:rPr>
        <w:t>객체들은</w:t>
      </w:r>
      <w:r>
        <w:t xml:space="preserve"> </w:t>
      </w:r>
      <w:r>
        <w:rPr>
          <w:rFonts w:hint="eastAsia"/>
        </w:rPr>
        <w:t>대부분</w:t>
      </w:r>
      <w:r>
        <w:t xml:space="preserve"> pool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만들어져있다</w:t>
      </w:r>
      <w:r>
        <w:t>.</w:t>
      </w:r>
    </w:p>
    <w:p w14:paraId="6CE2A59F" w14:textId="77777777" w:rsidR="00392997" w:rsidRDefault="00392997" w:rsidP="00392997">
      <w:pPr>
        <w:pStyle w:val="4"/>
        <w:ind w:left="1240" w:hanging="440"/>
      </w:pPr>
      <w:r>
        <w:t>bullet.c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92997" w14:paraId="582B1980" w14:textId="77777777" w:rsidTr="00392997">
        <w:tc>
          <w:tcPr>
            <w:tcW w:w="9010" w:type="dxa"/>
          </w:tcPr>
          <w:p w14:paraId="4DF8AC63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typedef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struct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57FA33E5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sprite* spr;</w:t>
            </w:r>
          </w:p>
          <w:p w14:paraId="34A5C18B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cbox cb;</w:t>
            </w:r>
          </w:p>
          <w:p w14:paraId="55FEB3CE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x, y, vx, vy, ax, ay;</w:t>
            </w:r>
          </w:p>
          <w:p w14:paraId="2744DC86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valid;</w:t>
            </w:r>
          </w:p>
          <w:p w14:paraId="17CCCFBB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power;</w:t>
            </w:r>
          </w:p>
          <w:p w14:paraId="274A049D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ef;</w:t>
            </w:r>
          </w:p>
          <w:p w14:paraId="5D9FC00B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} bullet;</w:t>
            </w:r>
          </w:p>
          <w:p w14:paraId="54974B00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4B251325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typedef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struct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685C4B9B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bullet* b_array;</w:t>
            </w:r>
          </w:p>
          <w:p w14:paraId="37CD58FE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unsigned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count;</w:t>
            </w:r>
          </w:p>
          <w:p w14:paraId="5BDBE063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unsigned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size;</w:t>
            </w:r>
          </w:p>
          <w:p w14:paraId="1D3C272F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unsigned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seek;</w:t>
            </w:r>
          </w:p>
          <w:p w14:paraId="27B7FB29" w14:textId="77777777" w:rsidR="00392997" w:rsidRPr="00ED6F00" w:rsidRDefault="00392997" w:rsidP="00392997">
            <w:pPr>
              <w:rPr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} bulletpool;</w:t>
            </w:r>
          </w:p>
        </w:tc>
      </w:tr>
      <w:tr w:rsidR="00392997" w14:paraId="536414C0" w14:textId="77777777" w:rsidTr="00392997">
        <w:tc>
          <w:tcPr>
            <w:tcW w:w="9010" w:type="dxa"/>
          </w:tcPr>
          <w:p w14:paraId="087E39E4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ED6F00">
              <w:rPr>
                <w:rFonts w:ascii="Menlo" w:hAnsi="Menlo" w:cs="Menlo"/>
                <w:color w:val="C41A16"/>
                <w:sz w:val="16"/>
                <w:szCs w:val="16"/>
              </w:rPr>
              <w:t>&lt;stdio.h&gt;</w:t>
            </w:r>
          </w:p>
          <w:p w14:paraId="6D7F9300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ED6F00">
              <w:rPr>
                <w:rFonts w:ascii="Menlo" w:hAnsi="Menlo" w:cs="Menlo"/>
                <w:color w:val="C41A16"/>
                <w:sz w:val="16"/>
                <w:szCs w:val="16"/>
              </w:rPr>
              <w:t>"bullet.h"</w:t>
            </w:r>
          </w:p>
          <w:p w14:paraId="52376986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ED6F00">
              <w:rPr>
                <w:rFonts w:ascii="Menlo" w:hAnsi="Menlo" w:cs="Menlo"/>
                <w:color w:val="C41A16"/>
                <w:sz w:val="16"/>
                <w:szCs w:val="16"/>
              </w:rPr>
              <w:t>"cbox.h"</w:t>
            </w:r>
          </w:p>
          <w:p w14:paraId="32D823B4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ED6F00">
              <w:rPr>
                <w:rFonts w:ascii="Menlo" w:hAnsi="Menlo" w:cs="Menlo"/>
                <w:color w:val="C41A16"/>
                <w:sz w:val="16"/>
                <w:szCs w:val="16"/>
              </w:rPr>
              <w:t>"sprite.h"</w:t>
            </w:r>
          </w:p>
          <w:p w14:paraId="28DE8B0E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ED6F00">
              <w:rPr>
                <w:rFonts w:ascii="Menlo" w:hAnsi="Menlo" w:cs="Menlo"/>
                <w:color w:val="C41A16"/>
                <w:sz w:val="16"/>
                <w:szCs w:val="16"/>
              </w:rPr>
              <w:t>"player.h"</w:t>
            </w:r>
          </w:p>
          <w:p w14:paraId="7C8969AE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ED6F00">
              <w:rPr>
                <w:rFonts w:ascii="Menlo" w:hAnsi="Menlo" w:cs="Menlo"/>
                <w:color w:val="C41A16"/>
                <w:sz w:val="16"/>
                <w:szCs w:val="16"/>
              </w:rPr>
              <w:t>"util.h"</w:t>
            </w:r>
          </w:p>
          <w:p w14:paraId="3EA830FF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ED6F00">
              <w:rPr>
                <w:rFonts w:ascii="Menlo" w:hAnsi="Menlo" w:cs="Menlo"/>
                <w:color w:val="C41A16"/>
                <w:sz w:val="16"/>
                <w:szCs w:val="16"/>
              </w:rPr>
              <w:t>"effect.h"</w:t>
            </w:r>
          </w:p>
          <w:p w14:paraId="556C78FB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3D6A26ED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bullet enemy_bullet_array[EBULLET_MAX];</w:t>
            </w:r>
          </w:p>
          <w:p w14:paraId="2C642199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bullet player_bullet_array[PBULLET_MAX];</w:t>
            </w:r>
          </w:p>
          <w:p w14:paraId="1869B9B6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2B062767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bulletpool ebullet_pool = {enemy_bullet_array, </w:t>
            </w:r>
            <w:r w:rsidRPr="00ED6F00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, EBULLET_MAX};</w:t>
            </w:r>
          </w:p>
          <w:p w14:paraId="26225B4F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bulletpool pbullet_pool = {player_bullet_array, </w:t>
            </w:r>
            <w:r w:rsidRPr="00ED6F00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, PBULLET_MAX};</w:t>
            </w:r>
          </w:p>
          <w:p w14:paraId="0F15A4B8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4C5CD11A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extern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cbox cb_screen;</w:t>
            </w:r>
          </w:p>
          <w:p w14:paraId="1FCEBD5F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5943A0B4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bullet_init() {</w:t>
            </w:r>
          </w:p>
          <w:p w14:paraId="12790644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i;</w:t>
            </w:r>
          </w:p>
          <w:p w14:paraId="47F20F42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2C40256E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for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(i = </w:t>
            </w:r>
            <w:r w:rsidRPr="00ED6F00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; i &lt; ebullet_pool.size; i++)</w:t>
            </w:r>
          </w:p>
          <w:p w14:paraId="33E8A742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ebullet_pool.b_array[i].valid = </w:t>
            </w:r>
            <w:r w:rsidRPr="00ED6F00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7F654E96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C84D8DC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for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(i = </w:t>
            </w:r>
            <w:r w:rsidRPr="00ED6F00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; i &lt; pbullet_pool.size; i++)</w:t>
            </w:r>
          </w:p>
          <w:p w14:paraId="3F80603D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pbullet_pool.b_array[i].valid = </w:t>
            </w:r>
            <w:r w:rsidRPr="00ED6F00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3AF8E8CA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7A07650C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08BC6B22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bullet* bullet_find_empty(bulletpool *bp) {</w:t>
            </w:r>
          </w:p>
          <w:p w14:paraId="3F66AEE0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i;</w:t>
            </w:r>
          </w:p>
          <w:p w14:paraId="614F91B4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for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(i = </w:t>
            </w:r>
            <w:r w:rsidRPr="00ED6F00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; i &lt; bp-&gt;size; i++) {</w:t>
            </w:r>
          </w:p>
          <w:p w14:paraId="4495876C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(!bp-&gt;b_array[bp-&gt;seek].valid)</w:t>
            </w:r>
          </w:p>
          <w:p w14:paraId="37791CB1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return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&amp;bp-&gt;b_array[bp-&gt;seek];</w:t>
            </w:r>
          </w:p>
          <w:p w14:paraId="3C4E7FB4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bp-&gt;seek++;</w:t>
            </w:r>
          </w:p>
          <w:p w14:paraId="2A85E838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bp-&gt;seek %= bp-&gt;size;</w:t>
            </w:r>
          </w:p>
          <w:p w14:paraId="6E2A7F49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6F6216A4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return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NULL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210B8CFD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lastRenderedPageBreak/>
              <w:t>}</w:t>
            </w:r>
          </w:p>
          <w:p w14:paraId="532C7FAE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D2B11C5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bullet* bullet_create_enemy(sprite *spr, </w:t>
            </w:r>
          </w:p>
          <w:p w14:paraId="2855B16C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x, </w:t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y, </w:t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vx, </w:t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vy, </w:t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w, </w:t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h, </w:t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power) {</w:t>
            </w:r>
          </w:p>
          <w:p w14:paraId="7A8443A3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return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bullet_create(&amp;ebullet_pool, spr, x, y, vx, vy, w, h, power);</w:t>
            </w:r>
          </w:p>
          <w:p w14:paraId="3F23C864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5ACB67B0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4855B017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bullet* bullet_create_player(sprite *spr, </w:t>
            </w:r>
          </w:p>
          <w:p w14:paraId="1A514470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x, </w:t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y, </w:t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vx, </w:t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vy, </w:t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w, </w:t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h, </w:t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power) {</w:t>
            </w:r>
          </w:p>
          <w:p w14:paraId="3ABB4D9C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return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bullet_create(&amp;pbullet_pool, spr, x, y, vx, vy, w, h, power);</w:t>
            </w:r>
          </w:p>
          <w:p w14:paraId="3E9D3A1B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30CAEEE2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743B1C1B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bullet* bullet_create(bulletpool *bp, sprite *spr, </w:t>
            </w:r>
          </w:p>
          <w:p w14:paraId="1AB22701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x, </w:t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y, </w:t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vx, </w:t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vy, </w:t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w, </w:t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h, </w:t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power) {</w:t>
            </w:r>
          </w:p>
          <w:p w14:paraId="3F8F1A1E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bullet *b = bullet_find_empty(bp);</w:t>
            </w:r>
          </w:p>
          <w:p w14:paraId="6FE9D90C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79388DA1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(b == </w:t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NULL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099E4577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printf(</w:t>
            </w:r>
            <w:r w:rsidRPr="00ED6F00">
              <w:rPr>
                <w:rFonts w:ascii="Menlo" w:hAnsi="Menlo" w:cs="Menlo"/>
                <w:color w:val="C41A16"/>
                <w:sz w:val="16"/>
                <w:szCs w:val="16"/>
              </w:rPr>
              <w:t>"No bullet pool left!!\n"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17DB8FF8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return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NULL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5D2ED73D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69041733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5CFAE9C6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b-&gt;spr = spr;</w:t>
            </w:r>
          </w:p>
          <w:p w14:paraId="20E74080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2A233BB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b-&gt;ax = </w:t>
            </w:r>
            <w:r w:rsidRPr="00ED6F00">
              <w:rPr>
                <w:rFonts w:ascii="Menlo" w:hAnsi="Menlo" w:cs="Menlo"/>
                <w:color w:val="1C00CF"/>
                <w:sz w:val="16"/>
                <w:szCs w:val="16"/>
              </w:rPr>
              <w:t>0.0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03A786D9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b-&gt;ay = </w:t>
            </w:r>
            <w:r w:rsidRPr="00ED6F00">
              <w:rPr>
                <w:rFonts w:ascii="Menlo" w:hAnsi="Menlo" w:cs="Menlo"/>
                <w:color w:val="1C00CF"/>
                <w:sz w:val="16"/>
                <w:szCs w:val="16"/>
              </w:rPr>
              <w:t>0.0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4CECD440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b-&gt;x = x;</w:t>
            </w:r>
          </w:p>
          <w:p w14:paraId="3497758A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b-&gt;y = y;</w:t>
            </w:r>
          </w:p>
          <w:p w14:paraId="31850441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b-&gt;vx = vx;</w:t>
            </w:r>
          </w:p>
          <w:p w14:paraId="5700F246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b-&gt;vy = vy;</w:t>
            </w:r>
          </w:p>
          <w:p w14:paraId="5A5B5E44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b-&gt;ef = </w:t>
            </w:r>
            <w:r w:rsidRPr="00ED6F00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7E3C33B0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697D0BC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b-&gt;cb.w = w;</w:t>
            </w:r>
          </w:p>
          <w:p w14:paraId="692FA86B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b-&gt;cb.h = h;</w:t>
            </w:r>
          </w:p>
          <w:p w14:paraId="645CEED4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cbox_refresh_centered(&amp;b-&gt;cb, x, y);</w:t>
            </w:r>
          </w:p>
          <w:p w14:paraId="5C4332AD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18FBF3C3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b-&gt;power = power;</w:t>
            </w:r>
          </w:p>
          <w:p w14:paraId="14C33C4F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20ED6C95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b-&gt;valid = </w:t>
            </w:r>
            <w:r w:rsidRPr="00ED6F00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4F6B475A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bp-&gt;count++;</w:t>
            </w:r>
          </w:p>
          <w:p w14:paraId="619D1C83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35BBF1B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return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b;</w:t>
            </w:r>
          </w:p>
          <w:p w14:paraId="51BF4FC4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3363EDB1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1BA270D3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bullet_update(bulletpool *bp) {</w:t>
            </w:r>
          </w:p>
          <w:p w14:paraId="41CF1A1B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i;</w:t>
            </w:r>
          </w:p>
          <w:p w14:paraId="41295447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for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(i = </w:t>
            </w:r>
            <w:r w:rsidRPr="00ED6F00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; i &lt; bp-&gt;size; i++) {</w:t>
            </w:r>
          </w:p>
          <w:p w14:paraId="6992F2CB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bullet *b = &amp;bp-&gt;b_array[i];</w:t>
            </w:r>
          </w:p>
          <w:p w14:paraId="45794F21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(b-&gt;valid) {</w:t>
            </w:r>
          </w:p>
          <w:p w14:paraId="59DD88B7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b-&gt;x += b-&gt;vx;</w:t>
            </w:r>
          </w:p>
          <w:p w14:paraId="22D2CB9E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b-&gt;y += b-&gt;vy;</w:t>
            </w:r>
          </w:p>
          <w:p w14:paraId="0BDA3EE6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b-&gt;vx += b-&gt;ax;</w:t>
            </w:r>
          </w:p>
          <w:p w14:paraId="4EABB081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b-&gt;vy += b-&gt;ay;</w:t>
            </w:r>
          </w:p>
          <w:p w14:paraId="2B9F327C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cbox_refresh_centered(&amp;b-&gt;cb, b-&gt;x, b-&gt;y);</w:t>
            </w:r>
          </w:p>
          <w:p w14:paraId="15608EEC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3457BF57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(!cbox_inclusion(&amp;cb_screen, b-&gt;x, b-&gt;y)) {</w:t>
            </w:r>
          </w:p>
          <w:p w14:paraId="25542AA6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bullet_delete(bp, i);</w:t>
            </w:r>
          </w:p>
          <w:p w14:paraId="28F4E511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560490F2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0839709B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1EA191E0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3765EE41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5C721013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bullet_update_master() {</w:t>
            </w:r>
          </w:p>
          <w:p w14:paraId="1EDF884A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bullet_update(&amp;pbullet_pool);</w:t>
            </w:r>
          </w:p>
          <w:p w14:paraId="007C3B21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bullet_update(&amp;ebullet_pool);</w:t>
            </w:r>
          </w:p>
          <w:p w14:paraId="38F515F7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2D586852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33A6CA96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bullet_delete(bulletpool *bp, </w:t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i) {</w:t>
            </w:r>
          </w:p>
          <w:p w14:paraId="20B6AA32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bullet *b = &amp;bp-&gt;b_array[i];</w:t>
            </w:r>
          </w:p>
          <w:p w14:paraId="1AAC0181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(b-&gt;ef) {</w:t>
            </w:r>
          </w:p>
          <w:p w14:paraId="53C27453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effect_small(b-&gt;x, b-&gt;y);</w:t>
            </w:r>
          </w:p>
          <w:p w14:paraId="65F57269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lastRenderedPageBreak/>
              <w:tab/>
              <w:t>}</w:t>
            </w:r>
          </w:p>
          <w:p w14:paraId="14331351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b-&gt;ef = </w:t>
            </w:r>
            <w:r w:rsidRPr="00ED6F00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0678D6DB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b-&gt;valid = </w:t>
            </w:r>
            <w:r w:rsidRPr="00ED6F00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64D74D86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b-&gt;ax = </w:t>
            </w:r>
            <w:r w:rsidRPr="00ED6F00">
              <w:rPr>
                <w:rFonts w:ascii="Menlo" w:hAnsi="Menlo" w:cs="Menlo"/>
                <w:color w:val="1C00CF"/>
                <w:sz w:val="16"/>
                <w:szCs w:val="16"/>
              </w:rPr>
              <w:t>0.0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32C5EFD6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b-&gt;ay = </w:t>
            </w:r>
            <w:r w:rsidRPr="00ED6F00">
              <w:rPr>
                <w:rFonts w:ascii="Menlo" w:hAnsi="Menlo" w:cs="Menlo"/>
                <w:color w:val="1C00CF"/>
                <w:sz w:val="16"/>
                <w:szCs w:val="16"/>
              </w:rPr>
              <w:t>0.0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6E8EBCA1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bp-&gt;count--;</w:t>
            </w:r>
          </w:p>
          <w:p w14:paraId="74E76F29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6DA06FB4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3EEA3750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bullet_draw(bulletpool *bp) {</w:t>
            </w:r>
          </w:p>
          <w:p w14:paraId="3A58D9B2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i;</w:t>
            </w:r>
          </w:p>
          <w:p w14:paraId="7DA44F23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for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(i = </w:t>
            </w:r>
            <w:r w:rsidRPr="00ED6F00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; i &lt; bp-&gt;size; i++) {</w:t>
            </w:r>
          </w:p>
          <w:p w14:paraId="237CEAE0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bullet *b = &amp;bp-&gt;b_array[i];</w:t>
            </w:r>
          </w:p>
          <w:p w14:paraId="0A4B6247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(b-&gt;valid) {</w:t>
            </w:r>
          </w:p>
          <w:p w14:paraId="0905FB8A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sprite_draw(b-&gt;spr, b-&gt;x, b-&gt;y);</w:t>
            </w:r>
          </w:p>
          <w:p w14:paraId="458F8405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2DC89812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037EC5BB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31744C95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55AACC11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bullet_draw_master() {</w:t>
            </w:r>
          </w:p>
          <w:p w14:paraId="14637D26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bullet_draw(&amp;pbullet_pool);</w:t>
            </w:r>
          </w:p>
          <w:p w14:paraId="47C4CD88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>bullet_draw(&amp;ebullet_pool);</w:t>
            </w:r>
          </w:p>
          <w:p w14:paraId="640DB31F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7C9D887F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428A60FB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bullet_towards_player(bullet *b, </w:t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v, </w:t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dir) {</w:t>
            </w:r>
          </w:p>
          <w:p w14:paraId="51B745F0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 </w:t>
            </w:r>
            <w:r w:rsidRPr="00ED6F00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 xml:space="preserve"> dx, dy, d, dx2, dy2;</w:t>
            </w:r>
          </w:p>
          <w:p w14:paraId="7F02F056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 dx = player_get_x() - b-&gt;x;</w:t>
            </w:r>
          </w:p>
          <w:p w14:paraId="2ECAFF84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 dy = player_get_y() - b-&gt;y;</w:t>
            </w:r>
          </w:p>
          <w:p w14:paraId="3CB93090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 d = v * Q_rsqrt(dx*dx + dy*dy);</w:t>
            </w:r>
          </w:p>
          <w:p w14:paraId="2788D456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 dx2 = dx * cos(dir) - dy * sin(dir);</w:t>
            </w:r>
          </w:p>
          <w:p w14:paraId="4746C0C8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 dy2 = dy * cos(dir) + dx * sin(dir);</w:t>
            </w:r>
          </w:p>
          <w:p w14:paraId="005E94D2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 b-&gt;vx = dx2 * d;</w:t>
            </w:r>
          </w:p>
          <w:p w14:paraId="477FFFCD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 b-&gt;vy = dy2 * d;</w:t>
            </w:r>
          </w:p>
          <w:p w14:paraId="14852834" w14:textId="77777777" w:rsidR="00392997" w:rsidRPr="00ED6F00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AA0D91"/>
                <w:sz w:val="16"/>
                <w:szCs w:val="16"/>
              </w:rPr>
            </w:pPr>
            <w:r w:rsidRPr="00ED6F00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</w:tc>
      </w:tr>
    </w:tbl>
    <w:p w14:paraId="417CFCFD" w14:textId="77777777" w:rsidR="00392997" w:rsidRDefault="00392997" w:rsidP="00392997">
      <w:r>
        <w:lastRenderedPageBreak/>
        <w:t>bullet</w:t>
      </w:r>
      <w:r>
        <w:rPr>
          <w:rFonts w:hint="eastAsia"/>
        </w:rPr>
        <w:t>에는</w:t>
      </w:r>
      <w:r>
        <w:t xml:space="preserve"> </w:t>
      </w:r>
      <w:r>
        <w:rPr>
          <w:rFonts w:hint="eastAsia"/>
        </w:rPr>
        <w:t>플레이어와</w:t>
      </w:r>
      <w:r>
        <w:t xml:space="preserve"> </w:t>
      </w:r>
      <w:r>
        <w:rPr>
          <w:rFonts w:hint="eastAsia"/>
        </w:rPr>
        <w:t>적군</w:t>
      </w:r>
      <w:r>
        <w:t xml:space="preserve"> </w:t>
      </w:r>
      <w:r>
        <w:rPr>
          <w:rFonts w:hint="eastAsia"/>
        </w:rPr>
        <w:t>편의</w:t>
      </w:r>
      <w:r>
        <w:t xml:space="preserve"> </w:t>
      </w:r>
      <w:r>
        <w:rPr>
          <w:rFonts w:hint="eastAsia"/>
        </w:rPr>
        <w:t>두가지</w:t>
      </w:r>
      <w:r>
        <w:t xml:space="preserve"> pool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존재한다</w:t>
      </w:r>
      <w:r>
        <w:t xml:space="preserve">. </w:t>
      </w:r>
      <w:r>
        <w:rPr>
          <w:rFonts w:hint="eastAsia"/>
        </w:rPr>
        <w:t>두</w:t>
      </w:r>
      <w:r>
        <w:t xml:space="preserve"> pool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가지는</w:t>
      </w:r>
      <w:r>
        <w:t xml:space="preserve"> </w:t>
      </w:r>
      <w:r>
        <w:rPr>
          <w:rFonts w:hint="eastAsia"/>
        </w:rPr>
        <w:t>내용물</w:t>
      </w:r>
      <w:r>
        <w:t xml:space="preserve"> </w:t>
      </w:r>
      <w:r>
        <w:rPr>
          <w:rFonts w:hint="eastAsia"/>
        </w:rPr>
        <w:t>구조는</w:t>
      </w:r>
      <w:r>
        <w:t xml:space="preserve"> </w:t>
      </w:r>
      <w:r>
        <w:rPr>
          <w:rFonts w:hint="eastAsia"/>
        </w:rPr>
        <w:t>완전히</w:t>
      </w:r>
      <w:r>
        <w:t xml:space="preserve"> </w:t>
      </w:r>
      <w:r>
        <w:rPr>
          <w:rFonts w:hint="eastAsia"/>
        </w:rPr>
        <w:t>같다</w:t>
      </w:r>
      <w:r>
        <w:t xml:space="preserve">. </w:t>
      </w:r>
      <w:r>
        <w:rPr>
          <w:rFonts w:hint="eastAsia"/>
        </w:rPr>
        <w:t>소스에서</w:t>
      </w:r>
      <w:r>
        <w:t xml:space="preserve"> </w:t>
      </w:r>
      <w:r>
        <w:rPr>
          <w:rFonts w:hint="eastAsia"/>
        </w:rPr>
        <w:t>확일할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있듯</w:t>
      </w:r>
      <w:r>
        <w:t>, pool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빈</w:t>
      </w:r>
      <w:r>
        <w:t xml:space="preserve"> </w:t>
      </w:r>
      <w:r>
        <w:rPr>
          <w:rFonts w:hint="eastAsia"/>
        </w:rPr>
        <w:t>엔트리를</w:t>
      </w:r>
      <w:r>
        <w:t xml:space="preserve"> </w:t>
      </w:r>
      <w:r>
        <w:rPr>
          <w:rFonts w:hint="eastAsia"/>
        </w:rPr>
        <w:t>찾고</w:t>
      </w:r>
      <w:r>
        <w:t xml:space="preserve">, </w:t>
      </w:r>
      <w:r>
        <w:rPr>
          <w:rFonts w:hint="eastAsia"/>
        </w:rPr>
        <w:t>엔트리를</w:t>
      </w:r>
      <w:r>
        <w:t xml:space="preserve"> </w:t>
      </w:r>
      <w:r>
        <w:rPr>
          <w:rFonts w:hint="eastAsia"/>
        </w:rPr>
        <w:t>해제하고</w:t>
      </w:r>
      <w:r>
        <w:t xml:space="preserve">, </w:t>
      </w: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>할당되어있는</w:t>
      </w:r>
      <w:r>
        <w:t xml:space="preserve"> </w:t>
      </w:r>
      <w:r>
        <w:rPr>
          <w:rFonts w:hint="eastAsia"/>
        </w:rPr>
        <w:t>엔트리를</w:t>
      </w:r>
      <w:r>
        <w:t xml:space="preserve"> </w:t>
      </w:r>
      <w:r>
        <w:rPr>
          <w:rFonts w:hint="eastAsia"/>
        </w:rPr>
        <w:t>모두</w:t>
      </w:r>
      <w:r>
        <w:t xml:space="preserve"> </w:t>
      </w:r>
      <w:r>
        <w:rPr>
          <w:rFonts w:hint="eastAsia"/>
        </w:rPr>
        <w:t>한번에</w:t>
      </w:r>
      <w:r>
        <w:t xml:space="preserve"> </w:t>
      </w:r>
      <w:r>
        <w:rPr>
          <w:rFonts w:hint="eastAsia"/>
        </w:rPr>
        <w:t>그릴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함수</w:t>
      </w:r>
      <w:r>
        <w:t xml:space="preserve">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준비되어있다</w:t>
      </w:r>
      <w:r>
        <w:t xml:space="preserve">. </w:t>
      </w:r>
      <w:r w:rsidRPr="007B244A">
        <w:rPr>
          <w:rFonts w:hint="eastAsia"/>
        </w:rPr>
        <w:t>특히</w:t>
      </w:r>
      <w:r w:rsidRPr="007B244A">
        <w:t xml:space="preserve"> *_update</w:t>
      </w:r>
      <w:r w:rsidRPr="007B244A">
        <w:rPr>
          <w:rFonts w:hint="eastAsia"/>
        </w:rPr>
        <w:t>와</w:t>
      </w:r>
      <w:r w:rsidRPr="007B244A">
        <w:t xml:space="preserve"> *_draw</w:t>
      </w:r>
      <w:r w:rsidRPr="007B244A">
        <w:rPr>
          <w:rFonts w:hint="eastAsia"/>
        </w:rPr>
        <w:t>류</w:t>
      </w:r>
      <w:r w:rsidRPr="007B244A">
        <w:t xml:space="preserve"> </w:t>
      </w:r>
      <w:r w:rsidRPr="007B244A">
        <w:rPr>
          <w:rFonts w:hint="eastAsia"/>
        </w:rPr>
        <w:t>함수들은</w:t>
      </w:r>
      <w:r w:rsidRPr="007B244A">
        <w:t xml:space="preserve"> frame.c</w:t>
      </w:r>
      <w:r w:rsidRPr="007B244A">
        <w:rPr>
          <w:rFonts w:hint="eastAsia"/>
        </w:rPr>
        <w:t>에서</w:t>
      </w:r>
      <w:r w:rsidRPr="007B244A">
        <w:t xml:space="preserve"> </w:t>
      </w:r>
      <w:r w:rsidRPr="007B244A">
        <w:rPr>
          <w:rFonts w:hint="eastAsia"/>
        </w:rPr>
        <w:t>매</w:t>
      </w:r>
      <w:r w:rsidRPr="007B244A">
        <w:t xml:space="preserve"> </w:t>
      </w:r>
      <w:r w:rsidRPr="007B244A">
        <w:rPr>
          <w:rFonts w:hint="eastAsia"/>
        </w:rPr>
        <w:t>프레임마다</w:t>
      </w:r>
      <w:r w:rsidRPr="007B244A">
        <w:t xml:space="preserve"> </w:t>
      </w:r>
      <w:r w:rsidRPr="007B244A">
        <w:rPr>
          <w:rFonts w:hint="eastAsia"/>
        </w:rPr>
        <w:t>호출된다</w:t>
      </w:r>
      <w:r w:rsidRPr="007B244A">
        <w:t>.</w:t>
      </w:r>
      <w:r>
        <w:t xml:space="preserve"> 이</w:t>
      </w:r>
      <w:r>
        <w:rPr>
          <w:rFonts w:hint="eastAsia"/>
        </w:rPr>
        <w:t xml:space="preserve">후 </w:t>
      </w:r>
      <w:r>
        <w:t>설</w:t>
      </w:r>
      <w:r>
        <w:rPr>
          <w:rFonts w:hint="eastAsia"/>
        </w:rPr>
        <w:t xml:space="preserve">명될 </w:t>
      </w:r>
      <w:r>
        <w:t>다</w:t>
      </w:r>
      <w:r>
        <w:rPr>
          <w:rFonts w:hint="eastAsia"/>
        </w:rPr>
        <w:t xml:space="preserve">른 </w:t>
      </w:r>
      <w:r>
        <w:t>개</w:t>
      </w:r>
      <w:r>
        <w:rPr>
          <w:rFonts w:hint="eastAsia"/>
        </w:rPr>
        <w:t xml:space="preserve">념들도 </w:t>
      </w:r>
      <w:r>
        <w:t>bullet</w:t>
      </w:r>
      <w:r>
        <w:rPr>
          <w:rFonts w:hint="eastAsia"/>
        </w:rPr>
        <w:t xml:space="preserve">과 </w:t>
      </w:r>
      <w:r>
        <w:t>거</w:t>
      </w:r>
      <w:r>
        <w:rPr>
          <w:rFonts w:hint="eastAsia"/>
        </w:rPr>
        <w:t xml:space="preserve">의 </w:t>
      </w:r>
      <w:r>
        <w:t>같</w:t>
      </w:r>
      <w:r>
        <w:rPr>
          <w:rFonts w:hint="eastAsia"/>
        </w:rPr>
        <w:t xml:space="preserve">은 </w:t>
      </w:r>
      <w:r>
        <w:t>방</w:t>
      </w:r>
      <w:r>
        <w:rPr>
          <w:rFonts w:hint="eastAsia"/>
        </w:rPr>
        <w:t xml:space="preserve">식으로 </w:t>
      </w:r>
      <w:r>
        <w:t>작</w:t>
      </w:r>
      <w:r>
        <w:rPr>
          <w:rFonts w:hint="eastAsia"/>
        </w:rPr>
        <w:t>동한다.</w:t>
      </w:r>
    </w:p>
    <w:p w14:paraId="73025DAF" w14:textId="77777777" w:rsidR="00392997" w:rsidRDefault="00392997" w:rsidP="00392997">
      <w:pPr>
        <w:pStyle w:val="4"/>
        <w:ind w:left="1240" w:hanging="440"/>
      </w:pPr>
      <w:r>
        <w:t>enemy.c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92997" w14:paraId="0FEE9130" w14:textId="77777777" w:rsidTr="00392997">
        <w:tc>
          <w:tcPr>
            <w:tcW w:w="9010" w:type="dxa"/>
          </w:tcPr>
          <w:p w14:paraId="3CD0F25E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AA0D91"/>
                <w:sz w:val="16"/>
                <w:szCs w:val="16"/>
              </w:rPr>
              <w:t>typedef</w:t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833C35">
              <w:rPr>
                <w:rFonts w:ascii="Menlo" w:hAnsi="Menlo" w:cs="Menlo"/>
                <w:color w:val="AA0D91"/>
                <w:sz w:val="16"/>
                <w:szCs w:val="16"/>
              </w:rPr>
              <w:t>struct</w:t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36EEDA4A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  <w:t>cbox cb;</w:t>
            </w:r>
          </w:p>
          <w:p w14:paraId="04391012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  <w:t>watch w;</w:t>
            </w:r>
          </w:p>
          <w:p w14:paraId="1C2A2515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  <w:t>sprite *spr;</w:t>
            </w:r>
          </w:p>
          <w:p w14:paraId="17DD665B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 xml:space="preserve"> (*dest)(</w:t>
            </w:r>
            <w:r w:rsidRPr="00833C35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 xml:space="preserve"> *);</w:t>
            </w:r>
          </w:p>
          <w:p w14:paraId="23AC6EBA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 xml:space="preserve"> x, y, vx, vy, ax, ay;</w:t>
            </w:r>
          </w:p>
          <w:p w14:paraId="29209BDB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 xml:space="preserve"> health;</w:t>
            </w:r>
          </w:p>
          <w:p w14:paraId="6307E292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 xml:space="preserve"> valid;</w:t>
            </w:r>
          </w:p>
          <w:p w14:paraId="408BD5DA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 xml:space="preserve"> destroy;</w:t>
            </w:r>
          </w:p>
          <w:p w14:paraId="4F97EBBA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 xml:space="preserve"> ef;</w:t>
            </w:r>
          </w:p>
          <w:p w14:paraId="123B2F1E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 xml:space="preserve"> item_prob;</w:t>
            </w:r>
          </w:p>
          <w:p w14:paraId="038B3EA2" w14:textId="77777777" w:rsidR="00392997" w:rsidRPr="00833C35" w:rsidRDefault="00392997" w:rsidP="00392997">
            <w:pPr>
              <w:rPr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>} enemy;</w:t>
            </w:r>
          </w:p>
        </w:tc>
      </w:tr>
      <w:tr w:rsidR="00392997" w14:paraId="65051F8D" w14:textId="77777777" w:rsidTr="00392997">
        <w:tc>
          <w:tcPr>
            <w:tcW w:w="9010" w:type="dxa"/>
          </w:tcPr>
          <w:p w14:paraId="4E44AB17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 xml:space="preserve"> enemy_update() {</w:t>
            </w:r>
          </w:p>
          <w:p w14:paraId="3B64643A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 xml:space="preserve"> i;</w:t>
            </w:r>
          </w:p>
          <w:p w14:paraId="1565DADE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7F8A294C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AA0D91"/>
                <w:sz w:val="16"/>
                <w:szCs w:val="16"/>
              </w:rPr>
              <w:t>for</w:t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 xml:space="preserve"> (i = </w:t>
            </w:r>
            <w:r w:rsidRPr="00833C35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>; i &lt; ENEMY_MAX; i++) {</w:t>
            </w:r>
          </w:p>
          <w:p w14:paraId="725F40B7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 xml:space="preserve"> (enemy_pool[i].valid) {</w:t>
            </w:r>
          </w:p>
          <w:p w14:paraId="4B42B347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  <w:t>enemy *e = &amp;enemy_pool[i];</w:t>
            </w:r>
          </w:p>
          <w:p w14:paraId="58E47BF0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 xml:space="preserve"> j;</w:t>
            </w:r>
          </w:p>
          <w:p w14:paraId="50739B86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7E224EC0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  <w:t>watch_update(&amp;e-&gt;w, (</w:t>
            </w:r>
            <w:r w:rsidRPr="00833C35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 xml:space="preserve"> *)e);</w:t>
            </w:r>
          </w:p>
          <w:p w14:paraId="05340B3F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  <w:t>e-&gt;vx += e-&gt;ax;</w:t>
            </w:r>
          </w:p>
          <w:p w14:paraId="38A02E27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  <w:t>e-&gt;vy += e-&gt;ay;</w:t>
            </w:r>
          </w:p>
          <w:p w14:paraId="741765D5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  <w:t>e-&gt;x += e-&gt;vx;</w:t>
            </w:r>
          </w:p>
          <w:p w14:paraId="40AA8A26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lastRenderedPageBreak/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  <w:t>e-&gt;y += e-&gt;vy;</w:t>
            </w:r>
          </w:p>
          <w:p w14:paraId="6982B1B0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  <w:t>cbox_refresh_centered(&amp;e-&gt;cb, e-&gt;x, e-&gt;y);</w:t>
            </w:r>
          </w:p>
          <w:p w14:paraId="55E79DA1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31970A86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 xml:space="preserve"> (e-&gt;destroy || !cbox_inclusion(&amp;cb_scr_pad, e-&gt;x, e-&gt;y)) {</w:t>
            </w:r>
          </w:p>
          <w:p w14:paraId="0A7B72C7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  <w:t>enemy_delete(i);</w:t>
            </w:r>
          </w:p>
          <w:p w14:paraId="3CEEE355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AA0D91"/>
                <w:sz w:val="16"/>
                <w:szCs w:val="16"/>
              </w:rPr>
              <w:t>continue</w:t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3393FFB5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4FC595B3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A0CD0C9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AA0D91"/>
                <w:sz w:val="16"/>
                <w:szCs w:val="16"/>
              </w:rPr>
              <w:t>for</w:t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 xml:space="preserve"> (j = </w:t>
            </w:r>
            <w:r w:rsidRPr="00833C35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>; j &lt; pbullet_pool.size; j++) {</w:t>
            </w:r>
          </w:p>
          <w:p w14:paraId="08B2AA48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  <w:t>bullet *b = &amp;pbullet_pool.b_array[j];</w:t>
            </w:r>
          </w:p>
          <w:p w14:paraId="493B37EA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 xml:space="preserve"> (b-&gt;valid) {</w:t>
            </w:r>
          </w:p>
          <w:p w14:paraId="7FDCE8D7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 xml:space="preserve"> (cbox_collide(&amp;e-&gt;cb, &amp;b-&gt;cb)) {</w:t>
            </w:r>
          </w:p>
          <w:p w14:paraId="58DD8254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  <w:t>bullet_delete(&amp;pbullet_pool, j);</w:t>
            </w:r>
          </w:p>
          <w:p w14:paraId="44DDC507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 xml:space="preserve"> (enemy_damage(i, b-&gt;power))</w:t>
            </w:r>
          </w:p>
          <w:p w14:paraId="0ADC88B2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AA0D91"/>
                <w:sz w:val="16"/>
                <w:szCs w:val="16"/>
              </w:rPr>
              <w:t>break</w:t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4974BE66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1EB92F91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41627F5A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7ABC89F1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2E04D21F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09FDB493" w14:textId="77777777" w:rsidR="00392997" w:rsidRPr="00833C35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AA0D91"/>
                <w:sz w:val="16"/>
                <w:szCs w:val="16"/>
              </w:rPr>
            </w:pPr>
            <w:r w:rsidRPr="00833C35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</w:tc>
      </w:tr>
    </w:tbl>
    <w:p w14:paraId="10984E40" w14:textId="77777777" w:rsidR="00392997" w:rsidRDefault="00392997" w:rsidP="00392997">
      <w:r>
        <w:lastRenderedPageBreak/>
        <w:t>enemy.c</w:t>
      </w:r>
      <w:r>
        <w:rPr>
          <w:rFonts w:hint="eastAsia"/>
        </w:rPr>
        <w:t xml:space="preserve">는 </w:t>
      </w:r>
      <w:r>
        <w:t>적</w:t>
      </w:r>
      <w:r>
        <w:rPr>
          <w:rFonts w:hint="eastAsia"/>
        </w:rPr>
        <w:t xml:space="preserve">군에 </w:t>
      </w:r>
      <w:r>
        <w:t>대</w:t>
      </w:r>
      <w:r>
        <w:rPr>
          <w:rFonts w:hint="eastAsia"/>
        </w:rPr>
        <w:t xml:space="preserve">한 </w:t>
      </w:r>
      <w:r>
        <w:t>정</w:t>
      </w:r>
      <w:r>
        <w:rPr>
          <w:rFonts w:hint="eastAsia"/>
        </w:rPr>
        <w:t xml:space="preserve">보를 </w:t>
      </w:r>
      <w:r>
        <w:t>담</w:t>
      </w:r>
      <w:r>
        <w:rPr>
          <w:rFonts w:hint="eastAsia"/>
        </w:rPr>
        <w:t xml:space="preserve">고 </w:t>
      </w:r>
      <w:r>
        <w:t>있</w:t>
      </w:r>
      <w:r>
        <w:rPr>
          <w:rFonts w:hint="eastAsia"/>
        </w:rPr>
        <w:t xml:space="preserve">는 </w:t>
      </w:r>
      <w:r>
        <w:t>소</w:t>
      </w:r>
      <w:r>
        <w:rPr>
          <w:rFonts w:hint="eastAsia"/>
        </w:rPr>
        <w:t>스코드</w:t>
      </w:r>
      <w:r>
        <w:t>이</w:t>
      </w:r>
      <w:r>
        <w:rPr>
          <w:rFonts w:hint="eastAsia"/>
        </w:rPr>
        <w:t>다</w:t>
      </w:r>
      <w:r w:rsidRPr="00833C35">
        <w:rPr>
          <w:rFonts w:hint="eastAsia"/>
        </w:rPr>
        <w:t>. 특히</w:t>
      </w:r>
      <w:r w:rsidRPr="00833C35">
        <w:t xml:space="preserve"> enemy</w:t>
      </w:r>
      <w:r w:rsidRPr="00833C35">
        <w:rPr>
          <w:rFonts w:hint="eastAsia"/>
        </w:rPr>
        <w:t>는</w:t>
      </w:r>
      <w:r w:rsidRPr="00833C35">
        <w:t xml:space="preserve"> watch</w:t>
      </w:r>
      <w:r w:rsidRPr="00833C35">
        <w:rPr>
          <w:rFonts w:hint="eastAsia"/>
        </w:rPr>
        <w:t>구조를</w:t>
      </w:r>
      <w:r w:rsidRPr="00833C35">
        <w:t xml:space="preserve"> </w:t>
      </w:r>
      <w:r w:rsidRPr="00833C35">
        <w:rPr>
          <w:rFonts w:hint="eastAsia"/>
        </w:rPr>
        <w:t>가지고</w:t>
      </w:r>
      <w:r w:rsidRPr="00833C35">
        <w:t xml:space="preserve"> </w:t>
      </w:r>
      <w:r w:rsidRPr="00833C35">
        <w:rPr>
          <w:rFonts w:hint="eastAsia"/>
        </w:rPr>
        <w:t>있는데</w:t>
      </w:r>
      <w:r w:rsidRPr="00833C35">
        <w:t xml:space="preserve">, </w:t>
      </w:r>
      <w:r w:rsidRPr="00833C35">
        <w:rPr>
          <w:rFonts w:hint="eastAsia"/>
        </w:rPr>
        <w:t>이는</w:t>
      </w:r>
      <w:r w:rsidRPr="00833C35">
        <w:t xml:space="preserve"> </w:t>
      </w:r>
      <w:r w:rsidRPr="00833C35">
        <w:rPr>
          <w:rFonts w:hint="eastAsia"/>
        </w:rPr>
        <w:t>적군</w:t>
      </w:r>
      <w:r w:rsidRPr="00833C35">
        <w:t xml:space="preserve"> </w:t>
      </w:r>
      <w:r w:rsidRPr="00833C35">
        <w:rPr>
          <w:rFonts w:hint="eastAsia"/>
        </w:rPr>
        <w:t>객체</w:t>
      </w:r>
      <w:r w:rsidRPr="00833C35">
        <w:t xml:space="preserve"> </w:t>
      </w:r>
      <w:r w:rsidRPr="00833C35">
        <w:rPr>
          <w:rFonts w:hint="eastAsia"/>
        </w:rPr>
        <w:t>하나마다</w:t>
      </w:r>
      <w:r w:rsidRPr="00833C35">
        <w:t xml:space="preserve"> </w:t>
      </w:r>
      <w:r w:rsidRPr="00833C35">
        <w:rPr>
          <w:rFonts w:hint="eastAsia"/>
        </w:rPr>
        <w:t>자신의</w:t>
      </w:r>
      <w:r w:rsidRPr="00833C35">
        <w:t xml:space="preserve"> </w:t>
      </w:r>
      <w:r w:rsidRPr="00833C35">
        <w:rPr>
          <w:rFonts w:hint="eastAsia"/>
        </w:rPr>
        <w:t>시간과</w:t>
      </w:r>
      <w:r w:rsidRPr="00833C35">
        <w:t xml:space="preserve"> </w:t>
      </w:r>
      <w:r w:rsidRPr="00833C35">
        <w:rPr>
          <w:rFonts w:hint="eastAsia"/>
        </w:rPr>
        <w:t>일정을</w:t>
      </w:r>
      <w:r w:rsidRPr="00833C35">
        <w:t xml:space="preserve"> </w:t>
      </w:r>
      <w:r w:rsidRPr="00833C35">
        <w:rPr>
          <w:rFonts w:hint="eastAsia"/>
        </w:rPr>
        <w:t>따로</w:t>
      </w:r>
      <w:r w:rsidRPr="00833C35">
        <w:t xml:space="preserve"> </w:t>
      </w:r>
      <w:r w:rsidRPr="00833C35">
        <w:rPr>
          <w:rFonts w:hint="eastAsia"/>
        </w:rPr>
        <w:t>가지고</w:t>
      </w:r>
      <w:r w:rsidRPr="00833C35">
        <w:t xml:space="preserve"> </w:t>
      </w:r>
      <w:r w:rsidRPr="00833C35">
        <w:rPr>
          <w:rFonts w:hint="eastAsia"/>
        </w:rPr>
        <w:t>있음을</w:t>
      </w:r>
      <w:r w:rsidRPr="00833C35">
        <w:t xml:space="preserve"> </w:t>
      </w:r>
      <w:r w:rsidRPr="00833C35">
        <w:rPr>
          <w:rFonts w:hint="eastAsia"/>
        </w:rPr>
        <w:t>의미한다</w:t>
      </w:r>
      <w:r w:rsidRPr="00833C35">
        <w:t>. enemy_update</w:t>
      </w:r>
      <w:r w:rsidRPr="00833C35">
        <w:rPr>
          <w:rFonts w:hint="eastAsia"/>
        </w:rPr>
        <w:t>에서</w:t>
      </w:r>
      <w:r w:rsidRPr="00833C35">
        <w:t xml:space="preserve"> </w:t>
      </w:r>
      <w:r w:rsidRPr="00833C35">
        <w:rPr>
          <w:rFonts w:hint="eastAsia"/>
        </w:rPr>
        <w:t>이</w:t>
      </w:r>
      <w:r w:rsidRPr="00833C35">
        <w:t xml:space="preserve"> watch</w:t>
      </w:r>
      <w:r w:rsidRPr="00833C35">
        <w:rPr>
          <w:rFonts w:hint="eastAsia"/>
        </w:rPr>
        <w:t>를</w:t>
      </w:r>
      <w:r w:rsidRPr="00833C35">
        <w:t xml:space="preserve"> </w:t>
      </w:r>
      <w:r w:rsidRPr="00833C35">
        <w:rPr>
          <w:rFonts w:hint="eastAsia"/>
        </w:rPr>
        <w:t>업데이트함으로써</w:t>
      </w:r>
      <w:r w:rsidRPr="00833C35">
        <w:t xml:space="preserve"> </w:t>
      </w:r>
      <w:r w:rsidRPr="00833C35">
        <w:rPr>
          <w:rFonts w:hint="eastAsia"/>
        </w:rPr>
        <w:t>각</w:t>
      </w:r>
      <w:r w:rsidRPr="00833C35">
        <w:t xml:space="preserve"> </w:t>
      </w:r>
      <w:r w:rsidRPr="00833C35">
        <w:rPr>
          <w:rFonts w:hint="eastAsia"/>
        </w:rPr>
        <w:t>적군</w:t>
      </w:r>
      <w:r w:rsidRPr="00833C35">
        <w:t xml:space="preserve"> </w:t>
      </w:r>
      <w:r w:rsidRPr="00833C35">
        <w:rPr>
          <w:rFonts w:hint="eastAsia"/>
        </w:rPr>
        <w:t>개체마다</w:t>
      </w:r>
      <w:r w:rsidRPr="00833C35">
        <w:t xml:space="preserve"> </w:t>
      </w:r>
      <w:r w:rsidRPr="00833C35">
        <w:rPr>
          <w:rFonts w:hint="eastAsia"/>
        </w:rPr>
        <w:t>자신에게</w:t>
      </w:r>
      <w:r w:rsidRPr="00833C35">
        <w:t xml:space="preserve"> </w:t>
      </w:r>
      <w:r w:rsidRPr="00833C35">
        <w:rPr>
          <w:rFonts w:hint="eastAsia"/>
        </w:rPr>
        <w:t>예정된</w:t>
      </w:r>
      <w:r w:rsidRPr="00833C35">
        <w:t xml:space="preserve"> </w:t>
      </w:r>
      <w:r w:rsidRPr="00833C35">
        <w:rPr>
          <w:rFonts w:hint="eastAsia"/>
        </w:rPr>
        <w:t>일을</w:t>
      </w:r>
      <w:r w:rsidRPr="00833C35">
        <w:t xml:space="preserve"> </w:t>
      </w:r>
      <w:r w:rsidRPr="00833C35">
        <w:rPr>
          <w:rFonts w:hint="eastAsia"/>
        </w:rPr>
        <w:t>실행할</w:t>
      </w:r>
      <w:r w:rsidRPr="00833C35">
        <w:t xml:space="preserve"> </w:t>
      </w:r>
      <w:r w:rsidRPr="00833C35">
        <w:rPr>
          <w:rFonts w:hint="eastAsia"/>
        </w:rPr>
        <w:t>수</w:t>
      </w:r>
      <w:r w:rsidRPr="00833C35">
        <w:t xml:space="preserve"> </w:t>
      </w:r>
      <w:r w:rsidRPr="00833C35">
        <w:rPr>
          <w:rFonts w:hint="eastAsia"/>
        </w:rPr>
        <w:t>있게</w:t>
      </w:r>
      <w:r w:rsidRPr="00833C35">
        <w:t xml:space="preserve"> </w:t>
      </w:r>
      <w:r w:rsidRPr="00833C35">
        <w:rPr>
          <w:rFonts w:hint="eastAsia"/>
        </w:rPr>
        <w:t>하였다</w:t>
      </w:r>
      <w:r w:rsidRPr="00833C35">
        <w:t xml:space="preserve">. </w:t>
      </w:r>
      <w:r w:rsidRPr="00833C35">
        <w:rPr>
          <w:rFonts w:hint="eastAsia"/>
        </w:rPr>
        <w:t>또한</w:t>
      </w:r>
      <w:r w:rsidRPr="00833C35">
        <w:t xml:space="preserve"> </w:t>
      </w:r>
      <w:r w:rsidRPr="00833C35">
        <w:rPr>
          <w:rFonts w:hint="eastAsia"/>
        </w:rPr>
        <w:t>플레이어의</w:t>
      </w:r>
      <w:r w:rsidRPr="00833C35">
        <w:t xml:space="preserve"> bullet pool</w:t>
      </w:r>
      <w:r>
        <w:rPr>
          <w:rFonts w:hint="eastAsia"/>
        </w:rPr>
        <w:t>에</w:t>
      </w:r>
      <w:r w:rsidRPr="00833C35">
        <w:t xml:space="preserve"> </w:t>
      </w:r>
      <w:r w:rsidRPr="00833C35">
        <w:rPr>
          <w:rFonts w:hint="eastAsia"/>
        </w:rPr>
        <w:t>할당된</w:t>
      </w:r>
      <w:r>
        <w:t xml:space="preserve"> 모</w:t>
      </w:r>
      <w:r>
        <w:rPr>
          <w:rFonts w:hint="eastAsia"/>
        </w:rPr>
        <w:t>든</w:t>
      </w:r>
      <w:r w:rsidRPr="00833C35">
        <w:t xml:space="preserve"> entry</w:t>
      </w:r>
      <w:r w:rsidRPr="00833C35">
        <w:rPr>
          <w:rFonts w:hint="eastAsia"/>
        </w:rPr>
        <w:t>와</w:t>
      </w:r>
      <w:r w:rsidRPr="00833C35">
        <w:t xml:space="preserve"> </w:t>
      </w:r>
      <w:r w:rsidRPr="00833C35">
        <w:rPr>
          <w:rFonts w:hint="eastAsia"/>
        </w:rPr>
        <w:t>자기</w:t>
      </w:r>
      <w:r w:rsidRPr="00833C35">
        <w:t xml:space="preserve"> </w:t>
      </w:r>
      <w:r w:rsidRPr="00833C35">
        <w:rPr>
          <w:rFonts w:hint="eastAsia"/>
        </w:rPr>
        <w:t>자신의</w:t>
      </w:r>
      <w:r w:rsidRPr="00833C35">
        <w:t xml:space="preserve"> cbox</w:t>
      </w:r>
      <w:r w:rsidRPr="00833C35">
        <w:rPr>
          <w:rFonts w:hint="eastAsia"/>
        </w:rPr>
        <w:t>를</w:t>
      </w:r>
      <w:r w:rsidRPr="00833C35">
        <w:t xml:space="preserve"> </w:t>
      </w:r>
      <w:r w:rsidRPr="00833C35">
        <w:rPr>
          <w:rFonts w:hint="eastAsia"/>
        </w:rPr>
        <w:t>연산하여</w:t>
      </w:r>
      <w:r w:rsidRPr="00833C35">
        <w:t xml:space="preserve"> </w:t>
      </w:r>
      <w:r w:rsidRPr="00833C35">
        <w:rPr>
          <w:rFonts w:hint="eastAsia"/>
        </w:rPr>
        <w:t>대미지</w:t>
      </w:r>
      <w:r w:rsidRPr="00833C35">
        <w:t xml:space="preserve"> </w:t>
      </w:r>
      <w:r w:rsidRPr="00833C35">
        <w:rPr>
          <w:rFonts w:hint="eastAsia"/>
        </w:rPr>
        <w:t>계산을</w:t>
      </w:r>
      <w:r w:rsidRPr="00833C35">
        <w:t xml:space="preserve"> </w:t>
      </w:r>
      <w:r w:rsidRPr="00833C35">
        <w:rPr>
          <w:rFonts w:hint="eastAsia"/>
        </w:rPr>
        <w:t>행한다</w:t>
      </w:r>
      <w:r w:rsidRPr="00833C35">
        <w:t>.</w:t>
      </w:r>
    </w:p>
    <w:p w14:paraId="3DFEA18D" w14:textId="77777777" w:rsidR="00392997" w:rsidRDefault="00392997" w:rsidP="00392997">
      <w:pPr>
        <w:pStyle w:val="4"/>
        <w:ind w:left="1240" w:hanging="440"/>
      </w:pPr>
      <w:r>
        <w:t>effect.c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92997" w:rsidRPr="00D72704" w14:paraId="4C037AB9" w14:textId="77777777" w:rsidTr="00392997">
        <w:tc>
          <w:tcPr>
            <w:tcW w:w="9010" w:type="dxa"/>
          </w:tcPr>
          <w:p w14:paraId="6C886FD1" w14:textId="77777777" w:rsidR="00392997" w:rsidRPr="00D7270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72704">
              <w:rPr>
                <w:rFonts w:ascii="Menlo" w:hAnsi="Menlo" w:cs="Menlo"/>
                <w:color w:val="AA0D91"/>
                <w:sz w:val="16"/>
                <w:szCs w:val="16"/>
              </w:rPr>
              <w:t>typedef</w:t>
            </w:r>
            <w:r w:rsidRPr="00D72704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D72704">
              <w:rPr>
                <w:rFonts w:ascii="Menlo" w:hAnsi="Menlo" w:cs="Menlo"/>
                <w:color w:val="AA0D91"/>
                <w:sz w:val="16"/>
                <w:szCs w:val="16"/>
              </w:rPr>
              <w:t>struct</w:t>
            </w:r>
            <w:r w:rsidRPr="00D72704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49369DB6" w14:textId="77777777" w:rsidR="00392997" w:rsidRPr="00D7270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72704">
              <w:rPr>
                <w:rFonts w:ascii="Menlo" w:hAnsi="Menlo" w:cs="Menlo"/>
                <w:color w:val="000000"/>
                <w:sz w:val="16"/>
                <w:szCs w:val="16"/>
              </w:rPr>
              <w:tab/>
              <w:t>sprite **spr;</w:t>
            </w:r>
          </w:p>
          <w:p w14:paraId="4F4D2176" w14:textId="77777777" w:rsidR="00392997" w:rsidRPr="00D7270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7270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D72704">
              <w:rPr>
                <w:rFonts w:ascii="Menlo" w:hAnsi="Menlo" w:cs="Menlo"/>
                <w:color w:val="AA0D91"/>
                <w:sz w:val="16"/>
                <w:szCs w:val="16"/>
              </w:rPr>
              <w:t>unsigned</w:t>
            </w:r>
            <w:r w:rsidRPr="00D72704">
              <w:rPr>
                <w:rFonts w:ascii="Menlo" w:hAnsi="Menlo" w:cs="Menlo"/>
                <w:color w:val="000000"/>
                <w:sz w:val="16"/>
                <w:szCs w:val="16"/>
              </w:rPr>
              <w:t xml:space="preserve"> size;</w:t>
            </w:r>
          </w:p>
          <w:p w14:paraId="5D099D9B" w14:textId="77777777" w:rsidR="00392997" w:rsidRPr="00D7270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72704">
              <w:rPr>
                <w:rFonts w:ascii="Menlo" w:hAnsi="Menlo" w:cs="Menlo"/>
                <w:color w:val="000000"/>
                <w:sz w:val="16"/>
                <w:szCs w:val="16"/>
              </w:rPr>
              <w:t>} animation;</w:t>
            </w:r>
          </w:p>
          <w:p w14:paraId="54F0392B" w14:textId="77777777" w:rsidR="00392997" w:rsidRPr="00D7270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1ECE1C1C" w14:textId="77777777" w:rsidR="00392997" w:rsidRPr="00D7270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72704">
              <w:rPr>
                <w:rFonts w:ascii="Menlo" w:hAnsi="Menlo" w:cs="Menlo"/>
                <w:color w:val="AA0D91"/>
                <w:sz w:val="16"/>
                <w:szCs w:val="16"/>
              </w:rPr>
              <w:t>typedef</w:t>
            </w:r>
            <w:r w:rsidRPr="00D72704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D72704">
              <w:rPr>
                <w:rFonts w:ascii="Menlo" w:hAnsi="Menlo" w:cs="Menlo"/>
                <w:color w:val="AA0D91"/>
                <w:sz w:val="16"/>
                <w:szCs w:val="16"/>
              </w:rPr>
              <w:t>struct</w:t>
            </w:r>
            <w:r w:rsidRPr="00D72704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641930D1" w14:textId="77777777" w:rsidR="00392997" w:rsidRPr="00D7270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72704">
              <w:rPr>
                <w:rFonts w:ascii="Menlo" w:hAnsi="Menlo" w:cs="Menlo"/>
                <w:color w:val="000000"/>
                <w:sz w:val="16"/>
                <w:szCs w:val="16"/>
              </w:rPr>
              <w:tab/>
              <w:t>animation *ani;</w:t>
            </w:r>
          </w:p>
          <w:p w14:paraId="3572A92E" w14:textId="77777777" w:rsidR="00392997" w:rsidRPr="00D7270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7270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D72704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D72704">
              <w:rPr>
                <w:rFonts w:ascii="Menlo" w:hAnsi="Menlo" w:cs="Menlo"/>
                <w:color w:val="000000"/>
                <w:sz w:val="16"/>
                <w:szCs w:val="16"/>
              </w:rPr>
              <w:t xml:space="preserve"> frame;</w:t>
            </w:r>
          </w:p>
          <w:p w14:paraId="0AD108BB" w14:textId="77777777" w:rsidR="00392997" w:rsidRPr="00D7270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72704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D72704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D72704">
              <w:rPr>
                <w:rFonts w:ascii="Menlo" w:hAnsi="Menlo" w:cs="Menlo"/>
                <w:color w:val="000000"/>
                <w:sz w:val="16"/>
                <w:szCs w:val="16"/>
              </w:rPr>
              <w:t xml:space="preserve"> x, y;</w:t>
            </w:r>
          </w:p>
          <w:p w14:paraId="10489832" w14:textId="77777777" w:rsidR="00392997" w:rsidRPr="00D72704" w:rsidRDefault="00392997" w:rsidP="00392997">
            <w:pPr>
              <w:rPr>
                <w:sz w:val="16"/>
                <w:szCs w:val="16"/>
              </w:rPr>
            </w:pPr>
            <w:r w:rsidRPr="00D72704">
              <w:rPr>
                <w:rFonts w:ascii="Menlo" w:hAnsi="Menlo" w:cs="Menlo"/>
                <w:color w:val="000000"/>
                <w:sz w:val="16"/>
                <w:szCs w:val="16"/>
              </w:rPr>
              <w:t>} effect;</w:t>
            </w:r>
          </w:p>
        </w:tc>
      </w:tr>
      <w:tr w:rsidR="00392997" w:rsidRPr="00D72704" w14:paraId="3E4B89C4" w14:textId="77777777" w:rsidTr="00392997">
        <w:tc>
          <w:tcPr>
            <w:tcW w:w="9010" w:type="dxa"/>
          </w:tcPr>
          <w:p w14:paraId="3C87ECC4" w14:textId="77777777" w:rsidR="00392997" w:rsidRPr="00D7270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72704">
              <w:rPr>
                <w:rFonts w:ascii="Menlo" w:hAnsi="Menlo" w:cs="Menlo"/>
                <w:color w:val="AA0D91"/>
                <w:sz w:val="16"/>
                <w:szCs w:val="16"/>
              </w:rPr>
              <w:t>extern</w:t>
            </w:r>
            <w:r w:rsidRPr="00D72704">
              <w:rPr>
                <w:rFonts w:ascii="Menlo" w:hAnsi="Menlo" w:cs="Menlo"/>
                <w:color w:val="000000"/>
                <w:sz w:val="16"/>
                <w:szCs w:val="16"/>
              </w:rPr>
              <w:t xml:space="preserve"> sprite spr_bomb1;</w:t>
            </w:r>
          </w:p>
          <w:p w14:paraId="4592E1B6" w14:textId="77777777" w:rsidR="00392997" w:rsidRPr="00D7270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72704">
              <w:rPr>
                <w:rFonts w:ascii="Menlo" w:hAnsi="Menlo" w:cs="Menlo"/>
                <w:color w:val="AA0D91"/>
                <w:sz w:val="16"/>
                <w:szCs w:val="16"/>
              </w:rPr>
              <w:t>extern</w:t>
            </w:r>
            <w:r w:rsidRPr="00D72704">
              <w:rPr>
                <w:rFonts w:ascii="Menlo" w:hAnsi="Menlo" w:cs="Menlo"/>
                <w:color w:val="000000"/>
                <w:sz w:val="16"/>
                <w:szCs w:val="16"/>
              </w:rPr>
              <w:t xml:space="preserve"> sprite spr_bomb2;</w:t>
            </w:r>
          </w:p>
          <w:p w14:paraId="2EE9DA09" w14:textId="77777777" w:rsidR="00392997" w:rsidRPr="00D7270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72704">
              <w:rPr>
                <w:rFonts w:ascii="Menlo" w:hAnsi="Menlo" w:cs="Menlo"/>
                <w:color w:val="AA0D91"/>
                <w:sz w:val="16"/>
                <w:szCs w:val="16"/>
              </w:rPr>
              <w:t>extern</w:t>
            </w:r>
            <w:r w:rsidRPr="00D72704">
              <w:rPr>
                <w:rFonts w:ascii="Menlo" w:hAnsi="Menlo" w:cs="Menlo"/>
                <w:color w:val="000000"/>
                <w:sz w:val="16"/>
                <w:szCs w:val="16"/>
              </w:rPr>
              <w:t xml:space="preserve"> sprite spr_bomb3;</w:t>
            </w:r>
          </w:p>
          <w:p w14:paraId="5C5E59B8" w14:textId="77777777" w:rsidR="00392997" w:rsidRPr="00D7270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72704">
              <w:rPr>
                <w:rFonts w:ascii="Menlo" w:hAnsi="Menlo" w:cs="Menlo"/>
                <w:color w:val="AA0D91"/>
                <w:sz w:val="16"/>
                <w:szCs w:val="16"/>
              </w:rPr>
              <w:t>extern</w:t>
            </w:r>
            <w:r w:rsidRPr="00D72704">
              <w:rPr>
                <w:rFonts w:ascii="Menlo" w:hAnsi="Menlo" w:cs="Menlo"/>
                <w:color w:val="000000"/>
                <w:sz w:val="16"/>
                <w:szCs w:val="16"/>
              </w:rPr>
              <w:t xml:space="preserve"> sprite spr_sbamb1;</w:t>
            </w:r>
          </w:p>
          <w:p w14:paraId="2AA4C881" w14:textId="77777777" w:rsidR="00392997" w:rsidRPr="00D7270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72704">
              <w:rPr>
                <w:rFonts w:ascii="Menlo" w:hAnsi="Menlo" w:cs="Menlo"/>
                <w:color w:val="AA0D91"/>
                <w:sz w:val="16"/>
                <w:szCs w:val="16"/>
              </w:rPr>
              <w:t>extern</w:t>
            </w:r>
            <w:r w:rsidRPr="00D72704">
              <w:rPr>
                <w:rFonts w:ascii="Menlo" w:hAnsi="Menlo" w:cs="Menlo"/>
                <w:color w:val="000000"/>
                <w:sz w:val="16"/>
                <w:szCs w:val="16"/>
              </w:rPr>
              <w:t xml:space="preserve"> sprite spr_sbamb2;</w:t>
            </w:r>
          </w:p>
          <w:p w14:paraId="0EACBC7B" w14:textId="77777777" w:rsidR="00392997" w:rsidRPr="00D7270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72704">
              <w:rPr>
                <w:rFonts w:ascii="Menlo" w:hAnsi="Menlo" w:cs="Menlo"/>
                <w:color w:val="AA0D91"/>
                <w:sz w:val="16"/>
                <w:szCs w:val="16"/>
              </w:rPr>
              <w:t>extern</w:t>
            </w:r>
            <w:r w:rsidRPr="00D72704">
              <w:rPr>
                <w:rFonts w:ascii="Menlo" w:hAnsi="Menlo" w:cs="Menlo"/>
                <w:color w:val="000000"/>
                <w:sz w:val="16"/>
                <w:szCs w:val="16"/>
              </w:rPr>
              <w:t xml:space="preserve"> sprite spr_sbamb3;</w:t>
            </w:r>
          </w:p>
          <w:p w14:paraId="13C77654" w14:textId="77777777" w:rsidR="00392997" w:rsidRPr="00D7270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6133E78" w14:textId="77777777" w:rsidR="00392997" w:rsidRPr="00D7270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72704">
              <w:rPr>
                <w:rFonts w:ascii="Menlo" w:hAnsi="Menlo" w:cs="Menlo"/>
                <w:color w:val="000000"/>
                <w:sz w:val="16"/>
                <w:szCs w:val="16"/>
              </w:rPr>
              <w:t>sprite *ani_large_seqeunce[</w:t>
            </w:r>
            <w:r w:rsidRPr="00D72704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D72704">
              <w:rPr>
                <w:rFonts w:ascii="Menlo" w:hAnsi="Menlo" w:cs="Menlo"/>
                <w:color w:val="000000"/>
                <w:sz w:val="16"/>
                <w:szCs w:val="16"/>
              </w:rPr>
              <w:t>] = {&amp;spr_bomb1, &amp;spr_bomb2, &amp;spr_bomb3};</w:t>
            </w:r>
          </w:p>
          <w:p w14:paraId="0B506627" w14:textId="77777777" w:rsidR="00392997" w:rsidRPr="00D7270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72704">
              <w:rPr>
                <w:rFonts w:ascii="Menlo" w:hAnsi="Menlo" w:cs="Menlo"/>
                <w:color w:val="000000"/>
                <w:sz w:val="16"/>
                <w:szCs w:val="16"/>
              </w:rPr>
              <w:t>sprite *ani_small_seqeunce[</w:t>
            </w:r>
            <w:r w:rsidRPr="00D72704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D72704">
              <w:rPr>
                <w:rFonts w:ascii="Menlo" w:hAnsi="Menlo" w:cs="Menlo"/>
                <w:color w:val="000000"/>
                <w:sz w:val="16"/>
                <w:szCs w:val="16"/>
              </w:rPr>
              <w:t>] = {&amp;spr_sbamb1, &amp;spr_sbamb2, &amp;spr_sbamb3};</w:t>
            </w:r>
          </w:p>
          <w:p w14:paraId="266B9081" w14:textId="77777777" w:rsidR="00392997" w:rsidRPr="00D7270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72704">
              <w:rPr>
                <w:rFonts w:ascii="Menlo" w:hAnsi="Menlo" w:cs="Menlo"/>
                <w:color w:val="000000"/>
                <w:sz w:val="16"/>
                <w:szCs w:val="16"/>
              </w:rPr>
              <w:t xml:space="preserve">animation ani_large = {ani_large_seqeunce, </w:t>
            </w:r>
            <w:r w:rsidRPr="00D72704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D72704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07937065" w14:textId="77777777" w:rsidR="00392997" w:rsidRPr="00D72704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72704">
              <w:rPr>
                <w:rFonts w:ascii="Menlo" w:hAnsi="Menlo" w:cs="Menlo"/>
                <w:color w:val="000000"/>
                <w:sz w:val="16"/>
                <w:szCs w:val="16"/>
              </w:rPr>
              <w:t xml:space="preserve">animation ani_small = {ani_small_seqeunce, </w:t>
            </w:r>
            <w:r w:rsidRPr="00D72704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D72704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</w:tc>
      </w:tr>
    </w:tbl>
    <w:p w14:paraId="72F0EB15" w14:textId="77777777" w:rsidR="00392997" w:rsidRDefault="00392997" w:rsidP="00392997">
      <w:r>
        <w:t>effect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플레이어의</w:t>
      </w:r>
      <w:r>
        <w:t xml:space="preserve"> </w:t>
      </w:r>
      <w:r>
        <w:rPr>
          <w:rFonts w:hint="eastAsia"/>
        </w:rPr>
        <w:t>탄알이</w:t>
      </w:r>
      <w:r>
        <w:t xml:space="preserve"> </w:t>
      </w:r>
      <w:r>
        <w:rPr>
          <w:rFonts w:hint="eastAsia"/>
        </w:rPr>
        <w:t>적군에게</w:t>
      </w:r>
      <w:r>
        <w:t xml:space="preserve"> </w:t>
      </w:r>
      <w:r>
        <w:rPr>
          <w:rFonts w:hint="eastAsia"/>
        </w:rPr>
        <w:t>명중했을</w:t>
      </w:r>
      <w:r>
        <w:t xml:space="preserve"> </w:t>
      </w:r>
      <w:r>
        <w:rPr>
          <w:rFonts w:hint="eastAsia"/>
        </w:rPr>
        <w:t>때</w:t>
      </w:r>
      <w:r>
        <w:t xml:space="preserve">, </w:t>
      </w:r>
      <w:r>
        <w:rPr>
          <w:rFonts w:hint="eastAsia"/>
        </w:rPr>
        <w:t>적군이</w:t>
      </w:r>
      <w:r>
        <w:t xml:space="preserve"> </w:t>
      </w:r>
      <w:r>
        <w:rPr>
          <w:rFonts w:hint="eastAsia"/>
        </w:rPr>
        <w:t>플레이어에</w:t>
      </w:r>
      <w:r>
        <w:t xml:space="preserve"> </w:t>
      </w:r>
      <w:r>
        <w:rPr>
          <w:rFonts w:hint="eastAsia"/>
        </w:rPr>
        <w:t>의해</w:t>
      </w:r>
      <w:r>
        <w:t xml:space="preserve"> </w:t>
      </w:r>
      <w:r>
        <w:rPr>
          <w:rFonts w:hint="eastAsia"/>
        </w:rPr>
        <w:t>파괴될</w:t>
      </w:r>
      <w:r>
        <w:t xml:space="preserve"> </w:t>
      </w:r>
      <w:r>
        <w:rPr>
          <w:rFonts w:hint="eastAsia"/>
        </w:rPr>
        <w:t>때</w:t>
      </w:r>
      <w:r>
        <w:t xml:space="preserve">, </w:t>
      </w:r>
      <w:r>
        <w:rPr>
          <w:rFonts w:hint="eastAsia"/>
        </w:rPr>
        <w:t>플레이어가</w:t>
      </w:r>
      <w:r>
        <w:t xml:space="preserve"> </w:t>
      </w:r>
      <w:r>
        <w:rPr>
          <w:rFonts w:hint="eastAsia"/>
        </w:rPr>
        <w:t>피탄당해</w:t>
      </w:r>
      <w:r>
        <w:t xml:space="preserve"> </w:t>
      </w:r>
      <w:r>
        <w:rPr>
          <w:rFonts w:hint="eastAsia"/>
        </w:rPr>
        <w:t>화면의</w:t>
      </w:r>
      <w:r>
        <w:t xml:space="preserve"> </w:t>
      </w:r>
      <w:r>
        <w:rPr>
          <w:rFonts w:hint="eastAsia"/>
        </w:rPr>
        <w:t>적군</w:t>
      </w:r>
      <w:r>
        <w:t xml:space="preserve"> </w:t>
      </w:r>
      <w:r>
        <w:rPr>
          <w:rFonts w:hint="eastAsia"/>
        </w:rPr>
        <w:t>탄알이</w:t>
      </w:r>
      <w:r>
        <w:t xml:space="preserve"> </w:t>
      </w:r>
      <w:r>
        <w:rPr>
          <w:rFonts w:hint="eastAsia"/>
        </w:rPr>
        <w:t>사라질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나타난다</w:t>
      </w:r>
      <w:r>
        <w:t xml:space="preserve">.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개체들은</w:t>
      </w:r>
      <w:r>
        <w:t xml:space="preserve"> </w:t>
      </w:r>
      <w:r>
        <w:rPr>
          <w:rFonts w:hint="eastAsia"/>
        </w:rPr>
        <w:t>적당한</w:t>
      </w:r>
      <w:r>
        <w:t xml:space="preserve"> </w:t>
      </w:r>
      <w:r>
        <w:rPr>
          <w:rFonts w:hint="eastAsia"/>
        </w:rPr>
        <w:t>순간과</w:t>
      </w:r>
      <w:r>
        <w:t xml:space="preserve"> </w:t>
      </w:r>
      <w:r>
        <w:rPr>
          <w:rFonts w:hint="eastAsia"/>
        </w:rPr>
        <w:t>위치에</w:t>
      </w:r>
      <w:r>
        <w:t xml:space="preserve"> effect_create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호출함으로써</w:t>
      </w:r>
      <w:r>
        <w:t xml:space="preserve"> </w:t>
      </w:r>
      <w:r>
        <w:rPr>
          <w:rFonts w:hint="eastAsia"/>
        </w:rPr>
        <w:t>효과를</w:t>
      </w:r>
      <w:r>
        <w:t xml:space="preserve"> </w:t>
      </w:r>
      <w:r>
        <w:rPr>
          <w:rFonts w:hint="eastAsia"/>
        </w:rPr>
        <w:t>나타낸다</w:t>
      </w:r>
      <w:r>
        <w:t>. effect</w:t>
      </w:r>
      <w:r>
        <w:rPr>
          <w:rFonts w:hint="eastAsia"/>
        </w:rPr>
        <w:t>는</w:t>
      </w:r>
      <w:r>
        <w:t xml:space="preserve"> animation</w:t>
      </w:r>
      <w:r>
        <w:rPr>
          <w:rFonts w:hint="eastAsia"/>
        </w:rPr>
        <w:t>포인터와</w:t>
      </w:r>
      <w:r>
        <w:t xml:space="preserve"> </w:t>
      </w: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>재생되고있는</w:t>
      </w:r>
      <w:r>
        <w:t xml:space="preserve"> frame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이루어져있다</w:t>
      </w:r>
      <w:r>
        <w:t>. animation</w:t>
      </w:r>
      <w:r>
        <w:rPr>
          <w:rFonts w:hint="eastAsia"/>
        </w:rPr>
        <w:t>구조는</w:t>
      </w:r>
      <w:r>
        <w:t xml:space="preserve"> sprite</w:t>
      </w:r>
      <w:r>
        <w:rPr>
          <w:rFonts w:hint="eastAsia"/>
        </w:rPr>
        <w:t>어레이와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어레이의</w:t>
      </w:r>
      <w:r>
        <w:t xml:space="preserve"> </w:t>
      </w:r>
      <w:r>
        <w:rPr>
          <w:rFonts w:hint="eastAsia"/>
        </w:rPr>
        <w:t>크기로</w:t>
      </w:r>
      <w:r>
        <w:t xml:space="preserve"> </w:t>
      </w:r>
      <w:r>
        <w:rPr>
          <w:rFonts w:hint="eastAsia"/>
        </w:rPr>
        <w:t>이루어져있다</w:t>
      </w:r>
      <w:r>
        <w:t>. effect</w:t>
      </w:r>
      <w:r>
        <w:rPr>
          <w:rFonts w:hint="eastAsia"/>
        </w:rPr>
        <w:t>는</w:t>
      </w:r>
      <w:r>
        <w:t xml:space="preserve"> create</w:t>
      </w:r>
      <w:r>
        <w:rPr>
          <w:rFonts w:hint="eastAsia"/>
        </w:rPr>
        <w:t>된</w:t>
      </w:r>
      <w:r>
        <w:t xml:space="preserve"> </w:t>
      </w:r>
      <w:r>
        <w:rPr>
          <w:rFonts w:hint="eastAsia"/>
        </w:rPr>
        <w:t>순간부터</w:t>
      </w:r>
      <w:r>
        <w:t xml:space="preserve"> </w:t>
      </w:r>
      <w:r>
        <w:rPr>
          <w:rFonts w:hint="eastAsia"/>
        </w:rPr>
        <w:t>재생되다가</w:t>
      </w:r>
      <w:r>
        <w:t xml:space="preserve"> </w:t>
      </w:r>
      <w:r>
        <w:rPr>
          <w:rFonts w:hint="eastAsia"/>
        </w:rPr>
        <w:t>어레이의</w:t>
      </w:r>
      <w:r>
        <w:t xml:space="preserve"> </w:t>
      </w:r>
      <w:r>
        <w:rPr>
          <w:rFonts w:hint="eastAsia"/>
        </w:rPr>
        <w:t>크기를</w:t>
      </w:r>
      <w:r>
        <w:t xml:space="preserve"> </w:t>
      </w:r>
      <w:r>
        <w:rPr>
          <w:rFonts w:hint="eastAsia"/>
        </w:rPr>
        <w:t>넘어가면</w:t>
      </w:r>
      <w:r>
        <w:t xml:space="preserve"> </w:t>
      </w:r>
      <w:r>
        <w:rPr>
          <w:rFonts w:hint="eastAsia"/>
        </w:rPr>
        <w:t>자동으로</w:t>
      </w:r>
      <w:r>
        <w:t xml:space="preserve"> </w:t>
      </w:r>
      <w:r>
        <w:rPr>
          <w:rFonts w:hint="eastAsia"/>
        </w:rPr>
        <w:t>해제된다</w:t>
      </w:r>
      <w:r>
        <w:t>.</w:t>
      </w:r>
    </w:p>
    <w:p w14:paraId="1F777E64" w14:textId="77777777" w:rsidR="00392997" w:rsidRDefault="00392997" w:rsidP="00392997">
      <w:pPr>
        <w:pStyle w:val="4"/>
        <w:ind w:left="1240" w:hanging="440"/>
      </w:pPr>
      <w:r>
        <w:t>item.c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92997" w:rsidRPr="001F500E" w14:paraId="517AB7D6" w14:textId="77777777" w:rsidTr="00392997">
        <w:tc>
          <w:tcPr>
            <w:tcW w:w="9010" w:type="dxa"/>
          </w:tcPr>
          <w:p w14:paraId="46387C3F" w14:textId="77777777" w:rsidR="00392997" w:rsidRPr="001F500E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1F500E">
              <w:rPr>
                <w:rFonts w:ascii="Menlo" w:hAnsi="Menlo" w:cs="Menlo"/>
                <w:color w:val="643820"/>
                <w:sz w:val="16"/>
                <w:szCs w:val="16"/>
              </w:rPr>
              <w:t xml:space="preserve">#define ITEM_SOY </w:t>
            </w:r>
            <w:r w:rsidRPr="001F500E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</w:p>
          <w:p w14:paraId="00036664" w14:textId="77777777" w:rsidR="00392997" w:rsidRPr="001F500E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1F500E">
              <w:rPr>
                <w:rFonts w:ascii="Menlo" w:hAnsi="Menlo" w:cs="Menlo"/>
                <w:color w:val="643820"/>
                <w:sz w:val="16"/>
                <w:szCs w:val="16"/>
              </w:rPr>
              <w:lastRenderedPageBreak/>
              <w:t xml:space="preserve">#define ITEM_HA </w:t>
            </w:r>
            <w:r w:rsidRPr="001F500E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</w:p>
          <w:p w14:paraId="1D7BB437" w14:textId="77777777" w:rsidR="00392997" w:rsidRPr="001F500E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1F500E">
              <w:rPr>
                <w:rFonts w:ascii="Menlo" w:hAnsi="Menlo" w:cs="Menlo"/>
                <w:color w:val="643820"/>
                <w:sz w:val="16"/>
                <w:szCs w:val="16"/>
              </w:rPr>
              <w:t xml:space="preserve">#define ITEM_FLOWER </w:t>
            </w:r>
            <w:r w:rsidRPr="001F500E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</w:p>
          <w:p w14:paraId="2DBD6A10" w14:textId="77777777" w:rsidR="00392997" w:rsidRPr="001F500E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1F500E">
              <w:rPr>
                <w:rFonts w:ascii="Menlo" w:hAnsi="Menlo" w:cs="Menlo"/>
                <w:color w:val="643820"/>
                <w:sz w:val="16"/>
                <w:szCs w:val="16"/>
              </w:rPr>
              <w:t xml:space="preserve">#define ITEM_LIFE </w:t>
            </w:r>
            <w:r w:rsidRPr="001F500E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</w:p>
          <w:p w14:paraId="569AC56F" w14:textId="77777777" w:rsidR="00392997" w:rsidRPr="001F500E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0A951ED0" w14:textId="77777777" w:rsidR="00392997" w:rsidRPr="001F500E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1F500E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1F500E">
              <w:rPr>
                <w:rFonts w:ascii="Menlo" w:hAnsi="Menlo" w:cs="Menlo"/>
                <w:color w:val="C41A16"/>
                <w:sz w:val="16"/>
                <w:szCs w:val="16"/>
              </w:rPr>
              <w:t>"cbox.h"</w:t>
            </w:r>
          </w:p>
          <w:p w14:paraId="15CBC784" w14:textId="77777777" w:rsidR="00392997" w:rsidRPr="001F500E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45B1BE09" w14:textId="77777777" w:rsidR="00392997" w:rsidRPr="001F500E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F500E">
              <w:rPr>
                <w:rFonts w:ascii="Menlo" w:hAnsi="Menlo" w:cs="Menlo"/>
                <w:color w:val="AA0D91"/>
                <w:sz w:val="16"/>
                <w:szCs w:val="16"/>
              </w:rPr>
              <w:t>typedef</w:t>
            </w:r>
            <w:r w:rsidRPr="001F500E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F500E">
              <w:rPr>
                <w:rFonts w:ascii="Menlo" w:hAnsi="Menlo" w:cs="Menlo"/>
                <w:color w:val="AA0D91"/>
                <w:sz w:val="16"/>
                <w:szCs w:val="16"/>
              </w:rPr>
              <w:t>struct</w:t>
            </w:r>
            <w:r w:rsidRPr="001F500E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4ED44A1E" w14:textId="77777777" w:rsidR="00392997" w:rsidRPr="001F500E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F500E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F500E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1F500E">
              <w:rPr>
                <w:rFonts w:ascii="Menlo" w:hAnsi="Menlo" w:cs="Menlo"/>
                <w:color w:val="000000"/>
                <w:sz w:val="16"/>
                <w:szCs w:val="16"/>
              </w:rPr>
              <w:t xml:space="preserve"> type;</w:t>
            </w:r>
          </w:p>
          <w:p w14:paraId="412C3B7D" w14:textId="77777777" w:rsidR="00392997" w:rsidRPr="001F500E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F500E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F500E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1F500E">
              <w:rPr>
                <w:rFonts w:ascii="Menlo" w:hAnsi="Menlo" w:cs="Menlo"/>
                <w:color w:val="000000"/>
                <w:sz w:val="16"/>
                <w:szCs w:val="16"/>
              </w:rPr>
              <w:t xml:space="preserve"> span;</w:t>
            </w:r>
          </w:p>
          <w:p w14:paraId="58F2F50A" w14:textId="77777777" w:rsidR="00392997" w:rsidRPr="001F500E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F500E">
              <w:rPr>
                <w:rFonts w:ascii="Menlo" w:hAnsi="Menlo" w:cs="Menlo"/>
                <w:color w:val="000000"/>
                <w:sz w:val="16"/>
                <w:szCs w:val="16"/>
              </w:rPr>
              <w:tab/>
              <w:t>cbox cb;</w:t>
            </w:r>
          </w:p>
          <w:p w14:paraId="7BAF572C" w14:textId="77777777" w:rsidR="00392997" w:rsidRPr="001F500E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F500E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F500E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1F500E">
              <w:rPr>
                <w:rFonts w:ascii="Menlo" w:hAnsi="Menlo" w:cs="Menlo"/>
                <w:color w:val="000000"/>
                <w:sz w:val="16"/>
                <w:szCs w:val="16"/>
              </w:rPr>
              <w:t xml:space="preserve"> x, y, vx, vy;</w:t>
            </w:r>
          </w:p>
          <w:p w14:paraId="10B02B53" w14:textId="77777777" w:rsidR="00392997" w:rsidRPr="001F500E" w:rsidRDefault="00392997" w:rsidP="00392997">
            <w:pPr>
              <w:rPr>
                <w:sz w:val="16"/>
                <w:szCs w:val="16"/>
              </w:rPr>
            </w:pPr>
            <w:r w:rsidRPr="001F500E">
              <w:rPr>
                <w:rFonts w:ascii="Menlo" w:hAnsi="Menlo" w:cs="Menlo"/>
                <w:color w:val="000000"/>
                <w:sz w:val="16"/>
                <w:szCs w:val="16"/>
              </w:rPr>
              <w:t>} item;</w:t>
            </w:r>
          </w:p>
        </w:tc>
      </w:tr>
    </w:tbl>
    <w:p w14:paraId="6BEB7EC8" w14:textId="77777777" w:rsidR="00392997" w:rsidRDefault="00392997" w:rsidP="00392997">
      <w:r>
        <w:lastRenderedPageBreak/>
        <w:t>item.c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아이템을</w:t>
      </w:r>
      <w:r>
        <w:t xml:space="preserve"> </w:t>
      </w:r>
      <w:r>
        <w:rPr>
          <w:rFonts w:hint="eastAsia"/>
        </w:rPr>
        <w:t>관리하는</w:t>
      </w:r>
      <w:r>
        <w:t xml:space="preserve"> </w:t>
      </w:r>
      <w:r>
        <w:rPr>
          <w:rFonts w:hint="eastAsia"/>
        </w:rPr>
        <w:t>역할을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아이템에</w:t>
      </w:r>
      <w:r>
        <w:t xml:space="preserve"> </w:t>
      </w:r>
      <w:r>
        <w:rPr>
          <w:rFonts w:hint="eastAsia"/>
        </w:rPr>
        <w:t>의한</w:t>
      </w:r>
      <w:r>
        <w:t xml:space="preserve"> </w:t>
      </w:r>
      <w:r>
        <w:rPr>
          <w:rFonts w:hint="eastAsia"/>
        </w:rPr>
        <w:t>실제</w:t>
      </w:r>
      <w:r>
        <w:t xml:space="preserve"> </w:t>
      </w:r>
      <w:r>
        <w:rPr>
          <w:rFonts w:hint="eastAsia"/>
        </w:rPr>
        <w:t>작용은</w:t>
      </w:r>
      <w:r>
        <w:t xml:space="preserve"> </w:t>
      </w:r>
      <w:r>
        <w:rPr>
          <w:rFonts w:hint="eastAsia"/>
        </w:rPr>
        <w:t>모두</w:t>
      </w:r>
      <w:r>
        <w:t xml:space="preserve"> player</w:t>
      </w:r>
      <w:r>
        <w:rPr>
          <w:rFonts w:hint="eastAsia"/>
        </w:rPr>
        <w:t>측에서</w:t>
      </w:r>
      <w:r>
        <w:t xml:space="preserve"> </w:t>
      </w:r>
      <w:r>
        <w:rPr>
          <w:rFonts w:hint="eastAsia"/>
        </w:rPr>
        <w:t>관리한다</w:t>
      </w:r>
      <w:r>
        <w:t>. item.c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아이템의</w:t>
      </w:r>
      <w:r>
        <w:t xml:space="preserve"> </w:t>
      </w:r>
      <w:r>
        <w:rPr>
          <w:rFonts w:hint="eastAsia"/>
        </w:rPr>
        <w:t>존재와</w:t>
      </w:r>
      <w:r>
        <w:t xml:space="preserve"> </w:t>
      </w:r>
      <w:r>
        <w:rPr>
          <w:rFonts w:hint="eastAsia"/>
        </w:rPr>
        <w:t>타입만을</w:t>
      </w:r>
      <w:r>
        <w:t xml:space="preserve"> </w:t>
      </w:r>
      <w:r>
        <w:rPr>
          <w:rFonts w:hint="eastAsia"/>
        </w:rPr>
        <w:t>관리한다</w:t>
      </w:r>
      <w:r>
        <w:t>.</w:t>
      </w:r>
    </w:p>
    <w:p w14:paraId="446BAA07" w14:textId="77777777" w:rsidR="00392997" w:rsidRDefault="00392997" w:rsidP="00392997">
      <w:pPr>
        <w:pStyle w:val="3"/>
        <w:ind w:left="1000" w:hanging="400"/>
      </w:pPr>
      <w:r>
        <w:t>게</w:t>
      </w:r>
      <w:r>
        <w:rPr>
          <w:rFonts w:hint="eastAsia"/>
        </w:rPr>
        <w:t>임</w:t>
      </w:r>
      <w:r>
        <w:t xml:space="preserve"> 프</w:t>
      </w:r>
      <w:r>
        <w:rPr>
          <w:rFonts w:hint="eastAsia"/>
        </w:rPr>
        <w:t xml:space="preserve">론트엔드 </w:t>
      </w:r>
      <w:r>
        <w:t>시</w:t>
      </w:r>
      <w:r>
        <w:rPr>
          <w:rFonts w:hint="eastAsia"/>
        </w:rPr>
        <w:t>스템</w:t>
      </w:r>
    </w:p>
    <w:p w14:paraId="7166B39E" w14:textId="77777777" w:rsidR="00392997" w:rsidRDefault="00392997" w:rsidP="00392997">
      <w:pPr>
        <w:pStyle w:val="4"/>
        <w:ind w:left="1240" w:hanging="440"/>
      </w:pPr>
      <w:r>
        <w:t>pad.c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92997" w14:paraId="280EA8E7" w14:textId="77777777" w:rsidTr="00392997">
        <w:tc>
          <w:tcPr>
            <w:tcW w:w="9010" w:type="dxa"/>
          </w:tcPr>
          <w:p w14:paraId="0C05B5E1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pvalid =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521F276B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ppadx =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0.0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103813EF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ppady =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0.0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5261660E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padvx =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0.0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7D9503B2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padvy =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0.0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58BBB0FC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33818DFD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extern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unsigned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*cb_screen;</w:t>
            </w:r>
          </w:p>
          <w:p w14:paraId="0C30DF9B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extern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sprite spr_key;</w:t>
            </w:r>
          </w:p>
          <w:p w14:paraId="49FEF5BB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5525D828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pad_update() {</w:t>
            </w:r>
          </w:p>
          <w:p w14:paraId="27E24C7A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(touch_is_valid()) {</w:t>
            </w:r>
          </w:p>
          <w:p w14:paraId="2F9CA4E9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x, y;</w:t>
            </w:r>
          </w:p>
          <w:p w14:paraId="276F4827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732FBAE9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x = touch_get_x();</w:t>
            </w:r>
          </w:p>
          <w:p w14:paraId="09226613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y = touch_get_y();</w:t>
            </w:r>
          </w:p>
          <w:p w14:paraId="07B289E6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760E95C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(!pvalid &amp;&amp; !cbox_inclusion(&amp;cb_pad, x, y)) {</w:t>
            </w:r>
          </w:p>
          <w:p w14:paraId="0BE56017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return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79A41AE2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27A849B6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7E209D76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x = fclamp(x, cb_pad.x1, cb_pad.x2);</w:t>
            </w:r>
          </w:p>
          <w:p w14:paraId="4445A99C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y = fclamp(y, cb_pad.y1, cb_pad.y2);</w:t>
            </w:r>
          </w:p>
          <w:p w14:paraId="3F889552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75D547D9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(!pvalid) {</w:t>
            </w:r>
          </w:p>
          <w:p w14:paraId="1232409A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ppadx = x;</w:t>
            </w:r>
          </w:p>
          <w:p w14:paraId="2CE515A9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ppady = y;</w:t>
            </w:r>
          </w:p>
          <w:p w14:paraId="6B7CB355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pvalid =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29F8B3E6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451A474F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1C2E89DA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ppadx = flerp(ppadx, x,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0.5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406B361B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ppady = flerp(ppady, y,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0.5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6C076F57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74474C05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padvx = (ppadx - PADX) / PADW * (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2.0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+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2.0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* PADTHRESH) - (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1.0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+ PADTHRESH);</w:t>
            </w:r>
          </w:p>
          <w:p w14:paraId="6E3C5FEA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padvy = (ppady - PADY) / PADH * (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2.0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+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2.0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* PADTHRESH) - (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1.0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+ PADTHRESH);</w:t>
            </w:r>
          </w:p>
          <w:p w14:paraId="1D3876D7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1A33E010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(padvx &gt; PADTHRESH)</w:t>
            </w:r>
          </w:p>
          <w:p w14:paraId="53278401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padvx -= PADTHRESH;</w:t>
            </w:r>
          </w:p>
          <w:p w14:paraId="2DFFEB10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else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(padvx &gt; -PADTHRESH)</w:t>
            </w:r>
          </w:p>
          <w:p w14:paraId="4DE99057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padvx =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0.0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1453370B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else</w:t>
            </w:r>
          </w:p>
          <w:p w14:paraId="577367E1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padvx += PADTHRESH;</w:t>
            </w:r>
          </w:p>
          <w:p w14:paraId="0164F623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19435690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(padvy &gt; PADTHRESH)</w:t>
            </w:r>
          </w:p>
          <w:p w14:paraId="475C8E7B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padvy -= PADTHRESH;</w:t>
            </w:r>
          </w:p>
          <w:p w14:paraId="44D2E48E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else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(padvy &gt; -PADTHRESH)</w:t>
            </w:r>
          </w:p>
          <w:p w14:paraId="6996F1E7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padvy =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0.0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5ECB0E59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else</w:t>
            </w:r>
          </w:p>
          <w:p w14:paraId="2EF24799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padvy += PADTHRESH;</w:t>
            </w:r>
          </w:p>
          <w:p w14:paraId="1FB17534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75E9FD57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padvx *= PADVMAX;</w:t>
            </w:r>
          </w:p>
          <w:p w14:paraId="2CA8EE50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padvy *= PADVMAX;</w:t>
            </w:r>
          </w:p>
          <w:p w14:paraId="67CB48B4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7CB112D4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else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302C4F5E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pvalid =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2EEDA8D5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padvx =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0.0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6E72CB7E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padvy =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0.0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44F591FD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1BEE826F" w14:textId="77777777" w:rsidR="00392997" w:rsidRPr="00CB430B" w:rsidRDefault="00392997" w:rsidP="00392997">
            <w:pPr>
              <w:rPr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</w:tc>
      </w:tr>
    </w:tbl>
    <w:p w14:paraId="557271D2" w14:textId="77777777" w:rsidR="00392997" w:rsidRPr="00CB430B" w:rsidRDefault="00392997" w:rsidP="00392997">
      <w:r>
        <w:lastRenderedPageBreak/>
        <w:t>pad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화면상에</w:t>
      </w:r>
      <w:r>
        <w:t xml:space="preserve"> </w:t>
      </w:r>
      <w:r>
        <w:rPr>
          <w:rFonts w:hint="eastAsia"/>
        </w:rPr>
        <w:t>플레이어를</w:t>
      </w:r>
      <w:r>
        <w:t xml:space="preserve"> </w:t>
      </w:r>
      <w:r>
        <w:rPr>
          <w:rFonts w:hint="eastAsia"/>
        </w:rPr>
        <w:t>조작할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있게</w:t>
      </w:r>
      <w:r>
        <w:t xml:space="preserve"> </w:t>
      </w:r>
      <w:r>
        <w:rPr>
          <w:rFonts w:hint="eastAsia"/>
        </w:rPr>
        <w:t>해주는</w:t>
      </w:r>
      <w:r>
        <w:t xml:space="preserve"> </w:t>
      </w:r>
      <w:r>
        <w:rPr>
          <w:rFonts w:hint="eastAsia"/>
        </w:rPr>
        <w:t>아날로그</w:t>
      </w:r>
      <w:r>
        <w:t xml:space="preserve"> </w:t>
      </w:r>
      <w:r>
        <w:rPr>
          <w:rFonts w:hint="eastAsia"/>
        </w:rPr>
        <w:t>패드와</w:t>
      </w:r>
      <w:r>
        <w:t xml:space="preserve"> </w:t>
      </w:r>
      <w:r>
        <w:rPr>
          <w:rFonts w:hint="eastAsia"/>
        </w:rPr>
        <w:t>관련된</w:t>
      </w:r>
      <w:r>
        <w:t xml:space="preserve"> </w:t>
      </w:r>
      <w:r>
        <w:rPr>
          <w:rFonts w:hint="eastAsia"/>
        </w:rPr>
        <w:t>처리를</w:t>
      </w:r>
      <w:r>
        <w:t xml:space="preserve"> </w:t>
      </w:r>
      <w:r>
        <w:rPr>
          <w:rFonts w:hint="eastAsia"/>
        </w:rPr>
        <w:t>한다</w:t>
      </w:r>
      <w:r>
        <w:t>. pad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>터치가</w:t>
      </w:r>
      <w:r>
        <w:t xml:space="preserve"> </w:t>
      </w:r>
      <w:r>
        <w:rPr>
          <w:rFonts w:hint="eastAsia"/>
        </w:rPr>
        <w:t>행해지고</w:t>
      </w:r>
      <w:r>
        <w:t xml:space="preserve"> </w:t>
      </w:r>
      <w:r>
        <w:rPr>
          <w:rFonts w:hint="eastAsia"/>
        </w:rPr>
        <w:t>있는지</w:t>
      </w:r>
      <w:r>
        <w:t xml:space="preserve"> </w:t>
      </w:r>
      <w:r>
        <w:rPr>
          <w:rFonts w:hint="eastAsia"/>
        </w:rPr>
        <w:t>알아내어</w:t>
      </w:r>
      <w:r>
        <w:t xml:space="preserve"> </w:t>
      </w:r>
      <w:r>
        <w:rPr>
          <w:rFonts w:hint="eastAsia"/>
        </w:rPr>
        <w:t>터치가</w:t>
      </w:r>
      <w:r>
        <w:t xml:space="preserve"> </w:t>
      </w:r>
      <w:r>
        <w:rPr>
          <w:rFonts w:hint="eastAsia"/>
        </w:rPr>
        <w:t>패드</w:t>
      </w:r>
      <w:r>
        <w:t xml:space="preserve"> </w:t>
      </w:r>
      <w:r>
        <w:rPr>
          <w:rFonts w:hint="eastAsia"/>
        </w:rPr>
        <w:t>영역</w:t>
      </w:r>
      <w:r>
        <w:t xml:space="preserve"> </w:t>
      </w:r>
      <w:r>
        <w:rPr>
          <w:rFonts w:hint="eastAsia"/>
        </w:rPr>
        <w:t>위라면</w:t>
      </w:r>
      <w:r>
        <w:t xml:space="preserve"> </w:t>
      </w:r>
      <w:r>
        <w:rPr>
          <w:rFonts w:hint="eastAsia"/>
        </w:rPr>
        <w:t>패드</w:t>
      </w:r>
      <w:r>
        <w:t xml:space="preserve"> </w:t>
      </w:r>
      <w:r>
        <w:rPr>
          <w:rFonts w:hint="eastAsia"/>
        </w:rPr>
        <w:t>속도</w:t>
      </w:r>
      <w:r>
        <w:t xml:space="preserve"> </w:t>
      </w:r>
      <w:r>
        <w:rPr>
          <w:rFonts w:hint="eastAsia"/>
        </w:rPr>
        <w:t>출력을</w:t>
      </w:r>
      <w:r>
        <w:t xml:space="preserve"> </w:t>
      </w:r>
      <w:r>
        <w:rPr>
          <w:rFonts w:hint="eastAsia"/>
        </w:rPr>
        <w:t>알맞게</w:t>
      </w:r>
      <w:r>
        <w:t xml:space="preserve"> </w:t>
      </w:r>
      <w:r>
        <w:rPr>
          <w:rFonts w:hint="eastAsia"/>
        </w:rPr>
        <w:t>준다</w:t>
      </w:r>
      <w:r>
        <w:t xml:space="preserve">. </w:t>
      </w:r>
      <w:r>
        <w:rPr>
          <w:rFonts w:hint="eastAsia"/>
        </w:rPr>
        <w:t>패드</w:t>
      </w:r>
      <w:r>
        <w:t xml:space="preserve"> </w:t>
      </w:r>
      <w:r>
        <w:rPr>
          <w:rFonts w:hint="eastAsia"/>
        </w:rPr>
        <w:t>영역</w:t>
      </w:r>
      <w:r>
        <w:t xml:space="preserve"> </w:t>
      </w:r>
      <w:r>
        <w:rPr>
          <w:rFonts w:hint="eastAsia"/>
        </w:rPr>
        <w:t>위에서</w:t>
      </w:r>
      <w:r>
        <w:t xml:space="preserve"> </w:t>
      </w:r>
      <w:r>
        <w:rPr>
          <w:rFonts w:hint="eastAsia"/>
        </w:rPr>
        <w:t>드래그</w:t>
      </w:r>
      <w:r>
        <w:t xml:space="preserve"> </w:t>
      </w:r>
      <w:r>
        <w:rPr>
          <w:rFonts w:hint="eastAsia"/>
        </w:rPr>
        <w:t>하다가</w:t>
      </w:r>
      <w:r>
        <w:t xml:space="preserve"> </w:t>
      </w:r>
      <w:r>
        <w:rPr>
          <w:rFonts w:hint="eastAsia"/>
        </w:rPr>
        <w:t>밖으로</w:t>
      </w:r>
      <w:r>
        <w:t xml:space="preserve"> </w:t>
      </w:r>
      <w:r>
        <w:rPr>
          <w:rFonts w:hint="eastAsia"/>
        </w:rPr>
        <w:t>드래그</w:t>
      </w:r>
      <w:r>
        <w:t xml:space="preserve"> </w:t>
      </w:r>
      <w:r>
        <w:rPr>
          <w:rFonts w:hint="eastAsia"/>
        </w:rPr>
        <w:t>하면</w:t>
      </w:r>
      <w:r>
        <w:t xml:space="preserve"> </w:t>
      </w:r>
      <w:r>
        <w:rPr>
          <w:rFonts w:hint="eastAsia"/>
        </w:rPr>
        <w:t>여전히</w:t>
      </w:r>
      <w:r>
        <w:t xml:space="preserve"> </w:t>
      </w:r>
      <w:r>
        <w:rPr>
          <w:rFonts w:hint="eastAsia"/>
        </w:rPr>
        <w:t>드래그가</w:t>
      </w:r>
      <w:r>
        <w:t xml:space="preserve"> </w:t>
      </w:r>
      <w:r>
        <w:rPr>
          <w:rFonts w:hint="eastAsia"/>
        </w:rPr>
        <w:t>되지만</w:t>
      </w:r>
      <w:r>
        <w:t xml:space="preserve"> </w:t>
      </w:r>
      <w:r>
        <w:rPr>
          <w:rFonts w:hint="eastAsia"/>
        </w:rPr>
        <w:t>밖에서</w:t>
      </w:r>
      <w:r>
        <w:t xml:space="preserve"> </w:t>
      </w:r>
      <w:r>
        <w:rPr>
          <w:rFonts w:hint="eastAsia"/>
        </w:rPr>
        <w:t>시작하면</w:t>
      </w:r>
      <w:r>
        <w:t xml:space="preserve"> </w:t>
      </w:r>
      <w:r>
        <w:rPr>
          <w:rFonts w:hint="eastAsia"/>
        </w:rPr>
        <w:t>패드의</w:t>
      </w:r>
      <w:r>
        <w:t xml:space="preserve"> </w:t>
      </w:r>
      <w:r>
        <w:rPr>
          <w:rFonts w:hint="eastAsia"/>
        </w:rPr>
        <w:t>속도에</w:t>
      </w:r>
      <w:r>
        <w:t xml:space="preserve"> </w:t>
      </w:r>
      <w:r>
        <w:rPr>
          <w:rFonts w:hint="eastAsia"/>
        </w:rPr>
        <w:t>영향을</w:t>
      </w:r>
      <w:r>
        <w:t xml:space="preserve"> </w:t>
      </w:r>
      <w:r>
        <w:rPr>
          <w:rFonts w:hint="eastAsia"/>
        </w:rPr>
        <w:t>줄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없다</w:t>
      </w:r>
      <w:r>
        <w:t xml:space="preserve">. </w:t>
      </w:r>
      <w:r>
        <w:rPr>
          <w:rFonts w:hint="eastAsia"/>
        </w:rPr>
        <w:t>또한</w:t>
      </w:r>
      <w:r>
        <w:t xml:space="preserve"> pad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터치</w:t>
      </w:r>
      <w:r>
        <w:t xml:space="preserve"> </w:t>
      </w:r>
      <w:r>
        <w:rPr>
          <w:rFonts w:hint="eastAsia"/>
        </w:rPr>
        <w:t>좌표를</w:t>
      </w:r>
      <w:r>
        <w:t xml:space="preserve"> </w:t>
      </w:r>
      <w:r>
        <w:rPr>
          <w:rFonts w:hint="eastAsia"/>
        </w:rPr>
        <w:t>그대로</w:t>
      </w:r>
      <w:r>
        <w:t xml:space="preserve"> </w:t>
      </w:r>
      <w:r>
        <w:rPr>
          <w:rFonts w:hint="eastAsia"/>
        </w:rPr>
        <w:t>사용하지</w:t>
      </w:r>
      <w:r>
        <w:t xml:space="preserve"> </w:t>
      </w:r>
      <w:r>
        <w:rPr>
          <w:rFonts w:hint="eastAsia"/>
        </w:rPr>
        <w:t>않고</w:t>
      </w:r>
      <w:r>
        <w:t xml:space="preserve"> </w:t>
      </w:r>
      <w:r>
        <w:rPr>
          <w:rFonts w:hint="eastAsia"/>
        </w:rPr>
        <w:t>이전</w:t>
      </w:r>
      <w:r>
        <w:t xml:space="preserve"> </w:t>
      </w:r>
      <w:r>
        <w:rPr>
          <w:rFonts w:hint="eastAsia"/>
        </w:rPr>
        <w:t>좌표와</w:t>
      </w:r>
      <w:r>
        <w:t xml:space="preserve"> </w:t>
      </w:r>
      <w:r>
        <w:rPr>
          <w:rFonts w:hint="eastAsia"/>
        </w:rPr>
        <w:t>내분하여</w:t>
      </w:r>
      <w:r>
        <w:t xml:space="preserve"> </w:t>
      </w:r>
      <w:r>
        <w:rPr>
          <w:rFonts w:hint="eastAsia"/>
        </w:rPr>
        <w:t>노이즈</w:t>
      </w:r>
      <w:r>
        <w:t xml:space="preserve"> </w:t>
      </w:r>
      <w:r>
        <w:rPr>
          <w:rFonts w:hint="eastAsia"/>
        </w:rPr>
        <w:t>성분을</w:t>
      </w:r>
      <w:r>
        <w:t xml:space="preserve"> </w:t>
      </w:r>
      <w:r>
        <w:rPr>
          <w:rFonts w:hint="eastAsia"/>
        </w:rPr>
        <w:t>어느</w:t>
      </w:r>
      <w:r>
        <w:t xml:space="preserve"> </w:t>
      </w:r>
      <w:r>
        <w:rPr>
          <w:rFonts w:hint="eastAsia"/>
        </w:rPr>
        <w:t>정도</w:t>
      </w:r>
      <w:r>
        <w:t xml:space="preserve"> </w:t>
      </w:r>
      <w:r>
        <w:rPr>
          <w:rFonts w:hint="eastAsia"/>
        </w:rPr>
        <w:t>제거한다</w:t>
      </w:r>
      <w:r>
        <w:t>.</w:t>
      </w:r>
    </w:p>
    <w:p w14:paraId="22855F35" w14:textId="77777777" w:rsidR="00392997" w:rsidRDefault="00392997" w:rsidP="00392997">
      <w:pPr>
        <w:pStyle w:val="4"/>
        <w:ind w:left="1240" w:hanging="440"/>
      </w:pPr>
      <w:r>
        <w:t>player.c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92997" w14:paraId="7EC7E9D0" w14:textId="77777777" w:rsidTr="00392997">
        <w:tc>
          <w:tcPr>
            <w:tcW w:w="9010" w:type="dxa"/>
          </w:tcPr>
          <w:p w14:paraId="71A22687" w14:textId="77777777" w:rsidR="00392997" w:rsidRPr="00C671A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671AD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C671AD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C671AD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C671AD">
              <w:rPr>
                <w:rFonts w:ascii="Menlo" w:hAnsi="Menlo" w:cs="Menlo"/>
                <w:color w:val="000000"/>
                <w:sz w:val="16"/>
                <w:szCs w:val="16"/>
              </w:rPr>
              <w:t xml:space="preserve"> x;</w:t>
            </w:r>
          </w:p>
          <w:p w14:paraId="74AD04AC" w14:textId="77777777" w:rsidR="00392997" w:rsidRPr="00C671A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671AD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C671AD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C671AD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C671AD">
              <w:rPr>
                <w:rFonts w:ascii="Menlo" w:hAnsi="Menlo" w:cs="Menlo"/>
                <w:color w:val="000000"/>
                <w:sz w:val="16"/>
                <w:szCs w:val="16"/>
              </w:rPr>
              <w:t xml:space="preserve"> y;</w:t>
            </w:r>
          </w:p>
          <w:p w14:paraId="2C992F99" w14:textId="77777777" w:rsidR="00392997" w:rsidRPr="00C671A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671AD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C671AD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C671AD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C671AD">
              <w:rPr>
                <w:rFonts w:ascii="Menlo" w:hAnsi="Menlo" w:cs="Menlo"/>
                <w:color w:val="000000"/>
                <w:sz w:val="16"/>
                <w:szCs w:val="16"/>
              </w:rPr>
              <w:t xml:space="preserve"> cooldown = </w:t>
            </w:r>
            <w:r w:rsidRPr="00C671AD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C671AD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0BC3D6D4" w14:textId="77777777" w:rsidR="00392997" w:rsidRPr="00C671A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671AD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C671AD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C671AD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C671AD">
              <w:rPr>
                <w:rFonts w:ascii="Menlo" w:hAnsi="Menlo" w:cs="Menlo"/>
                <w:color w:val="000000"/>
                <w:sz w:val="16"/>
                <w:szCs w:val="16"/>
              </w:rPr>
              <w:t xml:space="preserve"> life = </w:t>
            </w:r>
            <w:r w:rsidRPr="00C671AD">
              <w:rPr>
                <w:rFonts w:ascii="Menlo" w:hAnsi="Menlo" w:cs="Menlo"/>
                <w:color w:val="1C00CF"/>
                <w:sz w:val="16"/>
                <w:szCs w:val="16"/>
              </w:rPr>
              <w:t>5</w:t>
            </w:r>
            <w:r w:rsidRPr="00C671AD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7315391C" w14:textId="77777777" w:rsidR="00392997" w:rsidRPr="00C671A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671AD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C671AD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C671AD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C671AD">
              <w:rPr>
                <w:rFonts w:ascii="Menlo" w:hAnsi="Menlo" w:cs="Menlo"/>
                <w:color w:val="000000"/>
                <w:sz w:val="16"/>
                <w:szCs w:val="16"/>
              </w:rPr>
              <w:t xml:space="preserve"> type = ITEM_SOY;</w:t>
            </w:r>
          </w:p>
          <w:p w14:paraId="103CECEC" w14:textId="77777777" w:rsidR="00392997" w:rsidRPr="00C671A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671AD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C671AD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C671AD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C671AD">
              <w:rPr>
                <w:rFonts w:ascii="Menlo" w:hAnsi="Menlo" w:cs="Menlo"/>
                <w:color w:val="000000"/>
                <w:sz w:val="16"/>
                <w:szCs w:val="16"/>
              </w:rPr>
              <w:t xml:space="preserve"> invinc = </w:t>
            </w:r>
            <w:r w:rsidRPr="00C671AD">
              <w:rPr>
                <w:rFonts w:ascii="Menlo" w:hAnsi="Menlo" w:cs="Menlo"/>
                <w:color w:val="1C00CF"/>
                <w:sz w:val="16"/>
                <w:szCs w:val="16"/>
              </w:rPr>
              <w:t>60</w:t>
            </w:r>
            <w:r w:rsidRPr="00C671AD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0C59D60E" w14:textId="77777777" w:rsidR="00392997" w:rsidRPr="00C671A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671AD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C671AD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C671AD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C671AD">
              <w:rPr>
                <w:rFonts w:ascii="Menlo" w:hAnsi="Menlo" w:cs="Menlo"/>
                <w:color w:val="000000"/>
                <w:sz w:val="16"/>
                <w:szCs w:val="16"/>
              </w:rPr>
              <w:t xml:space="preserve"> over = </w:t>
            </w:r>
            <w:r w:rsidRPr="00C671AD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C671AD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6D759307" w14:textId="77777777" w:rsidR="00392997" w:rsidRPr="00C671A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AA0D91"/>
                <w:sz w:val="16"/>
                <w:szCs w:val="16"/>
              </w:rPr>
            </w:pPr>
            <w:r w:rsidRPr="00C671AD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C671AD">
              <w:rPr>
                <w:rFonts w:ascii="Menlo" w:hAnsi="Menlo" w:cs="Menlo"/>
                <w:color w:val="000000"/>
                <w:sz w:val="16"/>
                <w:szCs w:val="16"/>
              </w:rPr>
              <w:t xml:space="preserve"> cbox cb = {</w:t>
            </w:r>
            <w:r w:rsidRPr="00C671AD">
              <w:rPr>
                <w:rFonts w:ascii="Menlo" w:hAnsi="Menlo" w:cs="Menlo"/>
                <w:color w:val="1C00CF"/>
                <w:sz w:val="16"/>
                <w:szCs w:val="16"/>
              </w:rPr>
              <w:t>10.0</w:t>
            </w:r>
            <w:r w:rsidRPr="00C671AD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C671AD">
              <w:rPr>
                <w:rFonts w:ascii="Menlo" w:hAnsi="Menlo" w:cs="Menlo"/>
                <w:color w:val="1C00CF"/>
                <w:sz w:val="16"/>
                <w:szCs w:val="16"/>
              </w:rPr>
              <w:t>10.0</w:t>
            </w:r>
            <w:r w:rsidRPr="00C671AD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5296595F" w14:textId="77777777" w:rsidR="0039299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AA0D91"/>
                <w:sz w:val="16"/>
                <w:szCs w:val="16"/>
              </w:rPr>
            </w:pPr>
          </w:p>
          <w:p w14:paraId="6CEF65A7" w14:textId="77777777" w:rsidR="0039299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AA0D91"/>
                <w:sz w:val="16"/>
                <w:szCs w:val="16"/>
              </w:rPr>
            </w:pPr>
            <w:r>
              <w:rPr>
                <w:rFonts w:ascii="Menlo" w:hAnsi="Menlo" w:cs="Menlo"/>
                <w:color w:val="AA0D91"/>
                <w:sz w:val="16"/>
                <w:szCs w:val="16"/>
              </w:rPr>
              <w:t>...</w:t>
            </w:r>
          </w:p>
          <w:p w14:paraId="371BB732" w14:textId="77777777" w:rsidR="0039299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AA0D91"/>
                <w:sz w:val="16"/>
                <w:szCs w:val="16"/>
              </w:rPr>
            </w:pPr>
          </w:p>
          <w:p w14:paraId="3D4FD8FF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player_update() {</w:t>
            </w:r>
          </w:p>
          <w:p w14:paraId="3B4494B1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i;</w:t>
            </w:r>
          </w:p>
          <w:p w14:paraId="51090CE9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34132D7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(over)</w:t>
            </w:r>
          </w:p>
          <w:p w14:paraId="57484708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return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0AD9F173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6107FB3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x += pad_get_vx();</w:t>
            </w:r>
          </w:p>
          <w:p w14:paraId="21FFD557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y += pad_get_vy();</w:t>
            </w:r>
          </w:p>
          <w:p w14:paraId="6EA81FE1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42DBDA32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x = fclamp(x, (</w:t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)(PLAYERPADDING), (</w:t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)(SCREENW - PLAYERPADDING));</w:t>
            </w:r>
          </w:p>
          <w:p w14:paraId="074E99E4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y = fclamp(y, (</w:t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)(PLAYERPADDING), (</w:t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)(SCREENH - PLAYERPADDING));</w:t>
            </w:r>
          </w:p>
          <w:p w14:paraId="6D727E9E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5C70557A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cbox_refresh_centered(&amp;cb, x, y);</w:t>
            </w:r>
          </w:p>
          <w:p w14:paraId="5C8C20AE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06CE9A9E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(cooldown &gt;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)</w:t>
            </w:r>
          </w:p>
          <w:p w14:paraId="3F0E45FD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cooldown--;</w:t>
            </w:r>
          </w:p>
          <w:p w14:paraId="219FC34B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0913D98F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(touch_is_valid() &amp;&amp; cooldown &lt;=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598DF719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switch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(type) {</w:t>
            </w:r>
          </w:p>
          <w:p w14:paraId="364D641B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case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ITEM_SOY: shoot_bbrown(); </w:t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break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52063A79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case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ITEM_HA: shoot_hi(); </w:t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break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53FE058E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case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ITEM_FLOWER: shoot_bflower(); </w:t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break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5327EB02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3D6F7E13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79446A47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50AE1BA8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for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(i =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; i &lt; ITEM_MAX; i++) {</w:t>
            </w:r>
          </w:p>
          <w:p w14:paraId="4267CB3B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item *it = &amp;item_pool[i];</w:t>
            </w:r>
          </w:p>
          <w:p w14:paraId="22EC700D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(it-&gt;type != -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63935F7D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(cbox_collide(&amp;cb, &amp;it-&gt;cb)) {</w:t>
            </w:r>
          </w:p>
          <w:p w14:paraId="27C3242A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switch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(it-&gt;type) {</w:t>
            </w:r>
          </w:p>
          <w:p w14:paraId="044F2C5D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case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ITEM_SOY:</w:t>
            </w:r>
          </w:p>
          <w:p w14:paraId="6C659BBD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case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ITEM_HA:</w:t>
            </w:r>
          </w:p>
          <w:p w14:paraId="11148518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case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ITEM_FLOWER:</w:t>
            </w:r>
          </w:p>
          <w:p w14:paraId="5B429EB1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type = it-&gt;type;</w:t>
            </w:r>
          </w:p>
          <w:p w14:paraId="25CED640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break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0AFE28F3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case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ITEM_LIFE:</w:t>
            </w:r>
          </w:p>
          <w:p w14:paraId="5375A1A2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lastRenderedPageBreak/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life++;</w:t>
            </w:r>
          </w:p>
          <w:p w14:paraId="62C695E5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break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77716E6B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55A60537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effect_large(x, y);</w:t>
            </w:r>
          </w:p>
          <w:p w14:paraId="5D23030B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item_delete(i);</w:t>
            </w:r>
          </w:p>
          <w:p w14:paraId="2338A4B3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4F13297D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2D2B7EAC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78A7534A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463330AC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(invinc &lt;=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34DF1AD0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for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(i =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; i &lt; ebullet_pool.size; i++) {</w:t>
            </w:r>
          </w:p>
          <w:p w14:paraId="6E147FB7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bullet *b = &amp;ebullet_pool.b_array[i];</w:t>
            </w:r>
          </w:p>
          <w:p w14:paraId="23748DBD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(b-&gt;valid) {</w:t>
            </w:r>
          </w:p>
          <w:p w14:paraId="496E41AF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(cbox_collide(&amp;cb, &amp;b-&gt;cb)) {</w:t>
            </w:r>
          </w:p>
          <w:p w14:paraId="25DAAEFE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life--;</w:t>
            </w:r>
          </w:p>
          <w:p w14:paraId="517806A3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invinc =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60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04A3762F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printf(</w:t>
            </w:r>
            <w:r w:rsidRPr="00CB430B">
              <w:rPr>
                <w:rFonts w:ascii="Menlo" w:hAnsi="Menlo" w:cs="Menlo"/>
                <w:color w:val="C41A16"/>
                <w:sz w:val="16"/>
                <w:szCs w:val="16"/>
              </w:rPr>
              <w:t>"Collide with bullet\n"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0DF989D2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break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3928FF3A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74D427EA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0A0C1FAB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0E2786B7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1D67D8AC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(invinc &lt;=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33F00F2F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for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(i =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; i &lt; ENEMY_MAX; i++) {</w:t>
            </w:r>
          </w:p>
          <w:p w14:paraId="1B83499B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enemy *e = &amp;enemy_pool[i];</w:t>
            </w:r>
          </w:p>
          <w:p w14:paraId="16AB7662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(e-&gt;valid) {</w:t>
            </w:r>
          </w:p>
          <w:p w14:paraId="4AE9547C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(cbox_collide(&amp;cb, &amp;e-&gt;cb)) {</w:t>
            </w:r>
          </w:p>
          <w:p w14:paraId="745AEC70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life--;</w:t>
            </w:r>
          </w:p>
          <w:p w14:paraId="5F2D8B42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invinc =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60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71444581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printf(</w:t>
            </w:r>
            <w:r w:rsidRPr="00CB430B">
              <w:rPr>
                <w:rFonts w:ascii="Menlo" w:hAnsi="Menlo" w:cs="Menlo"/>
                <w:color w:val="C41A16"/>
                <w:sz w:val="16"/>
                <w:szCs w:val="16"/>
              </w:rPr>
              <w:t>"Collide with enemy\n"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632B6098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break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12259571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46E2CAF2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059076EA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122EB00C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24248950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28B48A72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(invinc &gt;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312FFCB9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for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(i =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; i &lt; ebullet_pool.size; i++) {</w:t>
            </w:r>
          </w:p>
          <w:p w14:paraId="18FF1FB9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bullet *b = &amp;ebullet_pool.b_array[i];</w:t>
            </w:r>
          </w:p>
          <w:p w14:paraId="0E70BFDF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(b-&gt;valid) {</w:t>
            </w:r>
          </w:p>
          <w:p w14:paraId="167D8251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b-&gt;ef =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67FD08A8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bullet_delete(&amp;ebullet_pool, i);</w:t>
            </w:r>
          </w:p>
          <w:p w14:paraId="71420DD0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0E18DD46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6AED91E1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37026192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for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(i =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; i &lt; ENEMY_MAX; i++) {</w:t>
            </w:r>
          </w:p>
          <w:p w14:paraId="7165E930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enemy *e = &amp;enemy_pool[i];</w:t>
            </w:r>
          </w:p>
          <w:p w14:paraId="6DAFDDC1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(e-&gt;valid) {</w:t>
            </w:r>
          </w:p>
          <w:p w14:paraId="0EDB371E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e-&gt;ef =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0ADE3313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enemy_damage(i,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10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095A03B9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5D4D7CF0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00BEEDE4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37B8EA1E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(life &lt;=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4BFA53C5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effect_large(x, y);</w:t>
            </w:r>
          </w:p>
          <w:p w14:paraId="5D6C8DD2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over = </w:t>
            </w:r>
            <w:r w:rsidRPr="00CB430B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2889A8A7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4417CFB5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60881FB4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61352B22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AA0D91"/>
                <w:sz w:val="16"/>
                <w:szCs w:val="16"/>
              </w:rPr>
              <w:t>else</w:t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4FC4A306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invinc--;</w:t>
            </w:r>
          </w:p>
          <w:p w14:paraId="45AEF7B1" w14:textId="77777777" w:rsidR="00392997" w:rsidRPr="00CB430B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64612B53" w14:textId="77777777" w:rsidR="00392997" w:rsidRPr="00CB430B" w:rsidRDefault="00392997" w:rsidP="00392997">
            <w:pPr>
              <w:rPr>
                <w:sz w:val="16"/>
                <w:szCs w:val="16"/>
              </w:rPr>
            </w:pPr>
            <w:r w:rsidRPr="00CB430B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</w:tc>
      </w:tr>
    </w:tbl>
    <w:p w14:paraId="5661C886" w14:textId="77777777" w:rsidR="00392997" w:rsidRDefault="00392997" w:rsidP="00392997">
      <w:r>
        <w:lastRenderedPageBreak/>
        <w:t>player.c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화면상에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플레이어와</w:t>
      </w:r>
      <w:r>
        <w:t xml:space="preserve"> </w:t>
      </w:r>
      <w:r>
        <w:rPr>
          <w:rFonts w:hint="eastAsia"/>
        </w:rPr>
        <w:t>관련된</w:t>
      </w:r>
      <w:r>
        <w:t xml:space="preserve"> </w:t>
      </w:r>
      <w:r>
        <w:rPr>
          <w:rFonts w:hint="eastAsia"/>
        </w:rPr>
        <w:t>처리를</w:t>
      </w:r>
      <w:r>
        <w:t xml:space="preserve"> </w:t>
      </w:r>
      <w:r>
        <w:rPr>
          <w:rFonts w:hint="eastAsia"/>
        </w:rPr>
        <w:t>모두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플레이어는</w:t>
      </w:r>
      <w:r>
        <w:t xml:space="preserve"> </w:t>
      </w:r>
      <w:r>
        <w:rPr>
          <w:rFonts w:hint="eastAsia"/>
        </w:rPr>
        <w:t>좌표</w:t>
      </w:r>
      <w:r>
        <w:t xml:space="preserve">, </w:t>
      </w:r>
      <w:r>
        <w:rPr>
          <w:rFonts w:hint="eastAsia"/>
        </w:rPr>
        <w:t>무적시간</w:t>
      </w:r>
      <w:r>
        <w:t xml:space="preserve">, </w:t>
      </w:r>
      <w:r>
        <w:rPr>
          <w:rFonts w:hint="eastAsia"/>
        </w:rPr>
        <w:t>공격</w:t>
      </w:r>
      <w:r>
        <w:t xml:space="preserve"> </w:t>
      </w:r>
      <w:r>
        <w:rPr>
          <w:rFonts w:hint="eastAsia"/>
        </w:rPr>
        <w:t>타입</w:t>
      </w:r>
      <w:r>
        <w:t xml:space="preserve">, </w:t>
      </w:r>
      <w:r>
        <w:rPr>
          <w:rFonts w:hint="eastAsia"/>
        </w:rPr>
        <w:t>공격</w:t>
      </w:r>
      <w:r>
        <w:t xml:space="preserve"> </w:t>
      </w:r>
      <w:r>
        <w:rPr>
          <w:rFonts w:hint="eastAsia"/>
        </w:rPr>
        <w:t>쿨다운</w:t>
      </w:r>
      <w:r>
        <w:t xml:space="preserve">, </w:t>
      </w:r>
      <w:r>
        <w:rPr>
          <w:rFonts w:hint="eastAsia"/>
        </w:rPr>
        <w:t>생명력</w:t>
      </w:r>
      <w:r>
        <w:t xml:space="preserve">, </w:t>
      </w:r>
      <w:r>
        <w:rPr>
          <w:rFonts w:hint="eastAsia"/>
        </w:rPr>
        <w:t>게임오버</w:t>
      </w:r>
      <w:r>
        <w:t xml:space="preserve"> </w:t>
      </w:r>
      <w:r>
        <w:rPr>
          <w:rFonts w:hint="eastAsia"/>
        </w:rPr>
        <w:t>여부</w:t>
      </w:r>
      <w:r>
        <w:t xml:space="preserve"> </w:t>
      </w:r>
      <w:r>
        <w:rPr>
          <w:rFonts w:hint="eastAsia"/>
        </w:rPr>
        <w:t>등의</w:t>
      </w:r>
      <w:r>
        <w:t xml:space="preserve"> </w:t>
      </w:r>
      <w:r>
        <w:rPr>
          <w:rFonts w:hint="eastAsia"/>
        </w:rPr>
        <w:t>정보를</w:t>
      </w:r>
      <w:r>
        <w:t xml:space="preserve"> </w:t>
      </w:r>
      <w:r>
        <w:rPr>
          <w:rFonts w:hint="eastAsia"/>
        </w:rPr>
        <w:t>가지고</w:t>
      </w:r>
      <w:r>
        <w:t xml:space="preserve"> </w:t>
      </w:r>
      <w:r>
        <w:rPr>
          <w:rFonts w:hint="eastAsia"/>
        </w:rPr>
        <w:t>있다</w:t>
      </w:r>
      <w:r>
        <w:t>. player_update</w:t>
      </w:r>
      <w:r>
        <w:rPr>
          <w:rFonts w:hint="eastAsia"/>
        </w:rPr>
        <w:t>함수는</w:t>
      </w:r>
      <w:r>
        <w:t xml:space="preserve"> pad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받아온</w:t>
      </w:r>
      <w:r>
        <w:t xml:space="preserve"> </w:t>
      </w:r>
      <w:r>
        <w:rPr>
          <w:rFonts w:hint="eastAsia"/>
        </w:rPr>
        <w:t>속도</w:t>
      </w:r>
      <w:r>
        <w:t xml:space="preserve"> </w:t>
      </w:r>
      <w:r>
        <w:rPr>
          <w:rFonts w:hint="eastAsia"/>
        </w:rPr>
        <w:t>정보를</w:t>
      </w:r>
      <w:r>
        <w:t xml:space="preserve"> </w:t>
      </w:r>
      <w:r>
        <w:rPr>
          <w:rFonts w:hint="eastAsia"/>
        </w:rPr>
        <w:t>가지고</w:t>
      </w:r>
      <w:r>
        <w:t xml:space="preserve"> </w:t>
      </w:r>
      <w:r>
        <w:rPr>
          <w:rFonts w:hint="eastAsia"/>
        </w:rPr>
        <w:t>플레이어의</w:t>
      </w:r>
      <w:r>
        <w:t xml:space="preserve"> </w:t>
      </w:r>
      <w:r>
        <w:rPr>
          <w:rFonts w:hint="eastAsia"/>
        </w:rPr>
        <w:t>위치를</w:t>
      </w:r>
      <w:r>
        <w:t xml:space="preserve"> </w:t>
      </w:r>
      <w:r>
        <w:rPr>
          <w:rFonts w:hint="eastAsia"/>
        </w:rPr>
        <w:t>갱신하고</w:t>
      </w:r>
      <w:r>
        <w:t xml:space="preserve"> </w:t>
      </w:r>
      <w:r>
        <w:rPr>
          <w:rFonts w:hint="eastAsia"/>
        </w:rPr>
        <w:t>아이템</w:t>
      </w:r>
      <w:r>
        <w:t xml:space="preserve">, </w:t>
      </w:r>
      <w:r>
        <w:rPr>
          <w:rFonts w:hint="eastAsia"/>
        </w:rPr>
        <w:t>적군</w:t>
      </w:r>
      <w:r>
        <w:t xml:space="preserve">, </w:t>
      </w:r>
      <w:r>
        <w:rPr>
          <w:rFonts w:hint="eastAsia"/>
        </w:rPr>
        <w:t>탄알등의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개체와</w:t>
      </w:r>
      <w:r>
        <w:t xml:space="preserve"> </w:t>
      </w:r>
      <w:r>
        <w:rPr>
          <w:rFonts w:hint="eastAsia"/>
        </w:rPr>
        <w:lastRenderedPageBreak/>
        <w:t>충돌을</w:t>
      </w:r>
      <w:r>
        <w:t xml:space="preserve"> </w:t>
      </w:r>
      <w:r>
        <w:rPr>
          <w:rFonts w:hint="eastAsia"/>
        </w:rPr>
        <w:t>처리한다</w:t>
      </w:r>
      <w:r>
        <w:t>.</w:t>
      </w:r>
    </w:p>
    <w:p w14:paraId="00568F2E" w14:textId="77777777" w:rsidR="00392997" w:rsidRDefault="00392997" w:rsidP="00392997">
      <w:pPr>
        <w:pStyle w:val="3"/>
        <w:ind w:left="1000" w:hanging="400"/>
      </w:pPr>
      <w:r>
        <w:t>게</w:t>
      </w:r>
      <w:r>
        <w:rPr>
          <w:rFonts w:hint="eastAsia"/>
        </w:rPr>
        <w:t xml:space="preserve">임 </w:t>
      </w:r>
      <w:r>
        <w:t>진</w:t>
      </w:r>
      <w:r>
        <w:rPr>
          <w:rFonts w:hint="eastAsia"/>
        </w:rPr>
        <w:t>행 관리</w:t>
      </w:r>
    </w:p>
    <w:p w14:paraId="13BF8AAA" w14:textId="77777777" w:rsidR="00392997" w:rsidRDefault="00392997" w:rsidP="00392997">
      <w:pPr>
        <w:pStyle w:val="4"/>
        <w:ind w:left="1240" w:hanging="440"/>
      </w:pPr>
      <w:r>
        <w:t>action.c</w:t>
      </w:r>
    </w:p>
    <w:p w14:paraId="36376304" w14:textId="77777777" w:rsidR="00392997" w:rsidRDefault="00392997" w:rsidP="00392997">
      <w:r>
        <w:t>action.c</w:t>
      </w:r>
      <w:r>
        <w:rPr>
          <w:rFonts w:hint="eastAsia"/>
        </w:rPr>
        <w:t>에는</w:t>
      </w:r>
      <w:r>
        <w:t xml:space="preserve"> </w:t>
      </w:r>
      <w:r>
        <w:rPr>
          <w:rFonts w:hint="eastAsia"/>
        </w:rPr>
        <w:t>이후</w:t>
      </w:r>
      <w:r>
        <w:t xml:space="preserve"> </w:t>
      </w:r>
      <w:r>
        <w:rPr>
          <w:rFonts w:hint="eastAsia"/>
        </w:rPr>
        <w:t>적군의</w:t>
      </w:r>
      <w:r>
        <w:t xml:space="preserve"> </w:t>
      </w:r>
      <w:r>
        <w:rPr>
          <w:rFonts w:hint="eastAsia"/>
        </w:rPr>
        <w:t>행동</w:t>
      </w:r>
      <w:r>
        <w:t xml:space="preserve"> </w:t>
      </w:r>
      <w:r>
        <w:rPr>
          <w:rFonts w:hint="eastAsia"/>
        </w:rPr>
        <w:t>패턴</w:t>
      </w:r>
      <w:r>
        <w:t xml:space="preserve"> </w:t>
      </w:r>
      <w:r>
        <w:rPr>
          <w:rFonts w:hint="eastAsia"/>
        </w:rPr>
        <w:t>설정에</w:t>
      </w:r>
      <w:r>
        <w:t xml:space="preserve"> </w:t>
      </w:r>
      <w:r>
        <w:rPr>
          <w:rFonts w:hint="eastAsia"/>
        </w:rPr>
        <w:t>있어</w:t>
      </w:r>
      <w:r>
        <w:t xml:space="preserve"> </w:t>
      </w:r>
      <w:r>
        <w:rPr>
          <w:rFonts w:hint="eastAsia"/>
        </w:rPr>
        <w:t>자주</w:t>
      </w:r>
      <w:r>
        <w:t xml:space="preserve"> </w:t>
      </w:r>
      <w:r>
        <w:rPr>
          <w:rFonts w:hint="eastAsia"/>
        </w:rPr>
        <w:t>쓰일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간단한</w:t>
      </w:r>
      <w:r>
        <w:t xml:space="preserve"> </w:t>
      </w:r>
      <w:r>
        <w:rPr>
          <w:rFonts w:hint="eastAsia"/>
        </w:rPr>
        <w:t>행동</w:t>
      </w:r>
      <w:r>
        <w:t xml:space="preserve"> </w:t>
      </w:r>
      <w:r>
        <w:rPr>
          <w:rFonts w:hint="eastAsia"/>
        </w:rPr>
        <w:t>함수들이</w:t>
      </w:r>
      <w:r>
        <w:t xml:space="preserve"> </w:t>
      </w:r>
      <w:r>
        <w:rPr>
          <w:rFonts w:hint="eastAsia"/>
        </w:rPr>
        <w:t>정의되어있다</w:t>
      </w:r>
      <w:r>
        <w:t xml:space="preserve">. </w:t>
      </w:r>
      <w:r w:rsidRPr="00FB744F">
        <w:rPr>
          <w:rFonts w:hint="eastAsia"/>
        </w:rPr>
        <w:t>예를</w:t>
      </w:r>
      <w:r>
        <w:t xml:space="preserve"> </w:t>
      </w:r>
      <w:r w:rsidRPr="00FB744F">
        <w:rPr>
          <w:rFonts w:hint="eastAsia"/>
        </w:rPr>
        <w:t>들면</w:t>
      </w:r>
      <w:r w:rsidRPr="00FB744F">
        <w:t xml:space="preserve"> </w:t>
      </w:r>
      <w:r w:rsidRPr="00FB744F">
        <w:rPr>
          <w:rFonts w:hint="eastAsia"/>
        </w:rPr>
        <w:t>가로로</w:t>
      </w:r>
      <w:r w:rsidRPr="00FB744F">
        <w:t xml:space="preserve"> </w:t>
      </w:r>
      <w:r w:rsidRPr="00FB744F">
        <w:rPr>
          <w:rFonts w:hint="eastAsia"/>
        </w:rPr>
        <w:t>이동</w:t>
      </w:r>
      <w:r w:rsidRPr="00FB744F">
        <w:t xml:space="preserve">, </w:t>
      </w:r>
      <w:r w:rsidRPr="00FB744F">
        <w:rPr>
          <w:rFonts w:hint="eastAsia"/>
        </w:rPr>
        <w:t>세로로</w:t>
      </w:r>
      <w:r w:rsidRPr="00FB744F">
        <w:t xml:space="preserve"> </w:t>
      </w:r>
      <w:r w:rsidRPr="00FB744F">
        <w:rPr>
          <w:rFonts w:hint="eastAsia"/>
        </w:rPr>
        <w:t>이동</w:t>
      </w:r>
      <w:r w:rsidRPr="00FB744F">
        <w:t xml:space="preserve">, </w:t>
      </w:r>
      <w:r w:rsidRPr="00FB744F">
        <w:rPr>
          <w:rFonts w:hint="eastAsia"/>
        </w:rPr>
        <w:t>방향</w:t>
      </w:r>
      <w:r w:rsidRPr="00FB744F">
        <w:t xml:space="preserve"> </w:t>
      </w:r>
      <w:r w:rsidRPr="00FB744F">
        <w:rPr>
          <w:rFonts w:hint="eastAsia"/>
        </w:rPr>
        <w:t>바꾸기</w:t>
      </w:r>
      <w:r w:rsidRPr="00FB744F">
        <w:t xml:space="preserve">, </w:t>
      </w:r>
      <w:r w:rsidRPr="00FB744F">
        <w:rPr>
          <w:rFonts w:hint="eastAsia"/>
        </w:rPr>
        <w:t>멈추기</w:t>
      </w:r>
      <w:r w:rsidRPr="00FB744F">
        <w:t xml:space="preserve">, </w:t>
      </w:r>
      <w:r w:rsidRPr="00FB744F">
        <w:rPr>
          <w:rFonts w:hint="eastAsia"/>
        </w:rPr>
        <w:t>플레이어를</w:t>
      </w:r>
      <w:r w:rsidRPr="00FB744F">
        <w:t xml:space="preserve"> </w:t>
      </w:r>
      <w:r w:rsidRPr="00FB744F">
        <w:rPr>
          <w:rFonts w:hint="eastAsia"/>
        </w:rPr>
        <w:t>향해</w:t>
      </w:r>
      <w:r w:rsidRPr="00FB744F">
        <w:t xml:space="preserve"> </w:t>
      </w:r>
      <w:r w:rsidRPr="00FB744F">
        <w:rPr>
          <w:rFonts w:hint="eastAsia"/>
        </w:rPr>
        <w:t>움직이기</w:t>
      </w:r>
      <w:r w:rsidRPr="00FB744F">
        <w:t xml:space="preserve">, </w:t>
      </w:r>
      <w:r w:rsidRPr="00FB744F">
        <w:rPr>
          <w:rFonts w:hint="eastAsia"/>
        </w:rPr>
        <w:t>자기</w:t>
      </w:r>
      <w:r w:rsidRPr="00FB744F">
        <w:t xml:space="preserve"> </w:t>
      </w:r>
      <w:r w:rsidRPr="00FB744F">
        <w:rPr>
          <w:rFonts w:hint="eastAsia"/>
        </w:rPr>
        <w:t>자신</w:t>
      </w:r>
      <w:r w:rsidRPr="00FB744F">
        <w:t xml:space="preserve"> </w:t>
      </w:r>
      <w:r w:rsidRPr="00FB744F">
        <w:rPr>
          <w:rFonts w:hint="eastAsia"/>
        </w:rPr>
        <w:t>제거하기</w:t>
      </w:r>
      <w:r w:rsidRPr="00FB744F">
        <w:t xml:space="preserve">, watch </w:t>
      </w:r>
      <w:r w:rsidRPr="00FB744F">
        <w:rPr>
          <w:rFonts w:hint="eastAsia"/>
        </w:rPr>
        <w:t>되감기</w:t>
      </w:r>
      <w:r w:rsidRPr="00FB744F">
        <w:t xml:space="preserve"> </w:t>
      </w:r>
      <w:r w:rsidRPr="00FB744F">
        <w:rPr>
          <w:rFonts w:hint="eastAsia"/>
        </w:rPr>
        <w:t>등이</w:t>
      </w:r>
      <w:r w:rsidRPr="00FB744F">
        <w:t xml:space="preserve"> </w:t>
      </w:r>
      <w:r w:rsidRPr="00FB744F">
        <w:rPr>
          <w:rFonts w:hint="eastAsia"/>
        </w:rPr>
        <w:t>있다</w:t>
      </w:r>
      <w:r w:rsidRPr="00FB744F">
        <w:t>.</w:t>
      </w:r>
    </w:p>
    <w:p w14:paraId="05DE6EB3" w14:textId="77777777" w:rsidR="00392997" w:rsidRDefault="00392997" w:rsidP="00392997">
      <w:pPr>
        <w:pStyle w:val="4"/>
        <w:ind w:left="1240" w:hanging="440"/>
      </w:pPr>
      <w:r>
        <w:t>smanage.c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92997" w14:paraId="6B610A10" w14:textId="77777777" w:rsidTr="00392997">
        <w:tc>
          <w:tcPr>
            <w:tcW w:w="9010" w:type="dxa"/>
          </w:tcPr>
          <w:p w14:paraId="41497157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 xml:space="preserve"> smanage_update() {</w:t>
            </w:r>
          </w:p>
          <w:p w14:paraId="398DE5CE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 xml:space="preserve"> (next_phase &gt; </w:t>
            </w:r>
            <w:r w:rsidRPr="00343BBD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13B5E974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next_phase += SCREENW / </w:t>
            </w:r>
            <w:r w:rsidRPr="00343BBD">
              <w:rPr>
                <w:rFonts w:ascii="Menlo" w:hAnsi="Menlo" w:cs="Menlo"/>
                <w:color w:val="1C00CF"/>
                <w:sz w:val="16"/>
                <w:szCs w:val="16"/>
              </w:rPr>
              <w:t>30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44C9C3E8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 xml:space="preserve"> (bg_draw_next != </w:t>
            </w:r>
            <w:r w:rsidRPr="00343BBD">
              <w:rPr>
                <w:rFonts w:ascii="Menlo" w:hAnsi="Menlo" w:cs="Menlo"/>
                <w:color w:val="AA0D91"/>
                <w:sz w:val="16"/>
                <w:szCs w:val="16"/>
              </w:rPr>
              <w:t>NULL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next_phase &gt; SCREENW) {</w:t>
            </w:r>
          </w:p>
          <w:p w14:paraId="0B6D810A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  <w:t>bg_draw = bg_draw_next;</w:t>
            </w:r>
          </w:p>
          <w:p w14:paraId="02FC0360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bg_draw_next = </w:t>
            </w:r>
            <w:r w:rsidRPr="00343BBD">
              <w:rPr>
                <w:rFonts w:ascii="Menlo" w:hAnsi="Menlo" w:cs="Menlo"/>
                <w:color w:val="AA0D91"/>
                <w:sz w:val="16"/>
                <w:szCs w:val="16"/>
              </w:rPr>
              <w:t>NULL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191A29D5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1BC38D73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 xml:space="preserve"> (next_phase &gt; SCREENW * </w:t>
            </w:r>
            <w:r w:rsidRPr="00343BBD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381640AE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main_watch.seek = </w:t>
            </w:r>
            <w:r w:rsidRPr="00343BBD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48BC2D20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main_watch.fcnt = </w:t>
            </w:r>
            <w:r w:rsidRPr="00343BBD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761BFD43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next_phase = </w:t>
            </w:r>
            <w:r w:rsidRPr="00343BBD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2ACFEEF9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060F9536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1EDBE86C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AA0D91"/>
                <w:sz w:val="16"/>
                <w:szCs w:val="16"/>
              </w:rPr>
              <w:t>else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75704CBA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  <w:t>watch_update(&amp;main_watch, &amp;main_watch);</w:t>
            </w:r>
          </w:p>
          <w:p w14:paraId="703C5F13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57183E22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58147D49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251738AE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 xml:space="preserve"> smanage_next(timeline *tl, </w:t>
            </w:r>
            <w:r w:rsidRPr="00343BBD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 xml:space="preserve"> (*next)()) {</w:t>
            </w:r>
          </w:p>
          <w:p w14:paraId="06E638EA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  <w:t>main_watch.tl = tl;</w:t>
            </w:r>
          </w:p>
          <w:p w14:paraId="49222A58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next_phase = </w:t>
            </w:r>
            <w:r w:rsidRPr="00343BBD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3EBF5ACB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  <w:t>bg_draw_next = next;</w:t>
            </w:r>
          </w:p>
          <w:p w14:paraId="4E0AFC01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16729F89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465F1732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 xml:space="preserve"> smanage_draw() {</w:t>
            </w:r>
          </w:p>
          <w:p w14:paraId="4909BD7E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AA0D91"/>
                <w:sz w:val="16"/>
                <w:szCs w:val="16"/>
              </w:rPr>
              <w:t>unsigned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 xml:space="preserve"> wrapper = </w:t>
            </w:r>
            <w:r w:rsidRPr="00343BBD">
              <w:rPr>
                <w:rFonts w:ascii="Menlo" w:hAnsi="Menlo" w:cs="Menlo"/>
                <w:color w:val="1C00CF"/>
                <w:sz w:val="16"/>
                <w:szCs w:val="16"/>
              </w:rPr>
              <w:t>0xFF202020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15B76CEF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38DABE5A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 xml:space="preserve"> (next_phase == </w:t>
            </w:r>
            <w:r w:rsidRPr="00343BBD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>)</w:t>
            </w:r>
          </w:p>
          <w:p w14:paraId="3AC55F02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AA0D91"/>
                <w:sz w:val="16"/>
                <w:szCs w:val="16"/>
              </w:rPr>
              <w:t>return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40DAA12D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1E65FFD6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 xml:space="preserve"> (next_phase &lt; SCREENW) {</w:t>
            </w:r>
          </w:p>
          <w:p w14:paraId="4A1468F8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  <w:t>gfx_bitblck_ext(scr_target, &amp;wrapper,</w:t>
            </w:r>
          </w:p>
          <w:p w14:paraId="0C0BBCBA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SCREENW - next_phase, </w:t>
            </w:r>
            <w:r w:rsidRPr="00343BBD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>, SCREENW, SCREENH,</w:t>
            </w:r>
          </w:p>
          <w:p w14:paraId="3953DBC0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  <w:t>SCREENW, SCREENH,</w:t>
            </w:r>
          </w:p>
          <w:p w14:paraId="612226B8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343BBD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343BBD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343BBD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</w:p>
          <w:p w14:paraId="7634561B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343BBD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50D82DE9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10663743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AA0D91"/>
                <w:sz w:val="16"/>
                <w:szCs w:val="16"/>
              </w:rPr>
              <w:t>else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3C62C33B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  <w:t>gfx_bitblck_ext(scr_target, &amp;wrapper,</w:t>
            </w:r>
          </w:p>
          <w:p w14:paraId="33E8899F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343BBD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343BBD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 xml:space="preserve"> * SCREENW - next_phase, SCREENH,</w:t>
            </w:r>
          </w:p>
          <w:p w14:paraId="7AF474C5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  <w:t>SCREENW, SCREENH,</w:t>
            </w:r>
          </w:p>
          <w:p w14:paraId="0F30ABDF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343BBD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343BBD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343BBD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</w:p>
          <w:p w14:paraId="593E38B1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343BBD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343BBD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4311BE5C" w14:textId="77777777" w:rsidR="00392997" w:rsidRPr="00343BBD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1AC0A405" w14:textId="77777777" w:rsidR="00392997" w:rsidRPr="00343BBD" w:rsidRDefault="00392997" w:rsidP="00392997">
            <w:pPr>
              <w:rPr>
                <w:sz w:val="16"/>
                <w:szCs w:val="16"/>
              </w:rPr>
            </w:pPr>
            <w:r w:rsidRPr="00343BBD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</w:tc>
      </w:tr>
    </w:tbl>
    <w:p w14:paraId="04CBF523" w14:textId="77777777" w:rsidR="00392997" w:rsidRDefault="00392997" w:rsidP="00392997">
      <w:r>
        <w:t>smanage.c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전체</w:t>
      </w:r>
      <w:r>
        <w:t xml:space="preserve"> </w:t>
      </w:r>
      <w:r>
        <w:rPr>
          <w:rFonts w:hint="eastAsia"/>
        </w:rPr>
        <w:t>스테이지</w:t>
      </w:r>
      <w:r>
        <w:t xml:space="preserve"> </w:t>
      </w:r>
      <w:r>
        <w:rPr>
          <w:rFonts w:hint="eastAsia"/>
        </w:rPr>
        <w:t>진행을</w:t>
      </w:r>
      <w:r>
        <w:t xml:space="preserve"> </w:t>
      </w:r>
      <w:r>
        <w:rPr>
          <w:rFonts w:hint="eastAsia"/>
        </w:rPr>
        <w:t>관리하는</w:t>
      </w:r>
      <w:r>
        <w:t xml:space="preserve"> </w:t>
      </w:r>
      <w:r>
        <w:rPr>
          <w:rFonts w:hint="eastAsia"/>
        </w:rPr>
        <w:t>소스이다</w:t>
      </w:r>
      <w:r>
        <w:t xml:space="preserve">.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소스는</w:t>
      </w:r>
      <w:r>
        <w:t xml:space="preserve"> </w:t>
      </w:r>
      <w:r>
        <w:rPr>
          <w:rFonts w:hint="eastAsia"/>
        </w:rPr>
        <w:t>글로벌</w:t>
      </w:r>
      <w:r>
        <w:t xml:space="preserve"> </w:t>
      </w:r>
      <w:r>
        <w:rPr>
          <w:rFonts w:hint="eastAsia"/>
        </w:rPr>
        <w:t>스코프의</w:t>
      </w:r>
      <w:r>
        <w:t xml:space="preserve"> watch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하나</w:t>
      </w:r>
      <w:r>
        <w:t xml:space="preserve"> </w:t>
      </w:r>
      <w:r>
        <w:rPr>
          <w:rFonts w:hint="eastAsia"/>
        </w:rPr>
        <w:t>가지고</w:t>
      </w:r>
      <w:r>
        <w:t xml:space="preserve"> </w:t>
      </w:r>
      <w:r>
        <w:rPr>
          <w:rFonts w:hint="eastAsia"/>
        </w:rPr>
        <w:t>프레임마다</w:t>
      </w:r>
      <w:r>
        <w:t xml:space="preserve"> </w:t>
      </w:r>
      <w:r>
        <w:rPr>
          <w:rFonts w:hint="eastAsia"/>
        </w:rPr>
        <w:t>업데이트</w:t>
      </w:r>
      <w:r>
        <w:t xml:space="preserve"> </w:t>
      </w:r>
      <w:r>
        <w:rPr>
          <w:rFonts w:hint="eastAsia"/>
        </w:rPr>
        <w:t>하면서</w:t>
      </w:r>
      <w:r>
        <w:t xml:space="preserve"> </w:t>
      </w:r>
      <w:r>
        <w:rPr>
          <w:rFonts w:hint="eastAsia"/>
        </w:rPr>
        <w:t>정해진</w:t>
      </w:r>
      <w:r>
        <w:t xml:space="preserve"> </w:t>
      </w:r>
      <w:r>
        <w:rPr>
          <w:rFonts w:hint="eastAsia"/>
        </w:rPr>
        <w:t>위치에</w:t>
      </w:r>
      <w:r>
        <w:t xml:space="preserve"> </w:t>
      </w:r>
      <w:r>
        <w:rPr>
          <w:rFonts w:hint="eastAsia"/>
        </w:rPr>
        <w:t>적군을</w:t>
      </w:r>
      <w:r>
        <w:t xml:space="preserve"> </w:t>
      </w:r>
      <w:r>
        <w:rPr>
          <w:rFonts w:hint="eastAsia"/>
        </w:rPr>
        <w:t>생성하는</w:t>
      </w:r>
      <w:r>
        <w:t xml:space="preserve"> </w:t>
      </w:r>
      <w:r>
        <w:rPr>
          <w:rFonts w:hint="eastAsia"/>
        </w:rPr>
        <w:t>등의</w:t>
      </w:r>
      <w:r>
        <w:t xml:space="preserve"> </w:t>
      </w:r>
      <w:r>
        <w:rPr>
          <w:rFonts w:hint="eastAsia"/>
        </w:rPr>
        <w:t>예정된</w:t>
      </w:r>
      <w:r>
        <w:t xml:space="preserve"> </w:t>
      </w:r>
      <w:r>
        <w:rPr>
          <w:rFonts w:hint="eastAsia"/>
        </w:rPr>
        <w:t>일을</w:t>
      </w:r>
      <w:r>
        <w:t xml:space="preserve"> </w:t>
      </w:r>
      <w:r>
        <w:rPr>
          <w:rFonts w:hint="eastAsia"/>
        </w:rPr>
        <w:t>실행한다</w:t>
      </w:r>
      <w:r>
        <w:t xml:space="preserve">.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스테이지가</w:t>
      </w:r>
      <w:r>
        <w:t xml:space="preserve"> </w:t>
      </w:r>
      <w:r>
        <w:rPr>
          <w:rFonts w:hint="eastAsia"/>
        </w:rPr>
        <w:t>넘어갈</w:t>
      </w:r>
      <w:r>
        <w:t xml:space="preserve"> </w:t>
      </w:r>
      <w:r>
        <w:rPr>
          <w:rFonts w:hint="eastAsia"/>
        </w:rPr>
        <w:t>때가</w:t>
      </w:r>
      <w:r>
        <w:t xml:space="preserve"> </w:t>
      </w:r>
      <w:r>
        <w:rPr>
          <w:rFonts w:hint="eastAsia"/>
        </w:rPr>
        <w:t>됐을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스테이지에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정보를</w:t>
      </w:r>
      <w:r>
        <w:t xml:space="preserve"> </w:t>
      </w:r>
      <w:r>
        <w:rPr>
          <w:rFonts w:hint="eastAsia"/>
        </w:rPr>
        <w:t>가지고</w:t>
      </w:r>
      <w:r>
        <w:t xml:space="preserve"> </w:t>
      </w:r>
      <w:r>
        <w:rPr>
          <w:rFonts w:hint="eastAsia"/>
        </w:rPr>
        <w:t>있다가</w:t>
      </w:r>
      <w:r>
        <w:t xml:space="preserve"> </w:t>
      </w:r>
      <w:r>
        <w:rPr>
          <w:rFonts w:hint="eastAsia"/>
        </w:rPr>
        <w:t>화면을</w:t>
      </w:r>
      <w:r>
        <w:t xml:space="preserve"> </w:t>
      </w:r>
      <w:r>
        <w:rPr>
          <w:rFonts w:hint="eastAsia"/>
        </w:rPr>
        <w:t>덮은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스테이지를</w:t>
      </w:r>
      <w:r>
        <w:t xml:space="preserve"> </w:t>
      </w:r>
      <w:r>
        <w:rPr>
          <w:rFonts w:hint="eastAsia"/>
        </w:rPr>
        <w:t>넘기고나서</w:t>
      </w:r>
      <w:r>
        <w:t xml:space="preserve"> </w:t>
      </w:r>
      <w:r>
        <w:rPr>
          <w:rFonts w:hint="eastAsia"/>
        </w:rPr>
        <w:t>다시</w:t>
      </w:r>
      <w:r>
        <w:t xml:space="preserve"> watch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초기화해</w:t>
      </w:r>
      <w:r>
        <w:t xml:space="preserve"> </w:t>
      </w:r>
      <w:r>
        <w:rPr>
          <w:rFonts w:hint="eastAsia"/>
        </w:rPr>
        <w:t>스케줄을</w:t>
      </w:r>
      <w:r>
        <w:t xml:space="preserve"> </w:t>
      </w:r>
      <w:r>
        <w:rPr>
          <w:rFonts w:hint="eastAsia"/>
        </w:rPr>
        <w:t>실행한다</w:t>
      </w:r>
      <w:r>
        <w:t>.</w:t>
      </w:r>
    </w:p>
    <w:p w14:paraId="1F87F3CB" w14:textId="77777777" w:rsidR="00392997" w:rsidRDefault="00392997" w:rsidP="00392997">
      <w:pPr>
        <w:pStyle w:val="4"/>
        <w:ind w:left="1240" w:hanging="440"/>
      </w:pPr>
      <w:r>
        <w:lastRenderedPageBreak/>
        <w:t>stage1.c</w:t>
      </w:r>
    </w:p>
    <w:p w14:paraId="3DA06F70" w14:textId="77777777" w:rsidR="00392997" w:rsidRDefault="00392997" w:rsidP="00392997">
      <w:pPr>
        <w:pStyle w:val="4"/>
        <w:ind w:left="1240" w:hanging="440"/>
      </w:pPr>
      <w:r>
        <w:t>stage2.c</w:t>
      </w:r>
    </w:p>
    <w:p w14:paraId="4EDFFA79" w14:textId="77777777" w:rsidR="00392997" w:rsidRDefault="00392997" w:rsidP="00392997">
      <w:pPr>
        <w:pStyle w:val="4"/>
        <w:ind w:left="1240" w:hanging="440"/>
      </w:pPr>
      <w:r>
        <w:t>stage3.c</w:t>
      </w:r>
    </w:p>
    <w:p w14:paraId="0198C52F" w14:textId="77777777" w:rsidR="00392997" w:rsidRPr="00366BEC" w:rsidRDefault="00392997" w:rsidP="00392997">
      <w:r>
        <w:rPr>
          <w:rFonts w:hint="eastAsia"/>
        </w:rPr>
        <w:t xml:space="preserve">이들은 </w:t>
      </w:r>
      <w:r>
        <w:t>모</w:t>
      </w:r>
      <w:r>
        <w:rPr>
          <w:rFonts w:hint="eastAsia"/>
        </w:rPr>
        <w:t xml:space="preserve">두 </w:t>
      </w:r>
      <w:r>
        <w:t>스</w:t>
      </w:r>
      <w:r>
        <w:rPr>
          <w:rFonts w:hint="eastAsia"/>
        </w:rPr>
        <w:t xml:space="preserve">테이지 </w:t>
      </w:r>
      <w:r>
        <w:t>진</w:t>
      </w:r>
      <w:r>
        <w:rPr>
          <w:rFonts w:hint="eastAsia"/>
        </w:rPr>
        <w:t xml:space="preserve">행에 </w:t>
      </w:r>
      <w:r>
        <w:t>관</w:t>
      </w:r>
      <w:r>
        <w:rPr>
          <w:rFonts w:hint="eastAsia"/>
        </w:rPr>
        <w:t xml:space="preserve">한 </w:t>
      </w:r>
      <w:r>
        <w:t>타</w:t>
      </w:r>
      <w:r>
        <w:rPr>
          <w:rFonts w:hint="eastAsia"/>
        </w:rPr>
        <w:t xml:space="preserve">임라인 </w:t>
      </w:r>
      <w:r>
        <w:t>정</w:t>
      </w:r>
      <w:r>
        <w:rPr>
          <w:rFonts w:hint="eastAsia"/>
        </w:rPr>
        <w:t xml:space="preserve">보, </w:t>
      </w:r>
      <w:r>
        <w:t>그</w:t>
      </w:r>
      <w:r>
        <w:rPr>
          <w:rFonts w:hint="eastAsia"/>
        </w:rPr>
        <w:t xml:space="preserve">리고 그 </w:t>
      </w:r>
      <w:r>
        <w:t>스</w:t>
      </w:r>
      <w:r>
        <w:rPr>
          <w:rFonts w:hint="eastAsia"/>
        </w:rPr>
        <w:t xml:space="preserve">테이지의 </w:t>
      </w:r>
      <w:r>
        <w:t>배</w:t>
      </w:r>
      <w:r>
        <w:rPr>
          <w:rFonts w:hint="eastAsia"/>
        </w:rPr>
        <w:t xml:space="preserve">경을 </w:t>
      </w:r>
      <w:r>
        <w:t>어</w:t>
      </w:r>
      <w:r>
        <w:rPr>
          <w:rFonts w:hint="eastAsia"/>
        </w:rPr>
        <w:t xml:space="preserve">떻게 </w:t>
      </w:r>
      <w:r>
        <w:t>그</w:t>
      </w:r>
      <w:r>
        <w:rPr>
          <w:rFonts w:hint="eastAsia"/>
        </w:rPr>
        <w:t xml:space="preserve">려야 </w:t>
      </w:r>
      <w:r>
        <w:t>하</w:t>
      </w:r>
      <w:r>
        <w:rPr>
          <w:rFonts w:hint="eastAsia"/>
        </w:rPr>
        <w:t xml:space="preserve">는지에 대한 </w:t>
      </w:r>
      <w:r>
        <w:t>정</w:t>
      </w:r>
      <w:r>
        <w:rPr>
          <w:rFonts w:hint="eastAsia"/>
        </w:rPr>
        <w:t xml:space="preserve">보를 </w:t>
      </w:r>
      <w:r>
        <w:t>담</w:t>
      </w:r>
      <w:r>
        <w:rPr>
          <w:rFonts w:hint="eastAsia"/>
        </w:rPr>
        <w:t>고있다.</w:t>
      </w:r>
      <w:r>
        <w:t xml:space="preserve"> 여</w:t>
      </w:r>
      <w:r>
        <w:rPr>
          <w:rFonts w:hint="eastAsia"/>
        </w:rPr>
        <w:t xml:space="preserve">기서 </w:t>
      </w:r>
      <w:r>
        <w:t>정</w:t>
      </w:r>
      <w:r>
        <w:rPr>
          <w:rFonts w:hint="eastAsia"/>
        </w:rPr>
        <w:t xml:space="preserve">의된 </w:t>
      </w:r>
      <w:r>
        <w:t>타</w:t>
      </w:r>
      <w:r>
        <w:rPr>
          <w:rFonts w:hint="eastAsia"/>
        </w:rPr>
        <w:t xml:space="preserve">임라인은 나중에 </w:t>
      </w:r>
      <w:r>
        <w:t>smanage에 있</w:t>
      </w:r>
      <w:r>
        <w:rPr>
          <w:rFonts w:hint="eastAsia"/>
        </w:rPr>
        <w:t xml:space="preserve">던 </w:t>
      </w:r>
      <w:r>
        <w:t>main_watch에 의</w:t>
      </w:r>
      <w:r>
        <w:rPr>
          <w:rFonts w:hint="eastAsia"/>
        </w:rPr>
        <w:t xml:space="preserve">해 </w:t>
      </w:r>
      <w:r>
        <w:t>reference되</w:t>
      </w:r>
      <w:r>
        <w:rPr>
          <w:rFonts w:hint="eastAsia"/>
        </w:rPr>
        <w:t xml:space="preserve">면서 실제 </w:t>
      </w:r>
      <w:r>
        <w:t>스</w:t>
      </w:r>
      <w:r>
        <w:rPr>
          <w:rFonts w:hint="eastAsia"/>
        </w:rPr>
        <w:t xml:space="preserve">케줄로 </w:t>
      </w:r>
      <w:r>
        <w:t>실</w:t>
      </w:r>
      <w:r>
        <w:rPr>
          <w:rFonts w:hint="eastAsia"/>
        </w:rPr>
        <w:t>행된다.</w:t>
      </w:r>
      <w:r>
        <w:t xml:space="preserve"> 모</w:t>
      </w:r>
      <w:r>
        <w:rPr>
          <w:rFonts w:hint="eastAsia"/>
        </w:rPr>
        <w:t xml:space="preserve">든 </w:t>
      </w:r>
      <w:r>
        <w:t>타</w:t>
      </w:r>
      <w:r>
        <w:rPr>
          <w:rFonts w:hint="eastAsia"/>
        </w:rPr>
        <w:t xml:space="preserve">임라인은 </w:t>
      </w:r>
      <w:r>
        <w:t>여</w:t>
      </w:r>
      <w:r>
        <w:rPr>
          <w:rFonts w:hint="eastAsia"/>
        </w:rPr>
        <w:t xml:space="preserve">태까지 </w:t>
      </w:r>
      <w:r>
        <w:t>있</w:t>
      </w:r>
      <w:r>
        <w:rPr>
          <w:rFonts w:hint="eastAsia"/>
        </w:rPr>
        <w:t xml:space="preserve">던 인터페이스를 망라하여 </w:t>
      </w:r>
      <w:r>
        <w:t>하</w:t>
      </w:r>
      <w:r>
        <w:rPr>
          <w:rFonts w:hint="eastAsia"/>
        </w:rPr>
        <w:t xml:space="preserve">드코딩으로 </w:t>
      </w:r>
      <w:r>
        <w:t>구</w:t>
      </w:r>
      <w:r>
        <w:rPr>
          <w:rFonts w:hint="eastAsia"/>
        </w:rPr>
        <w:t>현되었다.</w:t>
      </w:r>
      <w:r>
        <w:t xml:space="preserve"> 다</w:t>
      </w:r>
      <w:r>
        <w:rPr>
          <w:rFonts w:hint="eastAsia"/>
        </w:rPr>
        <w:t xml:space="preserve">음 </w:t>
      </w:r>
      <w:r>
        <w:t>스</w:t>
      </w:r>
      <w:r>
        <w:rPr>
          <w:rFonts w:hint="eastAsia"/>
        </w:rPr>
        <w:t xml:space="preserve">테이지로 </w:t>
      </w:r>
      <w:r>
        <w:t>넘</w:t>
      </w:r>
      <w:r>
        <w:rPr>
          <w:rFonts w:hint="eastAsia"/>
        </w:rPr>
        <w:t xml:space="preserve">어가는 </w:t>
      </w:r>
      <w:r>
        <w:t>로</w:t>
      </w:r>
      <w:r>
        <w:rPr>
          <w:rFonts w:hint="eastAsia"/>
        </w:rPr>
        <w:t xml:space="preserve">직은 </w:t>
      </w:r>
      <w:r>
        <w:t>enemy의 dest멤</w:t>
      </w:r>
      <w:r>
        <w:rPr>
          <w:rFonts w:hint="eastAsia"/>
        </w:rPr>
        <w:t xml:space="preserve">버에 </w:t>
      </w:r>
      <w:r>
        <w:t>의</w:t>
      </w:r>
      <w:r>
        <w:rPr>
          <w:rFonts w:hint="eastAsia"/>
        </w:rPr>
        <w:t xml:space="preserve">해 </w:t>
      </w:r>
      <w:r>
        <w:t>실</w:t>
      </w:r>
      <w:r>
        <w:rPr>
          <w:rFonts w:hint="eastAsia"/>
        </w:rPr>
        <w:t xml:space="preserve">행된다. </w:t>
      </w:r>
      <w:r>
        <w:t>해</w:t>
      </w:r>
      <w:r>
        <w:rPr>
          <w:rFonts w:hint="eastAsia"/>
        </w:rPr>
        <w:t xml:space="preserve">당 </w:t>
      </w:r>
      <w:r>
        <w:t>스</w:t>
      </w:r>
      <w:r>
        <w:rPr>
          <w:rFonts w:hint="eastAsia"/>
        </w:rPr>
        <w:t xml:space="preserve">테이지의 </w:t>
      </w:r>
      <w:r>
        <w:t>보</w:t>
      </w:r>
      <w:r>
        <w:rPr>
          <w:rFonts w:hint="eastAsia"/>
        </w:rPr>
        <w:t xml:space="preserve">스의 </w:t>
      </w:r>
      <w:r>
        <w:t>dest</w:t>
      </w:r>
      <w:r>
        <w:rPr>
          <w:rFonts w:hint="eastAsia"/>
        </w:rPr>
        <w:t xml:space="preserve">멤버에 </w:t>
      </w:r>
      <w:r>
        <w:t>적</w:t>
      </w:r>
      <w:r>
        <w:rPr>
          <w:rFonts w:hint="eastAsia"/>
        </w:rPr>
        <w:t xml:space="preserve">절한 </w:t>
      </w:r>
      <w:r>
        <w:t>다</w:t>
      </w:r>
      <w:r>
        <w:rPr>
          <w:rFonts w:hint="eastAsia"/>
        </w:rPr>
        <w:t xml:space="preserve">음 </w:t>
      </w:r>
      <w:r>
        <w:t>스</w:t>
      </w:r>
      <w:r>
        <w:rPr>
          <w:rFonts w:hint="eastAsia"/>
        </w:rPr>
        <w:t xml:space="preserve">테이지 </w:t>
      </w:r>
      <w:r>
        <w:t>명</w:t>
      </w:r>
      <w:r>
        <w:rPr>
          <w:rFonts w:hint="eastAsia"/>
        </w:rPr>
        <w:t xml:space="preserve">령 </w:t>
      </w:r>
      <w:r>
        <w:t>함</w:t>
      </w:r>
      <w:r>
        <w:rPr>
          <w:rFonts w:hint="eastAsia"/>
        </w:rPr>
        <w:t xml:space="preserve">수를 </w:t>
      </w:r>
      <w:r>
        <w:t>넣</w:t>
      </w:r>
      <w:r>
        <w:rPr>
          <w:rFonts w:hint="eastAsia"/>
        </w:rPr>
        <w:t xml:space="preserve">어놓는 </w:t>
      </w:r>
      <w:r>
        <w:t>것</w:t>
      </w:r>
      <w:r>
        <w:rPr>
          <w:rFonts w:hint="eastAsia"/>
        </w:rPr>
        <w:t xml:space="preserve">으로 </w:t>
      </w:r>
      <w:r>
        <w:t>다</w:t>
      </w:r>
      <w:r>
        <w:rPr>
          <w:rFonts w:hint="eastAsia"/>
        </w:rPr>
        <w:t xml:space="preserve">음 </w:t>
      </w:r>
      <w:r>
        <w:t>스</w:t>
      </w:r>
      <w:r>
        <w:rPr>
          <w:rFonts w:hint="eastAsia"/>
        </w:rPr>
        <w:t xml:space="preserve">테이지가 </w:t>
      </w:r>
      <w:r>
        <w:t>감</w:t>
      </w:r>
      <w:r>
        <w:rPr>
          <w:rFonts w:hint="eastAsia"/>
        </w:rPr>
        <w:t xml:space="preserve">지된다. </w:t>
      </w:r>
      <w:r>
        <w:t>이 다</w:t>
      </w:r>
      <w:r>
        <w:rPr>
          <w:rFonts w:hint="eastAsia"/>
        </w:rPr>
        <w:t xml:space="preserve">음스테이지 </w:t>
      </w:r>
      <w:r>
        <w:t>명</w:t>
      </w:r>
      <w:r>
        <w:rPr>
          <w:rFonts w:hint="eastAsia"/>
        </w:rPr>
        <w:t xml:space="preserve">령 </w:t>
      </w:r>
      <w:r>
        <w:t>함</w:t>
      </w:r>
      <w:r>
        <w:rPr>
          <w:rFonts w:hint="eastAsia"/>
        </w:rPr>
        <w:t xml:space="preserve">수는 </w:t>
      </w:r>
      <w:r>
        <w:t>smanage</w:t>
      </w:r>
      <w:r>
        <w:rPr>
          <w:rFonts w:hint="eastAsia"/>
        </w:rPr>
        <w:t xml:space="preserve">의 </w:t>
      </w:r>
      <w:r>
        <w:t>함</w:t>
      </w:r>
      <w:r>
        <w:rPr>
          <w:rFonts w:hint="eastAsia"/>
        </w:rPr>
        <w:t xml:space="preserve">수를 </w:t>
      </w:r>
      <w:r>
        <w:t>호</w:t>
      </w:r>
      <w:r>
        <w:rPr>
          <w:rFonts w:hint="eastAsia"/>
        </w:rPr>
        <w:t xml:space="preserve">출하여 </w:t>
      </w:r>
      <w:r>
        <w:t>스</w:t>
      </w:r>
      <w:r>
        <w:rPr>
          <w:rFonts w:hint="eastAsia"/>
        </w:rPr>
        <w:t>테이지를 전환한다.</w:t>
      </w:r>
      <w:r>
        <w:t xml:space="preserve"> 다</w:t>
      </w:r>
      <w:r>
        <w:rPr>
          <w:rFonts w:hint="eastAsia"/>
        </w:rPr>
        <w:t xml:space="preserve">음은 </w:t>
      </w:r>
      <w:r>
        <w:t>stage1 소</w:t>
      </w:r>
      <w:r>
        <w:rPr>
          <w:rFonts w:hint="eastAsia"/>
        </w:rPr>
        <w:t xml:space="preserve">스코드의 </w:t>
      </w:r>
      <w:r>
        <w:t>일</w:t>
      </w:r>
      <w:r>
        <w:rPr>
          <w:rFonts w:hint="eastAsia"/>
        </w:rPr>
        <w:t>부이다.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92997" w:rsidRPr="00131967" w14:paraId="7F5A6078" w14:textId="77777777" w:rsidTr="00392997">
        <w:tc>
          <w:tcPr>
            <w:tcW w:w="9010" w:type="dxa"/>
          </w:tcPr>
          <w:p w14:paraId="5CD14BA7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131967">
              <w:rPr>
                <w:rFonts w:ascii="Menlo" w:hAnsi="Menlo" w:cs="Menlo"/>
                <w:color w:val="C41A16"/>
                <w:sz w:val="16"/>
                <w:szCs w:val="16"/>
              </w:rPr>
              <w:t>&lt;stdio.h&gt;</w:t>
            </w:r>
          </w:p>
          <w:p w14:paraId="64502C9E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131967">
              <w:rPr>
                <w:rFonts w:ascii="Menlo" w:hAnsi="Menlo" w:cs="Menlo"/>
                <w:color w:val="C41A16"/>
                <w:sz w:val="16"/>
                <w:szCs w:val="16"/>
              </w:rPr>
              <w:t>"stage1.h"</w:t>
            </w:r>
          </w:p>
          <w:p w14:paraId="72CCA4BA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131967">
              <w:rPr>
                <w:rFonts w:ascii="Menlo" w:hAnsi="Menlo" w:cs="Menlo"/>
                <w:color w:val="C41A16"/>
                <w:sz w:val="16"/>
                <w:szCs w:val="16"/>
              </w:rPr>
              <w:t>"stage2.h"</w:t>
            </w:r>
          </w:p>
          <w:p w14:paraId="2FD87306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131967">
              <w:rPr>
                <w:rFonts w:ascii="Menlo" w:hAnsi="Menlo" w:cs="Menlo"/>
                <w:color w:val="C41A16"/>
                <w:sz w:val="16"/>
                <w:szCs w:val="16"/>
              </w:rPr>
              <w:t>"timeline.h"</w:t>
            </w:r>
          </w:p>
          <w:p w14:paraId="1DC185F9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131967">
              <w:rPr>
                <w:rFonts w:ascii="Menlo" w:hAnsi="Menlo" w:cs="Menlo"/>
                <w:color w:val="C41A16"/>
                <w:sz w:val="16"/>
                <w:szCs w:val="16"/>
              </w:rPr>
              <w:t>"action.h"</w:t>
            </w:r>
          </w:p>
          <w:p w14:paraId="243D5E4D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131967">
              <w:rPr>
                <w:rFonts w:ascii="Menlo" w:hAnsi="Menlo" w:cs="Menlo"/>
                <w:color w:val="C41A16"/>
                <w:sz w:val="16"/>
                <w:szCs w:val="16"/>
              </w:rPr>
              <w:t>"enemy.h"</w:t>
            </w:r>
          </w:p>
          <w:p w14:paraId="61577654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131967">
              <w:rPr>
                <w:rFonts w:ascii="Menlo" w:hAnsi="Menlo" w:cs="Menlo"/>
                <w:color w:val="C41A16"/>
                <w:sz w:val="16"/>
                <w:szCs w:val="16"/>
              </w:rPr>
              <w:t>"util.h"</w:t>
            </w:r>
          </w:p>
          <w:p w14:paraId="736363DB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131967">
              <w:rPr>
                <w:rFonts w:ascii="Menlo" w:hAnsi="Menlo" w:cs="Menlo"/>
                <w:color w:val="C41A16"/>
                <w:sz w:val="16"/>
                <w:szCs w:val="16"/>
              </w:rPr>
              <w:t>"frame.h"</w:t>
            </w:r>
          </w:p>
          <w:p w14:paraId="46FAC59D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131967">
              <w:rPr>
                <w:rFonts w:ascii="Menlo" w:hAnsi="Menlo" w:cs="Menlo"/>
                <w:color w:val="C41A16"/>
                <w:sz w:val="16"/>
                <w:szCs w:val="16"/>
              </w:rPr>
              <w:t>"player.h"</w:t>
            </w:r>
          </w:p>
          <w:p w14:paraId="1D7BF805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131967">
              <w:rPr>
                <w:rFonts w:ascii="Menlo" w:hAnsi="Menlo" w:cs="Menlo"/>
                <w:color w:val="C41A16"/>
                <w:sz w:val="16"/>
                <w:szCs w:val="16"/>
              </w:rPr>
              <w:t>"bullet.h"</w:t>
            </w:r>
          </w:p>
          <w:p w14:paraId="37E6A571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131967">
              <w:rPr>
                <w:rFonts w:ascii="Menlo" w:hAnsi="Menlo" w:cs="Menlo"/>
                <w:color w:val="C41A16"/>
                <w:sz w:val="16"/>
                <w:szCs w:val="16"/>
              </w:rPr>
              <w:t>"smanage.h"</w:t>
            </w:r>
          </w:p>
          <w:p w14:paraId="2665C0C9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64382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643820"/>
                <w:sz w:val="16"/>
                <w:szCs w:val="16"/>
              </w:rPr>
              <w:t xml:space="preserve">#include </w:t>
            </w:r>
            <w:r w:rsidRPr="00131967">
              <w:rPr>
                <w:rFonts w:ascii="Menlo" w:hAnsi="Menlo" w:cs="Menlo"/>
                <w:color w:val="C41A16"/>
                <w:sz w:val="16"/>
                <w:szCs w:val="16"/>
              </w:rPr>
              <w:t>"item.h"</w:t>
            </w:r>
          </w:p>
          <w:p w14:paraId="28A1A59B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5C5AE2D4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timeline tl_stg1_main;</w:t>
            </w:r>
          </w:p>
          <w:p w14:paraId="25BCCFB6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extern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timeline tl_stg2_main;</w:t>
            </w:r>
          </w:p>
          <w:p w14:paraId="577933C9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5FC48879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>
              <w:rPr>
                <w:rFonts w:ascii="Menlo" w:hAnsi="Menlo" w:cs="Menlo"/>
                <w:color w:val="AA0D91"/>
                <w:sz w:val="16"/>
                <w:szCs w:val="16"/>
              </w:rPr>
              <w:t>...</w:t>
            </w:r>
          </w:p>
          <w:p w14:paraId="11B47DB9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5447EE09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extern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(*bg_draw)();</w:t>
            </w:r>
          </w:p>
          <w:p w14:paraId="6683A237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extern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unsigned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*scr_target;</w:t>
            </w:r>
          </w:p>
          <w:p w14:paraId="62F2F4BD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1DA3F1EB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to_stage2(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*self) {</w:t>
            </w:r>
          </w:p>
          <w:p w14:paraId="3584967E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>smanage_next(&amp;tl_stg2_main, stg2_draw);</w:t>
            </w:r>
          </w:p>
          <w:p w14:paraId="3A8E3C9C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item_create(ITEM_LIFE,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200.0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120.0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7DB80888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182C3DC6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744A8BD9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create_soonpink1(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*self, 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*aux) {</w:t>
            </w:r>
          </w:p>
          <w:p w14:paraId="6AE40980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if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((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)aux ==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494D7580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enemy_create(&amp;spr_soonpink, &amp;soonpink1, 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NULL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</w:p>
          <w:p w14:paraId="3BA18F09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420.0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60.0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, ENEMY_W_SMALL, ENEMY_H_SMALL, ENEMY_HEALTH_SMALL);</w:t>
            </w:r>
          </w:p>
          <w:p w14:paraId="3FF91673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51DF0CDF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else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74FDB1B5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enemy_create(&amp;spr_soonpink, &amp;soonpink2, 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NULL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</w:p>
          <w:p w14:paraId="43975FC5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420.0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180.0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, ENEMY_W_SMALL, ENEMY_H_SMALL, ENEMY_HEALTH_SMALL);</w:t>
            </w:r>
          </w:p>
          <w:p w14:paraId="2141DB84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768F0D59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69000A96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41A3150D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>
              <w:rPr>
                <w:rFonts w:ascii="Menlo" w:hAnsi="Menlo" w:cs="Menlo"/>
                <w:color w:val="AA0D91"/>
                <w:sz w:val="16"/>
                <w:szCs w:val="16"/>
              </w:rPr>
              <w:t>...</w:t>
            </w:r>
          </w:p>
          <w:p w14:paraId="286B7787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3DD54DC9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create_partner(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*self, 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*aux) {</w:t>
            </w:r>
          </w:p>
          <w:p w14:paraId="3B15E665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>enemy_create(&amp;spr_partner, &amp;partner, to_stage2,</w:t>
            </w:r>
          </w:p>
          <w:p w14:paraId="52348A61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440.0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120.0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73.0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96.0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500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44AD9556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5246E5DF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04ED8FDB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partner1(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*self, 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*aux) {</w:t>
            </w:r>
          </w:p>
          <w:p w14:paraId="28B470FE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enemy * e = enemy_create(&amp;spr_ddabong, &amp;ddabong, 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NULL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</w:p>
          <w:p w14:paraId="2D5F8F19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420.0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, (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)(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)aux,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22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34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100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46018F38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44E028B7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>e-&gt;ax = -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0.2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6686D85C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lastRenderedPageBreak/>
              <w:tab/>
              <w:t>e-&gt;vx = -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1.0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5E272021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1E08829C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47874E5F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ddabong1(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*self, 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*aux) {</w:t>
            </w:r>
          </w:p>
          <w:p w14:paraId="2CD67917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static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phase 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0.0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3AF03462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>enemy *e = (enemy *)self;</w:t>
            </w:r>
          </w:p>
          <w:p w14:paraId="2C1662F4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float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f;</w:t>
            </w:r>
          </w:p>
          <w:p w14:paraId="71DEEBD3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parity 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1009FEE8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A84CA7E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phase +=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0.5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0359372B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for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(f 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0.0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; f &lt; CONST_PIDOUBLE; f += CONST_PI /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6.0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10A6159C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>sprite *spr = parity ? &amp;spr_byellow : &amp;spr_bpink;</w:t>
            </w:r>
          </w:p>
          <w:p w14:paraId="4E97C2DC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>bullet *b;</w:t>
            </w:r>
          </w:p>
          <w:p w14:paraId="2F1B4CD0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>parity = !parity;</w:t>
            </w:r>
          </w:p>
          <w:p w14:paraId="455E87B3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b = bullet_create_enemy(spr, e-&gt;x, e-&gt;y,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0.0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0.0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10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10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5688CA73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b-&gt;ax 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0.15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* cos(f+phase);</w:t>
            </w:r>
          </w:p>
          <w:p w14:paraId="58CB713F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b-&gt;ay 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0.2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* sin(f+phase);</w:t>
            </w:r>
          </w:p>
          <w:p w14:paraId="0FC46511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>}</w:t>
            </w:r>
          </w:p>
          <w:p w14:paraId="7C65F538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6E7D6073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5AEA0666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>
              <w:rPr>
                <w:rFonts w:ascii="Menlo" w:hAnsi="Menlo" w:cs="Menlo"/>
                <w:color w:val="AA0D91"/>
                <w:sz w:val="16"/>
                <w:szCs w:val="16"/>
              </w:rPr>
              <w:t>...</w:t>
            </w:r>
          </w:p>
          <w:p w14:paraId="5F04632D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465D934F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stg1_init() {</w:t>
            </w:r>
          </w:p>
          <w:p w14:paraId="0EE90F00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>action *act;</w:t>
            </w:r>
          </w:p>
          <w:p w14:paraId="1DF1298D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i 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47D3C2B1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int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frame 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21E0CA2F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47B9244C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>bg_draw = stg1_draw;</w:t>
            </w:r>
          </w:p>
          <w:p w14:paraId="24B24C6E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72AE31D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tl_stg1_main.size 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60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7357B07D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>tl_stg1_main.act = action_alloc(tl_stg1_main.size);</w:t>
            </w:r>
          </w:p>
          <w:p w14:paraId="061AAD44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>act = tl_stg1_main.act;</w:t>
            </w:r>
          </w:p>
          <w:p w14:paraId="4875B4F0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6AB2D9B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50018C04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frame 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10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; action_set(&amp;act[i++], create_soonpink1, (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*)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, frame);</w:t>
            </w:r>
          </w:p>
          <w:p w14:paraId="66656731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frame +=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10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; action_set(&amp;act[i++], create_soonpink1, (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*)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, frame);</w:t>
            </w:r>
          </w:p>
          <w:p w14:paraId="5B34B8A9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frame +=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10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; action_set(&amp;act[i++], create_soonpink1, (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*)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, frame);</w:t>
            </w:r>
          </w:p>
          <w:p w14:paraId="109D20E3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frame +=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10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; action_set(&amp;act[i++], create_soonpink1, (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*)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, frame);</w:t>
            </w:r>
          </w:p>
          <w:p w14:paraId="770350BF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frame +=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10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; action_set(&amp;act[i++], create_soonpink1, (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*)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, frame);</w:t>
            </w:r>
          </w:p>
          <w:p w14:paraId="553D96A3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36C8D0BE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>
              <w:rPr>
                <w:rFonts w:ascii="Menlo" w:hAnsi="Menlo" w:cs="Menlo"/>
                <w:color w:val="000000"/>
                <w:sz w:val="16"/>
                <w:szCs w:val="16"/>
              </w:rPr>
              <w:t>...</w:t>
            </w:r>
          </w:p>
          <w:p w14:paraId="50FCE795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114D21D0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frame +=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30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; action_set(&amp;act[i++], create_partner, 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NULL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, frame);</w:t>
            </w:r>
          </w:p>
          <w:p w14:paraId="5716E481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24490EB1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007400"/>
                <w:sz w:val="16"/>
                <w:szCs w:val="16"/>
              </w:rPr>
              <w:t>//soonpink1</w:t>
            </w:r>
          </w:p>
          <w:p w14:paraId="21C5705F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soonpink1.size 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2E74BEB6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>soonpink1.act = action_alloc(soonpink1.size);</w:t>
            </w:r>
          </w:p>
          <w:p w14:paraId="4FC5098F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>act = soonpink1.act;</w:t>
            </w:r>
          </w:p>
          <w:p w14:paraId="550C8AB0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i 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5D3176AD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4DA2A489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frame 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; action_set(&amp;act[i++], action_enemy_horizontal, FLOATNEG4, frame);</w:t>
            </w:r>
          </w:p>
          <w:p w14:paraId="738F05DD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frame +=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40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; action_set(&amp;act[i++], action_enemy_change_direction, FLOAT45RAD, frame);</w:t>
            </w:r>
          </w:p>
          <w:p w14:paraId="50E0F748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action_set(&amp;act[i++], bpink_towards, 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NULL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, frame);</w:t>
            </w:r>
          </w:p>
          <w:p w14:paraId="617B52B5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frame +=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20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; action_set(&amp;act[i++], action_enemy_horizontal, FLOATNEG4, frame);</w:t>
            </w:r>
          </w:p>
          <w:p w14:paraId="5320C384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2AF99006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>
              <w:rPr>
                <w:rFonts w:ascii="Menlo" w:hAnsi="Menlo" w:cs="Menlo"/>
                <w:color w:val="007400"/>
                <w:sz w:val="16"/>
                <w:szCs w:val="16"/>
              </w:rPr>
              <w:t>...</w:t>
            </w:r>
          </w:p>
          <w:p w14:paraId="4316ED54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19B7D5D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007400"/>
                <w:sz w:val="16"/>
                <w:szCs w:val="16"/>
              </w:rPr>
              <w:t>//partner</w:t>
            </w:r>
          </w:p>
          <w:p w14:paraId="25254E6D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partner.size 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7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233E65D2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>partner.act = action_alloc(partner.size);</w:t>
            </w:r>
          </w:p>
          <w:p w14:paraId="2BD4E1F0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>act = partner.act;</w:t>
            </w:r>
          </w:p>
          <w:p w14:paraId="20EC73F4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i 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2A292139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06EC496C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frame 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; action_set(&amp;act[i++], action_enemy_horizontal, FLOATNEG2, frame);</w:t>
            </w:r>
          </w:p>
          <w:p w14:paraId="31C9732D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frame +=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60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; action_set(&amp;act[i++], action_enemy_stop, 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NULL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, frame);</w:t>
            </w:r>
          </w:p>
          <w:p w14:paraId="18544F01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007400"/>
                <w:sz w:val="16"/>
                <w:szCs w:val="16"/>
              </w:rPr>
              <w:t>//frame += 60; action_set(&amp;act[i++], action_enemy_vertical, FLOATNEG1, frame);</w:t>
            </w:r>
          </w:p>
          <w:p w14:paraId="7567A20A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frame +=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40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; action_set(&amp;act[i++], partner1, (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*)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60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, frame);</w:t>
            </w:r>
          </w:p>
          <w:p w14:paraId="23C0612E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frame +=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40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; action_set(&amp;act[i++], partner1, (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*)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180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, frame);</w:t>
            </w:r>
          </w:p>
          <w:p w14:paraId="265CEBD1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frame +=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80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; action_set(&amp;act[i++], partner1, (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*)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200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, frame);</w:t>
            </w:r>
          </w:p>
          <w:p w14:paraId="55CF7D0D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frame +=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40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; action_set(&amp;act[i++], partner1, (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*)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40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, frame);</w:t>
            </w:r>
          </w:p>
          <w:p w14:paraId="13FD4A8B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lastRenderedPageBreak/>
              <w:tab/>
              <w:t xml:space="preserve">frame +=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40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; action_set(&amp;act[i++], action_enemy_rewind, (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*)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60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, frame);</w:t>
            </w:r>
          </w:p>
          <w:p w14:paraId="772182C5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5BA2BC52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007400"/>
                <w:sz w:val="16"/>
                <w:szCs w:val="16"/>
              </w:rPr>
              <w:t>//ddabong</w:t>
            </w:r>
          </w:p>
          <w:p w14:paraId="0D1F8044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ddabong.size 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0C886874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>ddabong.act = action_alloc(ddabong.size);</w:t>
            </w:r>
          </w:p>
          <w:p w14:paraId="681BE302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>act = ddabong.act;</w:t>
            </w:r>
          </w:p>
          <w:p w14:paraId="10E0BEC3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i 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1902FC0F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228C8E4A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frame 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; action_set(&amp;act[i++], action_enemy_horizontal, FLOATNEG2, frame);</w:t>
            </w:r>
          </w:p>
          <w:p w14:paraId="053B6143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frame +=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20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; action_set(&amp;act[i++], ddabong1, 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NULL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, frame);</w:t>
            </w:r>
          </w:p>
          <w:p w14:paraId="520EF98B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 xml:space="preserve">frame +=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20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; action_set(&amp;act[i++], action_enemy_rewind, (</w:t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*)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15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, frame);</w:t>
            </w:r>
          </w:p>
          <w:p w14:paraId="238817CC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3705BFD5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729D163B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void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stg1_draw() {</w:t>
            </w:r>
          </w:p>
          <w:p w14:paraId="0F6ADD0F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AA0D91"/>
                <w:sz w:val="16"/>
                <w:szCs w:val="16"/>
              </w:rPr>
              <w:t>unsigned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 *src = spr_pixelsky.data;</w:t>
            </w:r>
          </w:p>
          <w:p w14:paraId="11AF333D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>gfx_bitblck_ext(scr_target, src,</w:t>
            </w:r>
          </w:p>
          <w:p w14:paraId="094D53C6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, SCREENW, SCREENH,</w:t>
            </w:r>
          </w:p>
          <w:p w14:paraId="769397A3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  <w:t>SCREENW, SCREENH,</w:t>
            </w:r>
          </w:p>
          <w:p w14:paraId="172D37B6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, SCREENH,</w:t>
            </w:r>
          </w:p>
          <w:p w14:paraId="3CBEFF62" w14:textId="77777777" w:rsidR="00392997" w:rsidRPr="00131967" w:rsidRDefault="00392997" w:rsidP="00392997">
            <w:pPr>
              <w:tabs>
                <w:tab w:val="left" w:pos="529"/>
              </w:tabs>
              <w:adjustRightInd w:val="0"/>
              <w:jc w:val="lef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ab/>
            </w:r>
            <w:r w:rsidRPr="00131967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, SCREENH);</w:t>
            </w:r>
          </w:p>
          <w:p w14:paraId="06582A46" w14:textId="77777777" w:rsidR="00392997" w:rsidRPr="00131967" w:rsidRDefault="00392997" w:rsidP="00392997">
            <w:pPr>
              <w:rPr>
                <w:sz w:val="16"/>
                <w:szCs w:val="16"/>
              </w:rPr>
            </w:pPr>
            <w:r w:rsidRPr="00131967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</w:tc>
      </w:tr>
    </w:tbl>
    <w:p w14:paraId="4933DFC4" w14:textId="77777777" w:rsidR="00392997" w:rsidRPr="0039134C" w:rsidRDefault="00392997" w:rsidP="00392997"/>
    <w:p w14:paraId="79760718" w14:textId="77777777" w:rsidR="003A591E" w:rsidRDefault="003A591E" w:rsidP="003A591E"/>
    <w:p w14:paraId="3FFB1649" w14:textId="77777777" w:rsidR="003A591E" w:rsidRPr="003A591E" w:rsidRDefault="003A591E" w:rsidP="003A591E"/>
    <w:p w14:paraId="4A178234" w14:textId="5E674C90" w:rsidR="00B17FC8" w:rsidRDefault="009539B8" w:rsidP="00233874">
      <w:pPr>
        <w:pStyle w:val="1"/>
        <w:numPr>
          <w:ilvl w:val="0"/>
          <w:numId w:val="1"/>
        </w:numPr>
      </w:pPr>
      <w:bookmarkStart w:id="15" w:name="_Toc438500658"/>
      <w:r>
        <w:rPr>
          <w:rFonts w:hint="eastAsia"/>
        </w:rPr>
        <w:t>프로그램 실행 방법 설명</w:t>
      </w:r>
      <w:bookmarkEnd w:id="15"/>
    </w:p>
    <w:p w14:paraId="1A2F315C" w14:textId="11DF97F3" w:rsidR="003A591E" w:rsidRPr="003A591E" w:rsidRDefault="00C71DF9" w:rsidP="00C71DF9">
      <w:r>
        <w:t>m</w:t>
      </w:r>
      <w:r>
        <w:rPr>
          <w:rFonts w:hint="eastAsia"/>
        </w:rPr>
        <w:t>ake command를 통해서</w:t>
      </w:r>
      <w:r>
        <w:t xml:space="preserve"> cross – compile</w:t>
      </w:r>
      <w:r>
        <w:rPr>
          <w:rFonts w:hint="eastAsia"/>
        </w:rPr>
        <w:t xml:space="preserve">을 시키면 </w:t>
      </w:r>
      <w:r>
        <w:t>project</w:t>
      </w:r>
      <w:r>
        <w:rPr>
          <w:rFonts w:hint="eastAsia"/>
        </w:rPr>
        <w:t xml:space="preserve">라는 </w:t>
      </w:r>
      <w:r>
        <w:t>ARM bina</w:t>
      </w:r>
      <w:r>
        <w:rPr>
          <w:rFonts w:hint="eastAsia"/>
        </w:rPr>
        <w:t>ry가 만들어진다.</w:t>
      </w:r>
      <w:r>
        <w:t xml:space="preserve"> </w:t>
      </w:r>
      <w:r>
        <w:rPr>
          <w:rFonts w:hint="eastAsia"/>
        </w:rPr>
        <w:t xml:space="preserve">이 </w:t>
      </w:r>
      <w:r>
        <w:t>binary</w:t>
      </w:r>
      <w:r>
        <w:rPr>
          <w:rFonts w:hint="eastAsia"/>
        </w:rPr>
        <w:t xml:space="preserve">를 </w:t>
      </w:r>
      <w:r w:rsidR="00873445">
        <w:rPr>
          <w:rFonts w:hint="eastAsia"/>
        </w:rPr>
        <w:t>LAN</w:t>
      </w:r>
      <w:r>
        <w:rPr>
          <w:rFonts w:hint="eastAsia"/>
        </w:rPr>
        <w:t>선을 이용하든,</w:t>
      </w:r>
      <w:r>
        <w:t xml:space="preserve"> UART</w:t>
      </w:r>
      <w:r>
        <w:rPr>
          <w:rFonts w:hint="eastAsia"/>
        </w:rPr>
        <w:t xml:space="preserve">를 이용하든 (본 프로젝트를 제작할 당시에는 그림이 많은 것을 기반으로 </w:t>
      </w:r>
      <w:r>
        <w:t>LAN</w:t>
      </w:r>
      <w:r>
        <w:rPr>
          <w:rFonts w:hint="eastAsia"/>
        </w:rPr>
        <w:t xml:space="preserve">선과 </w:t>
      </w:r>
      <w:r>
        <w:t xml:space="preserve">tftp </w:t>
      </w:r>
      <w:r>
        <w:rPr>
          <w:rFonts w:hint="eastAsia"/>
        </w:rPr>
        <w:t>서버를 통한 빠른 전송을 하였다.</w:t>
      </w:r>
      <w:r>
        <w:t xml:space="preserve">) </w:t>
      </w:r>
      <w:r>
        <w:rPr>
          <w:rFonts w:hint="eastAsia"/>
        </w:rPr>
        <w:t>망고 보드에 전송시킨다.</w:t>
      </w:r>
      <w:r>
        <w:t xml:space="preserve"> </w:t>
      </w:r>
      <w:r>
        <w:rPr>
          <w:rFonts w:hint="eastAsia"/>
        </w:rPr>
        <w:t xml:space="preserve">전송이 된 후에 </w:t>
      </w:r>
      <w:r>
        <w:t>bootelf</w:t>
      </w:r>
      <w:r>
        <w:rPr>
          <w:rFonts w:hint="eastAsia"/>
        </w:rPr>
        <w:t>를 입력하면 게임이 실행된다.</w:t>
      </w:r>
      <w:r w:rsidRPr="003A591E">
        <w:t xml:space="preserve"> </w:t>
      </w:r>
    </w:p>
    <w:p w14:paraId="1E92BE05" w14:textId="77777777" w:rsidR="003A591E" w:rsidRPr="00C71DF9" w:rsidRDefault="003A591E" w:rsidP="00E54C25">
      <w:pPr>
        <w:pStyle w:val="a5"/>
        <w:ind w:leftChars="0" w:left="760"/>
        <w:rPr>
          <w:color w:val="FF0000"/>
        </w:rPr>
      </w:pPr>
    </w:p>
    <w:p w14:paraId="66BA4F65" w14:textId="451B09FE" w:rsidR="00D54B99" w:rsidRDefault="00873445" w:rsidP="00233874">
      <w:pPr>
        <w:pStyle w:val="1"/>
        <w:numPr>
          <w:ilvl w:val="0"/>
          <w:numId w:val="1"/>
        </w:numPr>
      </w:pPr>
      <w:bookmarkStart w:id="16" w:name="_Toc438500659"/>
      <w:r>
        <w:rPr>
          <w:rFonts w:hint="eastAsia"/>
        </w:rPr>
        <w:t>토론 및 개선 사항</w:t>
      </w:r>
      <w:bookmarkEnd w:id="16"/>
    </w:p>
    <w:p w14:paraId="01BA4DF3" w14:textId="48F635CD" w:rsidR="00CE6E6B" w:rsidRDefault="00873445" w:rsidP="00CF22FA">
      <w:r>
        <w:rPr>
          <w:rFonts w:hint="eastAsia"/>
        </w:rPr>
        <w:t xml:space="preserve">우선 무엇인가를 개발할 때에 가장 기본적으로 해야하는 것은 철저한 저장과 철저한 버전관리라는 것을 다시 상기시켜주었던 프로젝트였다. 최유정 학생의 경우에도 </w:t>
      </w:r>
      <w:r w:rsidR="00C71DF9">
        <w:rPr>
          <w:rFonts w:hint="eastAsia"/>
        </w:rPr>
        <w:t>밤새워 작성했던 그림이 컴퓨터가 꺼지면서 파일이 손상되어서 다시 하루 종일 그것을 복구시켜야 했고,</w:t>
      </w:r>
      <w:r w:rsidR="00C71DF9">
        <w:t xml:space="preserve"> </w:t>
      </w:r>
      <w:r w:rsidR="00C71DF9">
        <w:rPr>
          <w:rFonts w:hint="eastAsia"/>
        </w:rPr>
        <w:t>황일환 학생의 경우에도 작성했던 Grapics 2D</w:t>
      </w:r>
      <w:r w:rsidR="00CE6E6B">
        <w:t xml:space="preserve"> </w:t>
      </w:r>
      <w:r w:rsidR="00CE6E6B">
        <w:rPr>
          <w:rFonts w:hint="eastAsia"/>
        </w:rPr>
        <w:t>ch</w:t>
      </w:r>
      <w:r w:rsidR="00CE6E6B">
        <w:t>ip</w:t>
      </w:r>
      <w:r w:rsidR="00CE6E6B">
        <w:rPr>
          <w:rFonts w:hint="eastAsia"/>
        </w:rPr>
        <w:t>을 활용하는 파일에 대한 버전관리가 되지 않아,</w:t>
      </w:r>
      <w:r w:rsidR="00CE6E6B">
        <w:t xml:space="preserve"> </w:t>
      </w:r>
      <w:r w:rsidR="00CE6E6B">
        <w:rPr>
          <w:rFonts w:hint="eastAsia"/>
        </w:rPr>
        <w:t>실행이 전 날 작성했던 것과 다른 일이 생겨서 그 이후 둘 모두 버전관리를 아주 철저하게 하게 되었다.</w:t>
      </w:r>
    </w:p>
    <w:p w14:paraId="23550094" w14:textId="42A85C40" w:rsidR="00CE6E6B" w:rsidRDefault="00CE6E6B" w:rsidP="00CF22FA">
      <w:r>
        <w:rPr>
          <w:rFonts w:hint="eastAsia"/>
        </w:rPr>
        <w:t xml:space="preserve">그리고 </w:t>
      </w:r>
      <w:r>
        <w:t>UART</w:t>
      </w:r>
      <w:r>
        <w:rPr>
          <w:rFonts w:hint="eastAsia"/>
        </w:rPr>
        <w:t xml:space="preserve">를 통해서 전송하다가 안석준군의 도움으로 </w:t>
      </w:r>
      <w:r>
        <w:t>ubuntu</w:t>
      </w:r>
      <w:r>
        <w:rPr>
          <w:rFonts w:hint="eastAsia"/>
        </w:rPr>
        <w:t xml:space="preserve">에서 tftp server와 옆 컴퓨터의 </w:t>
      </w:r>
      <w:r>
        <w:t>LAN</w:t>
      </w:r>
      <w:r>
        <w:rPr>
          <w:rFonts w:hint="eastAsia"/>
        </w:rPr>
        <w:t>선을 활용하여 아주 빠른 속도로 program을 전송할 수 있게 되어서 개발 속도에 혁신이 있을 수 있었다.</w:t>
      </w:r>
    </w:p>
    <w:p w14:paraId="4FE7CEDA" w14:textId="0179BFC4" w:rsidR="00CE6E6B" w:rsidRDefault="00CE6E6B" w:rsidP="00CF22FA">
      <w:r>
        <w:rPr>
          <w:rFonts w:hint="eastAsia"/>
        </w:rPr>
        <w:t xml:space="preserve">또한 </w:t>
      </w:r>
      <w:r w:rsidR="0082057B">
        <w:rPr>
          <w:rFonts w:hint="eastAsia"/>
        </w:rPr>
        <w:t xml:space="preserve">bmp 파일을 </w:t>
      </w:r>
      <w:r w:rsidR="0082057B">
        <w:t>HEX</w:t>
      </w:r>
      <w:r w:rsidR="0082057B">
        <w:rPr>
          <w:rFonts w:hint="eastAsia"/>
        </w:rPr>
        <w:t xml:space="preserve">로 바꾸는 작업 또한 정유철 학생이 작성한 </w:t>
      </w:r>
      <w:r w:rsidR="0082057B">
        <w:t>python</w:t>
      </w:r>
      <w:r w:rsidR="0082057B">
        <w:rPr>
          <w:rFonts w:hint="eastAsia"/>
        </w:rPr>
        <w:t xml:space="preserve"> script의 활용을 통해서 </w:t>
      </w:r>
      <w:r w:rsidR="0082057B">
        <w:rPr>
          <w:rFonts w:hint="eastAsia"/>
        </w:rPr>
        <w:lastRenderedPageBreak/>
        <w:t>빠른 속도로 그림을 저장할 수 있었다.</w:t>
      </w:r>
      <w:r w:rsidR="0082057B">
        <w:t xml:space="preserve"> </w:t>
      </w:r>
      <w:r w:rsidR="0082057B">
        <w:rPr>
          <w:rFonts w:hint="eastAsia"/>
        </w:rPr>
        <w:t xml:space="preserve">특히 이 그림을 후 처리하는 것 또한 더 빨리 하기 위해서 </w:t>
      </w:r>
      <w:r w:rsidR="0082057B">
        <w:t>python script</w:t>
      </w:r>
      <w:r w:rsidR="0082057B">
        <w:rPr>
          <w:rFonts w:hint="eastAsia"/>
        </w:rPr>
        <w:t>에 조금 수정을 가해서 작성된 .h</w:t>
      </w:r>
      <w:r w:rsidR="0082057B">
        <w:t xml:space="preserve"> </w:t>
      </w:r>
      <w:r w:rsidR="0082057B">
        <w:rPr>
          <w:rFonts w:hint="eastAsia"/>
        </w:rPr>
        <w:t>파일이 바로 i</w:t>
      </w:r>
      <w:r w:rsidR="0082057B">
        <w:t xml:space="preserve">nclude </w:t>
      </w:r>
      <w:r w:rsidR="0082057B">
        <w:rPr>
          <w:rFonts w:hint="eastAsia"/>
        </w:rPr>
        <w:t>될 수 있는 형태로 만들었고,</w:t>
      </w:r>
      <w:r w:rsidR="0082057B">
        <w:t xml:space="preserve"> </w:t>
      </w:r>
      <w:r w:rsidR="0082057B">
        <w:rPr>
          <w:rFonts w:hint="eastAsia"/>
        </w:rPr>
        <w:t>따라서 그림을 저장한 후 몇 가지 c</w:t>
      </w:r>
      <w:r w:rsidR="0082057B">
        <w:t>ommand</w:t>
      </w:r>
      <w:r w:rsidR="0082057B">
        <w:rPr>
          <w:rFonts w:hint="eastAsia"/>
        </w:rPr>
        <w:t>만을 이용해 사용하기 쉽도록 가공된 이미지를 얻을 수 있었다.</w:t>
      </w:r>
    </w:p>
    <w:p w14:paraId="5C232BA0" w14:textId="0075CB29" w:rsidR="00E148BE" w:rsidRDefault="00CE6E6B" w:rsidP="00CF22FA">
      <w:r>
        <w:rPr>
          <w:rFonts w:hint="eastAsia"/>
        </w:rPr>
        <w:t>사실 게임의 본 내용을 만들기 시작한 것은 일요일부터였으며,</w:t>
      </w:r>
      <w:r>
        <w:t xml:space="preserve"> </w:t>
      </w:r>
      <w:r w:rsidR="0082057B">
        <w:rPr>
          <w:rFonts w:hint="eastAsia"/>
        </w:rPr>
        <w:t xml:space="preserve">모든 </w:t>
      </w:r>
      <w:r>
        <w:rPr>
          <w:rFonts w:hint="eastAsia"/>
        </w:rPr>
        <w:t xml:space="preserve">랩 시간과 프로젝트를 시작한 약 일주일 </w:t>
      </w:r>
      <w:r w:rsidR="0082057B">
        <w:rPr>
          <w:rFonts w:hint="eastAsia"/>
        </w:rPr>
        <w:t>정도에서 가장 중요하고 많은 시간을 걸렸던 것은 실시간 게임을 만들기 위한 하드웨어적 기반과 게임에 대한 아이디어였다. 게임을 잘 알지 못하는 최유정 학생은 슈팅게임이라는 컨셉을 이해하기 위해서 황일환 학생의 도움을 받아 (잘하지는 못하지만) 슈팅게임을 이래저래 시도해 보면서 슈팅게임이라는 것에 대해서 이해를 할 수 있도록 했고,</w:t>
      </w:r>
      <w:r w:rsidR="0082057B">
        <w:t xml:space="preserve"> </w:t>
      </w:r>
      <w:r w:rsidR="0082057B">
        <w:rPr>
          <w:rFonts w:hint="eastAsia"/>
        </w:rPr>
        <w:t>마침내 게임에 대한 전반적인 시나리오와 게임 내용을 만들어 낼 수 있었다.</w:t>
      </w:r>
      <w:r w:rsidR="0082057B">
        <w:t xml:space="preserve"> </w:t>
      </w:r>
      <w:r w:rsidR="0082057B">
        <w:rPr>
          <w:rFonts w:hint="eastAsia"/>
        </w:rPr>
        <w:t xml:space="preserve">사실 이렇게 게임을 확정할 수 있었던 것은 하드웨어적인 문제가 모두 해결이 </w:t>
      </w:r>
      <w:r w:rsidR="00E148BE">
        <w:rPr>
          <w:rFonts w:hint="eastAsia"/>
        </w:rPr>
        <w:t>되</w:t>
      </w:r>
      <w:r w:rsidR="0082057B">
        <w:rPr>
          <w:rFonts w:hint="eastAsia"/>
        </w:rPr>
        <w:t>었기 때문이다.</w:t>
      </w:r>
      <w:r w:rsidR="0082057B">
        <w:t xml:space="preserve"> </w:t>
      </w:r>
      <w:r w:rsidR="0082057B">
        <w:rPr>
          <w:rFonts w:hint="eastAsia"/>
        </w:rPr>
        <w:t>아무리 슈팅게임을 만들고자 하는 포부가 있다고 하더라도 실시간 게임을 실행시킬 수 있는 하드</w:t>
      </w:r>
      <w:r w:rsidR="00E148BE">
        <w:rPr>
          <w:rFonts w:hint="eastAsia"/>
        </w:rPr>
        <w:t>웨어적 기반이 튼튼하다는 확신이 없이는 어떤 게임도 만들어 낼 수가 없다.</w:t>
      </w:r>
    </w:p>
    <w:p w14:paraId="6C2D0274" w14:textId="00E0F55E" w:rsidR="00E148BE" w:rsidRPr="00E148BE" w:rsidRDefault="00E148BE" w:rsidP="00CF22FA">
      <w:r>
        <w:t>M</w:t>
      </w:r>
      <w:r>
        <w:rPr>
          <w:rFonts w:hint="eastAsia"/>
        </w:rPr>
        <w:t xml:space="preserve">anual에 대한 깊은 고찰과 스스로에 대한 반성과 고찰을 통해서 </w:t>
      </w:r>
      <w:r>
        <w:t>Grapics2D chip</w:t>
      </w:r>
      <w:r>
        <w:rPr>
          <w:rFonts w:hint="eastAsia"/>
        </w:rPr>
        <w:t xml:space="preserve">의 모든 레지스터와 작동방법을 알아낸 후에 이 </w:t>
      </w:r>
      <w:r>
        <w:t>chip</w:t>
      </w:r>
      <w:r>
        <w:rPr>
          <w:rFonts w:hint="eastAsia"/>
        </w:rPr>
        <w:t>을 작동시킬 수 있었다.</w:t>
      </w:r>
      <w:r>
        <w:t xml:space="preserve"> </w:t>
      </w:r>
      <w:r>
        <w:rPr>
          <w:rFonts w:hint="eastAsia"/>
        </w:rPr>
        <w:t>그러나 chip이 작동한다고 모든 것이 해결되는 것이 아니었다.</w:t>
      </w:r>
      <w:r>
        <w:t xml:space="preserve"> </w:t>
      </w:r>
      <w:r>
        <w:rPr>
          <w:rFonts w:hint="eastAsia"/>
        </w:rPr>
        <w:t>색을 출력하는 것도 아주 많은 시도와 고찰을 통해 뇌를 갈고 닦으면서 chip을 작동시켰으며,</w:t>
      </w:r>
      <w:r>
        <w:t xml:space="preserve"> </w:t>
      </w:r>
      <w:r>
        <w:rPr>
          <w:rFonts w:hint="eastAsia"/>
        </w:rPr>
        <w:t>기어코 아름다운 그림을 만들어 냈다.</w:t>
      </w:r>
      <w:r>
        <w:t xml:space="preserve"> </w:t>
      </w:r>
      <w:r>
        <w:rPr>
          <w:rFonts w:hint="eastAsia"/>
        </w:rPr>
        <w:t xml:space="preserve">그리고 매뉴얼을 보다가 </w:t>
      </w:r>
      <w:r>
        <w:t>3D</w:t>
      </w:r>
      <w:r>
        <w:rPr>
          <w:rFonts w:hint="eastAsia"/>
        </w:rPr>
        <w:t xml:space="preserve"> </w:t>
      </w:r>
      <w:r>
        <w:t>chip</w:t>
      </w:r>
      <w:r>
        <w:rPr>
          <w:rFonts w:hint="eastAsia"/>
        </w:rPr>
        <w:t>이 있다는 것을 알게 되었고,</w:t>
      </w:r>
      <w:r>
        <w:t xml:space="preserve"> </w:t>
      </w:r>
      <w:r>
        <w:rPr>
          <w:rFonts w:hint="eastAsia"/>
        </w:rPr>
        <w:t>혹시 아주 현실적인 그림이 보고싶다면,</w:t>
      </w:r>
      <w:r>
        <w:t xml:space="preserve"> </w:t>
      </w:r>
      <w:r>
        <w:rPr>
          <w:rFonts w:hint="eastAsia"/>
        </w:rPr>
        <w:t xml:space="preserve">이 </w:t>
      </w:r>
      <w:r>
        <w:t>chip</w:t>
      </w:r>
      <w:r>
        <w:rPr>
          <w:rFonts w:hint="eastAsia"/>
        </w:rPr>
        <w:t>을 사용할 수도 있을 것만 같았다.</w:t>
      </w:r>
    </w:p>
    <w:p w14:paraId="41FF95A6" w14:textId="0933D01A" w:rsidR="00E148BE" w:rsidRDefault="00E148BE" w:rsidP="00CF22FA">
      <w:r>
        <w:rPr>
          <w:rFonts w:hint="eastAsia"/>
        </w:rPr>
        <w:t>처음에는 sound를 넣고 싶은 마음에 audio</w:t>
      </w:r>
      <w:r>
        <w:t xml:space="preserve"> </w:t>
      </w:r>
      <w:r>
        <w:rPr>
          <w:rFonts w:hint="eastAsia"/>
        </w:rPr>
        <w:t>에 대해서 계속적으로 알아 보았으나,</w:t>
      </w:r>
      <w:r>
        <w:t xml:space="preserve"> </w:t>
      </w:r>
      <w:r>
        <w:rPr>
          <w:rFonts w:hint="eastAsia"/>
        </w:rPr>
        <w:t xml:space="preserve">우선 실습실에있는 책자에서는 구체적인 정보를 주지않았으며 </w:t>
      </w:r>
      <w:r>
        <w:t xml:space="preserve">audio codec </w:t>
      </w:r>
      <w:r>
        <w:rPr>
          <w:rFonts w:hint="eastAsia"/>
        </w:rPr>
        <w:t>과 관련된 manual에는 사용하는 방법에 대한 구체적인 정보는 들어있지 않았다.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 xml:space="preserve">망고보드 부분에 대한 설명이 있을 뿐 chip이 대한 </w:t>
      </w:r>
      <w:r>
        <w:t>data sheet</w:t>
      </w:r>
      <w:r>
        <w:rPr>
          <w:rFonts w:hint="eastAsia"/>
        </w:rPr>
        <w:t>는 따로 찾아보아야 했고,</w:t>
      </w:r>
      <w:r>
        <w:t xml:space="preserve"> </w:t>
      </w:r>
      <w:r>
        <w:rPr>
          <w:rFonts w:hint="eastAsia"/>
        </w:rPr>
        <w:t xml:space="preserve">인터넷에 </w:t>
      </w:r>
      <w:r>
        <w:t>audio</w:t>
      </w:r>
      <w:r>
        <w:rPr>
          <w:rFonts w:hint="eastAsia"/>
        </w:rPr>
        <w:t xml:space="preserve">와 관련해서는 </w:t>
      </w:r>
      <w:r>
        <w:t>linux</w:t>
      </w:r>
      <w:r>
        <w:rPr>
          <w:rFonts w:hint="eastAsia"/>
        </w:rPr>
        <w:t xml:space="preserve"> 기반에서 작동하는 </w:t>
      </w:r>
      <w:r>
        <w:t xml:space="preserve">pcm </w:t>
      </w:r>
      <w:r>
        <w:rPr>
          <w:rFonts w:hint="eastAsia"/>
        </w:rPr>
        <w:t xml:space="preserve">과 관련된 </w:t>
      </w:r>
      <w:r>
        <w:t>file</w:t>
      </w:r>
      <w:r>
        <w:rPr>
          <w:rFonts w:hint="eastAsia"/>
        </w:rPr>
        <w:t>을 딱 하나 찾을 수 있었기에 audi</w:t>
      </w:r>
      <w:r>
        <w:t xml:space="preserve">o </w:t>
      </w:r>
      <w:r>
        <w:rPr>
          <w:rFonts w:hint="eastAsia"/>
        </w:rPr>
        <w:t>출력을 얻는 것은 어려운 일이라는 것을 알게 되었으며,</w:t>
      </w:r>
      <w:r>
        <w:t xml:space="preserve"> </w:t>
      </w:r>
      <w:r>
        <w:rPr>
          <w:rFonts w:hint="eastAsia"/>
        </w:rPr>
        <w:t xml:space="preserve">특히나 </w:t>
      </w:r>
      <w:r>
        <w:t xml:space="preserve">Grapics 2D </w:t>
      </w:r>
      <w:r>
        <w:rPr>
          <w:rFonts w:hint="eastAsia"/>
        </w:rPr>
        <w:t>chip을 동작시켜본 결과 audio를 작동시키는 것은 아주 어렵다는 것을 알게 되었기 때문에 audio</w:t>
      </w:r>
      <w:r>
        <w:t xml:space="preserve"> </w:t>
      </w:r>
      <w:r>
        <w:rPr>
          <w:rFonts w:hint="eastAsia"/>
        </w:rPr>
        <w:t>부분을 활용하는 것을 포기하게 되었다.</w:t>
      </w:r>
    </w:p>
    <w:p w14:paraId="6CA5912A" w14:textId="07DCCD2E" w:rsidR="00E148BE" w:rsidRDefault="00E148BE" w:rsidP="00CF22FA">
      <w:r>
        <w:rPr>
          <w:rFonts w:hint="eastAsia"/>
        </w:rPr>
        <w:t>그 외 게임의 내부적인 구현은 hard coding</w:t>
      </w:r>
      <w:r>
        <w:t xml:space="preserve"> </w:t>
      </w:r>
      <w:r>
        <w:rPr>
          <w:rFonts w:hint="eastAsia"/>
        </w:rPr>
        <w:t>적인 부분과 게임을 설계한 대로 구현해 내는 일이었다.</w:t>
      </w:r>
      <w:r>
        <w:t xml:space="preserve"> </w:t>
      </w:r>
      <w:r>
        <w:rPr>
          <w:rFonts w:hint="eastAsia"/>
        </w:rPr>
        <w:t xml:space="preserve">게임의 내용 부분을 구현 할 때에 가장 중요한 알고리즘은 </w:t>
      </w:r>
      <w:r>
        <w:t>collision</w:t>
      </w:r>
      <w:r>
        <w:rPr>
          <w:rFonts w:hint="eastAsia"/>
        </w:rPr>
        <w:t xml:space="preserve">을 </w:t>
      </w:r>
      <w:r>
        <w:t>check</w:t>
      </w:r>
      <w:r>
        <w:rPr>
          <w:rFonts w:hint="eastAsia"/>
        </w:rPr>
        <w:t>하는 것이었는데,</w:t>
      </w:r>
      <w:r>
        <w:t xml:space="preserve"> </w:t>
      </w:r>
      <w:r>
        <w:rPr>
          <w:rFonts w:hint="eastAsia"/>
        </w:rPr>
        <w:t xml:space="preserve">초기에 작성해서 두 사람 모두 괜찮다고 생각했던 </w:t>
      </w:r>
      <w:r>
        <w:t>collision check</w:t>
      </w:r>
      <w:r>
        <w:rPr>
          <w:rFonts w:hint="eastAsia"/>
        </w:rPr>
        <w:t>가 올바르게 동작하지 않는 예외적인 경우가 있다는 것을 알게 되어서,</w:t>
      </w:r>
      <w:r>
        <w:t xml:space="preserve"> </w:t>
      </w:r>
      <w:r>
        <w:rPr>
          <w:rFonts w:hint="eastAsia"/>
        </w:rPr>
        <w:t>여러 번의 시도 끝에,</w:t>
      </w:r>
      <w:r>
        <w:t xml:space="preserve"> </w:t>
      </w:r>
      <w:r>
        <w:rPr>
          <w:rFonts w:hint="eastAsia"/>
        </w:rPr>
        <w:t>현재와 같이,</w:t>
      </w:r>
      <w:r>
        <w:t xml:space="preserve"> 4</w:t>
      </w:r>
      <w:r>
        <w:rPr>
          <w:rFonts w:hint="eastAsia"/>
        </w:rPr>
        <w:t xml:space="preserve">개의 조건이 </w:t>
      </w:r>
      <w:r>
        <w:t>and</w:t>
      </w:r>
      <w:r>
        <w:rPr>
          <w:rFonts w:hint="eastAsia"/>
        </w:rPr>
        <w:t xml:space="preserve">를 통해서 판별이 되는 </w:t>
      </w:r>
      <w:r>
        <w:t xml:space="preserve">collision check </w:t>
      </w:r>
      <w:r>
        <w:rPr>
          <w:rFonts w:hint="eastAsia"/>
        </w:rPr>
        <w:t>알고리즘을 얻게 되었다.</w:t>
      </w:r>
    </w:p>
    <w:p w14:paraId="0FA7EF4B" w14:textId="1988CDB5" w:rsidR="002838A8" w:rsidRPr="002838A8" w:rsidRDefault="00E148BE" w:rsidP="00CF22FA">
      <w:r>
        <w:rPr>
          <w:rFonts w:hint="eastAsia"/>
        </w:rPr>
        <w:t xml:space="preserve">게임에 그림을 하나씩 추가하다보니 어느 순간 배경에 해당하는 것을 통째로 올리려고 하다보니 </w:t>
      </w:r>
      <w:r w:rsidR="002838A8">
        <w:rPr>
          <w:rFonts w:hint="eastAsia"/>
        </w:rPr>
        <w:lastRenderedPageBreak/>
        <w:t>bootelf를 하면 망고보드가 작동하지 않는 것을 알게 되었는데, 이</w:t>
      </w:r>
      <w:r w:rsidR="002838A8">
        <w:t>가</w:t>
      </w:r>
      <w:r w:rsidR="002838A8">
        <w:rPr>
          <w:rFonts w:hint="eastAsia"/>
        </w:rPr>
        <w:t xml:space="preserve"> </w:t>
      </w:r>
      <w:r w:rsidR="002838A8">
        <w:t>.data section</w:t>
      </w:r>
      <w:r w:rsidR="002838A8">
        <w:rPr>
          <w:rFonts w:hint="eastAsia"/>
        </w:rPr>
        <w:t>의 용량이 부족해서라는 것을 알게 되었고,</w:t>
      </w:r>
      <w:r w:rsidR="002838A8">
        <w:t xml:space="preserve"> </w:t>
      </w:r>
      <w:r w:rsidR="002838A8">
        <w:rPr>
          <w:rFonts w:hint="eastAsia"/>
        </w:rPr>
        <w:t>이를 make</w:t>
      </w:r>
      <w:r w:rsidR="002838A8">
        <w:t xml:space="preserve"> file</w:t>
      </w:r>
      <w:r w:rsidR="002838A8">
        <w:rPr>
          <w:rFonts w:hint="eastAsia"/>
        </w:rPr>
        <w:t xml:space="preserve">의 </w:t>
      </w:r>
      <w:r w:rsidR="002838A8">
        <w:t>.Text</w:t>
      </w:r>
      <w:r w:rsidR="002838A8">
        <w:rPr>
          <w:rFonts w:hint="eastAsia"/>
        </w:rPr>
        <w:t>의 주소를 수정함으로써 고쳐질 수 있다는 것을 알게되었으나,</w:t>
      </w:r>
      <w:r w:rsidR="002838A8">
        <w:t xml:space="preserve"> </w:t>
      </w:r>
      <w:r w:rsidR="002838A8">
        <w:rPr>
          <w:rFonts w:hint="eastAsia"/>
        </w:rPr>
        <w:t>이렇게 주소를 옮기는 것이 혹시나 충돌을 만들지도 모른다는 생각과,</w:t>
      </w:r>
      <w:r w:rsidR="002838A8">
        <w:t xml:space="preserve"> </w:t>
      </w:r>
      <w:r w:rsidR="002838A8">
        <w:rPr>
          <w:rFonts w:hint="eastAsia"/>
        </w:rPr>
        <w:t xml:space="preserve">작은 그림을 놓고 그것을 반복시키는 연산등을 통해 배경을 나타냄으로써 보다 가벼운 프로그램을 만들 수 있었기에 </w:t>
      </w:r>
      <w:r w:rsidR="002838A8">
        <w:t>Text</w:t>
      </w:r>
      <w:r w:rsidR="002838A8">
        <w:rPr>
          <w:rFonts w:hint="eastAsia"/>
        </w:rPr>
        <w:t>의 주소를 옮기지 않고 진행했다.</w:t>
      </w:r>
      <w:r w:rsidR="002838A8">
        <w:t xml:space="preserve"> </w:t>
      </w:r>
      <w:r w:rsidR="002838A8">
        <w:rPr>
          <w:rFonts w:hint="eastAsia"/>
        </w:rPr>
        <w:t>혹시 더 그래픽적으로 풍부한 게임을 만들고 싶다면 이 주소를 수정시키는 방법이 필요할 것이다.</w:t>
      </w:r>
    </w:p>
    <w:p w14:paraId="724044E8" w14:textId="77777777" w:rsidR="00E148BE" w:rsidRPr="002838A8" w:rsidRDefault="00E148BE" w:rsidP="00CF22FA"/>
    <w:p w14:paraId="18E02D8D" w14:textId="6078AD8F" w:rsidR="0082057B" w:rsidRDefault="00873445" w:rsidP="00345459">
      <w:pPr>
        <w:pStyle w:val="1"/>
        <w:numPr>
          <w:ilvl w:val="0"/>
          <w:numId w:val="1"/>
        </w:numPr>
      </w:pPr>
      <w:bookmarkStart w:id="17" w:name="_Toc438500660"/>
      <w:r>
        <w:rPr>
          <w:rFonts w:hint="eastAsia"/>
        </w:rPr>
        <w:t>결론</w:t>
      </w:r>
      <w:bookmarkEnd w:id="17"/>
    </w:p>
    <w:p w14:paraId="3BE637F4" w14:textId="46C11544" w:rsidR="0082057B" w:rsidRDefault="00016A1B" w:rsidP="0082057B">
      <w:r>
        <w:rPr>
          <w:rFonts w:hint="eastAsia"/>
        </w:rPr>
        <w:t>아름다운 게임을 보는 것과,</w:t>
      </w:r>
      <w:r>
        <w:t xml:space="preserve"> </w:t>
      </w:r>
      <w:r>
        <w:rPr>
          <w:rFonts w:hint="eastAsia"/>
        </w:rPr>
        <w:t>느끼는 것과,</w:t>
      </w:r>
      <w:r>
        <w:t xml:space="preserve"> </w:t>
      </w:r>
      <w:r>
        <w:rPr>
          <w:rFonts w:hint="eastAsia"/>
        </w:rPr>
        <w:t xml:space="preserve">만드는 일은 정말 훌륭한 일이다. </w:t>
      </w:r>
      <w:r w:rsidR="0082057B">
        <w:rPr>
          <w:rFonts w:hint="eastAsia"/>
        </w:rPr>
        <w:t>평소에 상시 게임을 해서 칼을 갈고 닦아서 이렇게 프로젝트를 할 때 그런 능력들을 잘 활용하도록 해야겠다.</w:t>
      </w:r>
      <w:r w:rsidR="00A273B1">
        <w:t xml:space="preserve"> </w:t>
      </w:r>
      <w:r w:rsidR="00A273B1">
        <w:rPr>
          <w:rFonts w:hint="eastAsia"/>
        </w:rPr>
        <w:t>게임의 플레이를 확인하고 싶다면 황일환 군의 face book을 참고해주길 바란다.</w:t>
      </w:r>
    </w:p>
    <w:p w14:paraId="2173AC5B" w14:textId="77777777" w:rsidR="00B42345" w:rsidRPr="0082057B" w:rsidRDefault="00B42345" w:rsidP="00B42345"/>
    <w:p w14:paraId="1A7C97E2" w14:textId="24B3E70C" w:rsidR="0036612E" w:rsidRDefault="0072215D" w:rsidP="0036612E">
      <w:pPr>
        <w:pStyle w:val="1"/>
        <w:numPr>
          <w:ilvl w:val="0"/>
          <w:numId w:val="1"/>
        </w:numPr>
      </w:pPr>
      <w:bookmarkStart w:id="18" w:name="_Toc438500661"/>
      <w:r>
        <w:rPr>
          <w:rFonts w:hint="eastAsia"/>
        </w:rPr>
        <w:t>느낀점</w:t>
      </w:r>
      <w:bookmarkEnd w:id="18"/>
      <w:r>
        <w:rPr>
          <w:rFonts w:hint="eastAsia"/>
        </w:rPr>
        <w:t xml:space="preserve"> </w:t>
      </w:r>
    </w:p>
    <w:p w14:paraId="38DB6F6D" w14:textId="77777777" w:rsidR="0036612E" w:rsidRPr="0036612E" w:rsidRDefault="0036612E" w:rsidP="0036612E"/>
    <w:p w14:paraId="624DDBE2" w14:textId="77777777" w:rsidR="003B7E8B" w:rsidRDefault="003B7E8B" w:rsidP="003B7E8B">
      <w:pPr>
        <w:ind w:firstLine="760"/>
      </w:pPr>
      <w:r>
        <w:t>최유정</w:t>
      </w:r>
      <w:r w:rsidR="00DC2CD3">
        <w:rPr>
          <w:rFonts w:hint="eastAsia"/>
        </w:rPr>
        <w:t>(</w:t>
      </w:r>
      <w:r>
        <w:rPr>
          <w:rFonts w:hint="eastAsia"/>
        </w:rPr>
        <w:t>컴퓨터 공학과,</w:t>
      </w:r>
      <w:r>
        <w:t xml:space="preserve"> </w:t>
      </w:r>
      <w:r>
        <w:rPr>
          <w:rFonts w:hint="eastAsia"/>
        </w:rPr>
        <w:t>2</w:t>
      </w:r>
      <w:r>
        <w:t>0140658</w:t>
      </w:r>
      <w:r w:rsidR="00DC2CD3">
        <w:t xml:space="preserve">) - </w:t>
      </w:r>
      <w:r>
        <w:t>010-6243-0461</w:t>
      </w:r>
    </w:p>
    <w:p w14:paraId="5FF965F6" w14:textId="77777777" w:rsidR="003B7E8B" w:rsidRDefault="003B7E8B" w:rsidP="003B7E8B">
      <w:pPr>
        <w:ind w:firstLine="760"/>
      </w:pPr>
      <w:r w:rsidRPr="00DC2CD3">
        <w:t>y</w:t>
      </w:r>
      <w:r w:rsidRPr="00DC2CD3">
        <w:rPr>
          <w:rFonts w:hint="eastAsia"/>
        </w:rPr>
        <w:t>jchoi0</w:t>
      </w:r>
      <w:r w:rsidRPr="00DC2CD3">
        <w:t>606@postech.ac.kr</w:t>
      </w:r>
    </w:p>
    <w:p w14:paraId="3238C892" w14:textId="271EB880" w:rsidR="00764D84" w:rsidRDefault="00463212" w:rsidP="0014490A">
      <w:r>
        <w:rPr>
          <w:rFonts w:hint="eastAsia"/>
        </w:rPr>
        <w:t>프로젝트는 집에 얼른 갈 수 없다는 단 하나의 단점을 제외한다면 학기 중에 참 기다려지는 이벤트 중 하나인 것 같다.</w:t>
      </w:r>
      <w:r>
        <w:t xml:space="preserve"> </w:t>
      </w:r>
      <w:r w:rsidR="00016A1B">
        <w:rPr>
          <w:rFonts w:hint="eastAsia"/>
        </w:rPr>
        <w:t>한 학기 동안 배운 모든 지식들을 쏟아서 무엇인가를 집중해서 하나의 재미있는 것으로 만들어 내는 것은 정말 재미있는 일인 것 같다.</w:t>
      </w:r>
      <w:r w:rsidR="00016A1B">
        <w:t xml:space="preserve"> </w:t>
      </w:r>
      <w:r w:rsidR="00016A1B">
        <w:rPr>
          <w:rFonts w:hint="eastAsia"/>
        </w:rPr>
        <w:t>특히 몇 날 몇일 밤을 새면서 친구들이랑 놀면서 만드는 프로젝트는 재미있는 것 같다.</w:t>
      </w:r>
      <w:r w:rsidR="00016A1B">
        <w:t xml:space="preserve"> </w:t>
      </w:r>
      <w:r w:rsidR="00016A1B">
        <w:rPr>
          <w:rFonts w:hint="eastAsia"/>
        </w:rPr>
        <w:t>이번 프로젝트를 만들기 위해서 슈팅게임을 새로 다운 받아서 해봤는데,</w:t>
      </w:r>
      <w:r w:rsidR="00016A1B">
        <w:t xml:space="preserve"> </w:t>
      </w:r>
      <w:r w:rsidR="00016A1B">
        <w:rPr>
          <w:rFonts w:hint="eastAsia"/>
        </w:rPr>
        <w:t>게임을 안한지가 오래되었는데,</w:t>
      </w:r>
      <w:r w:rsidR="00016A1B">
        <w:t xml:space="preserve"> </w:t>
      </w:r>
      <w:r w:rsidR="00016A1B">
        <w:rPr>
          <w:rFonts w:hint="eastAsia"/>
        </w:rPr>
        <w:t>게임을 해 보니 정말 재미있었다.</w:t>
      </w:r>
      <w:r w:rsidR="00016A1B">
        <w:t xml:space="preserve"> </w:t>
      </w:r>
      <w:r w:rsidR="00016A1B">
        <w:rPr>
          <w:rFonts w:hint="eastAsia"/>
        </w:rPr>
        <w:t>(물론 잘 하지 못해서 많이 슬프다.</w:t>
      </w:r>
      <w:r w:rsidR="00016A1B">
        <w:t xml:space="preserve">) </w:t>
      </w:r>
      <w:r w:rsidR="00016A1B">
        <w:rPr>
          <w:rFonts w:hint="eastAsia"/>
        </w:rPr>
        <w:t>일환이가 추천해준 게임을 하는데,</w:t>
      </w:r>
      <w:r w:rsidR="00016A1B">
        <w:t xml:space="preserve"> </w:t>
      </w:r>
      <w:r w:rsidR="00016A1B">
        <w:rPr>
          <w:rFonts w:hint="eastAsia"/>
        </w:rPr>
        <w:t>세상 모든 것이 그렇겠지만 주의 깊게 안보면 잘모르는 것들이 자세히 보면 보인다.</w:t>
      </w:r>
      <w:r w:rsidR="00016A1B">
        <w:t xml:space="preserve"> </w:t>
      </w:r>
      <w:r w:rsidR="00016A1B">
        <w:rPr>
          <w:rFonts w:hint="eastAsia"/>
        </w:rPr>
        <w:t>게임을 만들기 위해서 게임의 시나리오,</w:t>
      </w:r>
      <w:r w:rsidR="00016A1B">
        <w:t xml:space="preserve"> </w:t>
      </w:r>
      <w:r w:rsidR="00016A1B">
        <w:rPr>
          <w:rFonts w:hint="eastAsia"/>
        </w:rPr>
        <w:t>게임의 캐릭터,</w:t>
      </w:r>
      <w:r w:rsidR="00016A1B">
        <w:t xml:space="preserve"> </w:t>
      </w:r>
      <w:r w:rsidR="00016A1B">
        <w:rPr>
          <w:rFonts w:hint="eastAsia"/>
        </w:rPr>
        <w:t>그림 이미지,</w:t>
      </w:r>
      <w:r w:rsidR="00016A1B">
        <w:t xml:space="preserve"> </w:t>
      </w:r>
      <w:r w:rsidR="00016A1B">
        <w:rPr>
          <w:rFonts w:hint="eastAsia"/>
        </w:rPr>
        <w:t xml:space="preserve">게임의 내용을 자세히 관찰하면서 이것을 구현하기 위한 것들을 생각하면서 게임을 하니 잘 만들어진 게임은 정말 아름답다는 생각을 하게 되기까지 했다. </w:t>
      </w:r>
      <w:r w:rsidR="00764D84">
        <w:rPr>
          <w:rFonts w:hint="eastAsia"/>
        </w:rPr>
        <w:t>이번 프로젝트에서 그림을 많이 그리고 코딩 부분</w:t>
      </w:r>
      <w:r w:rsidR="00224D48">
        <w:rPr>
          <w:rFonts w:hint="eastAsia"/>
        </w:rPr>
        <w:t>을 많이 하지 않았음에도,</w:t>
      </w:r>
      <w:r w:rsidR="00224D48">
        <w:t xml:space="preserve"> </w:t>
      </w:r>
      <w:r w:rsidR="00224D48">
        <w:rPr>
          <w:rFonts w:hint="eastAsia"/>
        </w:rPr>
        <w:t>보드에 전송방법,</w:t>
      </w:r>
      <w:r w:rsidR="00224D48">
        <w:t xml:space="preserve"> </w:t>
      </w:r>
      <w:r w:rsidR="00224D48">
        <w:rPr>
          <w:rFonts w:hint="eastAsia"/>
        </w:rPr>
        <w:t>보드의 성능, 게임의 실제적인 구현,</w:t>
      </w:r>
      <w:r w:rsidR="00224D48">
        <w:t xml:space="preserve"> </w:t>
      </w:r>
      <w:r w:rsidR="00224D48">
        <w:rPr>
          <w:rFonts w:hint="eastAsia"/>
        </w:rPr>
        <w:t>외부 device</w:t>
      </w:r>
      <w:r w:rsidR="00224D48">
        <w:t xml:space="preserve"> </w:t>
      </w:r>
      <w:r w:rsidR="00224D48">
        <w:rPr>
          <w:rFonts w:hint="eastAsia"/>
        </w:rPr>
        <w:t>등을 생각하다보니 수업시간과 랩시간에 배웠던 지식들을 꽤나 활용할 수 있어서 더욱 흥미로웠다.</w:t>
      </w:r>
    </w:p>
    <w:p w14:paraId="41E53CC2" w14:textId="326DDDDF" w:rsidR="00224D48" w:rsidRDefault="00224D48" w:rsidP="0014490A">
      <w:r>
        <w:rPr>
          <w:rFonts w:hint="eastAsia"/>
        </w:rPr>
        <w:t>물론 나도 한 숨도 안자고 계속 프로젝트를 했지만,</w:t>
      </w:r>
      <w:r>
        <w:t xml:space="preserve"> </w:t>
      </w:r>
      <w:r>
        <w:rPr>
          <w:rFonts w:hint="eastAsia"/>
        </w:rPr>
        <w:t>그 옆에서 부들부들 떨며 코딩을 하는 일환이를 보니 정말 수고를 많이 한다고 생각을 했다.</w:t>
      </w:r>
      <w:r>
        <w:t xml:space="preserve"> </w:t>
      </w:r>
      <w:r>
        <w:rPr>
          <w:rFonts w:hint="eastAsia"/>
        </w:rPr>
        <w:t xml:space="preserve">흐릿해지는 의식 속에서도 꿋꿋하게 코딩하는 </w:t>
      </w:r>
      <w:r>
        <w:rPr>
          <w:rFonts w:hint="eastAsia"/>
        </w:rPr>
        <w:lastRenderedPageBreak/>
        <w:t>모습에 고맙다고 생각을 했다.</w:t>
      </w:r>
    </w:p>
    <w:p w14:paraId="7AB6D5DF" w14:textId="72A00452" w:rsidR="00224D48" w:rsidRDefault="00224D48" w:rsidP="0014490A">
      <w:r>
        <w:rPr>
          <w:rFonts w:hint="eastAsia"/>
        </w:rPr>
        <w:t>프로젝트가 무사히 끝나서 다행이다.</w:t>
      </w:r>
      <w:r>
        <w:t xml:space="preserve"> ㅎㅎ</w:t>
      </w:r>
      <w:r>
        <w:rPr>
          <w:rFonts w:hint="eastAsia"/>
        </w:rPr>
        <w:t>.</w:t>
      </w:r>
    </w:p>
    <w:p w14:paraId="4E895791" w14:textId="77777777" w:rsidR="00764D84" w:rsidRDefault="00764D84" w:rsidP="0014490A">
      <w:pPr>
        <w:rPr>
          <w:rFonts w:eastAsiaTheme="minorHAnsi"/>
        </w:rPr>
      </w:pPr>
      <w:r>
        <w:t>P</w:t>
      </w:r>
      <w:r>
        <w:rPr>
          <w:rFonts w:hint="eastAsia"/>
        </w:rPr>
        <w:t>s</w:t>
      </w:r>
      <w:r>
        <w:t>0</w:t>
      </w:r>
      <w:r>
        <w:rPr>
          <w:rFonts w:hint="eastAsia"/>
        </w:rPr>
        <w:t xml:space="preserve">. </w:t>
      </w:r>
      <w:r>
        <w:rPr>
          <w:rFonts w:eastAsiaTheme="minorHAnsi" w:hint="eastAsia"/>
        </w:rPr>
        <w:t>실습실은 너무나도 추웠다.</w:t>
      </w:r>
    </w:p>
    <w:p w14:paraId="31AFA631" w14:textId="716AF660" w:rsidR="0014490A" w:rsidRDefault="00764D84" w:rsidP="0014490A">
      <w:pPr>
        <w:rPr>
          <w:rFonts w:eastAsiaTheme="minorHAnsi"/>
        </w:rPr>
      </w:pPr>
      <w:r>
        <w:rPr>
          <w:rFonts w:eastAsiaTheme="minorHAnsi"/>
        </w:rPr>
        <w:t xml:space="preserve">Ps1. </w:t>
      </w:r>
      <w:r>
        <w:rPr>
          <w:rFonts w:eastAsiaTheme="minorHAnsi" w:hint="eastAsia"/>
        </w:rPr>
        <w:t>범수를 그린다고 범수한테 많이 얻어맞았다.</w:t>
      </w:r>
      <w:r>
        <w:rPr>
          <w:rFonts w:eastAsiaTheme="minorHAnsi"/>
        </w:rPr>
        <w:t xml:space="preserve"> 8ㅅ</w:t>
      </w:r>
      <w:r>
        <w:rPr>
          <w:rFonts w:eastAsiaTheme="minorHAnsi" w:hint="eastAsia"/>
        </w:rPr>
        <w:t>8</w:t>
      </w:r>
    </w:p>
    <w:p w14:paraId="27092036" w14:textId="4B811614" w:rsidR="00764D84" w:rsidRDefault="00764D84" w:rsidP="0014490A">
      <w:pPr>
        <w:rPr>
          <w:rFonts w:eastAsiaTheme="minorHAnsi"/>
        </w:rPr>
      </w:pPr>
      <w:r>
        <w:rPr>
          <w:rFonts w:eastAsiaTheme="minorHAnsi"/>
        </w:rPr>
        <w:t xml:space="preserve">Ps2. </w:t>
      </w:r>
      <w:r>
        <w:rPr>
          <w:rFonts w:eastAsiaTheme="minorHAnsi" w:hint="eastAsia"/>
        </w:rPr>
        <w:t>일환아 정말 수고 많이 했어.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니랑 플젝하면 정말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재미있다.</w:t>
      </w:r>
    </w:p>
    <w:p w14:paraId="6C5AADE3" w14:textId="0F100E2E" w:rsidR="00764D84" w:rsidRDefault="00764D84" w:rsidP="0014490A">
      <w:pPr>
        <w:rPr>
          <w:rFonts w:eastAsiaTheme="minorHAnsi"/>
        </w:rPr>
      </w:pPr>
      <w:r>
        <w:rPr>
          <w:rFonts w:eastAsiaTheme="minorHAnsi"/>
        </w:rPr>
        <w:t xml:space="preserve">     ㅎ</w:t>
      </w:r>
      <w:r>
        <w:rPr>
          <w:rFonts w:eastAsiaTheme="minorHAnsi" w:hint="eastAsia"/>
        </w:rPr>
        <w:t xml:space="preserve"> 다음 학기 플젝도 ㄱ?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플젝은 넘나 재미있는 것</w:t>
      </w:r>
    </w:p>
    <w:p w14:paraId="5E678FE7" w14:textId="77777777" w:rsidR="00764D84" w:rsidRPr="00764D84" w:rsidRDefault="00764D84" w:rsidP="0014490A">
      <w:pPr>
        <w:rPr>
          <w:rFonts w:eastAsiaTheme="minorHAnsi"/>
        </w:rPr>
      </w:pPr>
    </w:p>
    <w:p w14:paraId="4245227F" w14:textId="1B6BBBED" w:rsidR="003B7E8B" w:rsidRDefault="00ED37D2" w:rsidP="00187164">
      <w:pPr>
        <w:ind w:left="760"/>
      </w:pPr>
      <w:r>
        <w:rPr>
          <w:rFonts w:hint="eastAsia"/>
        </w:rPr>
        <w:t>황일환</w:t>
      </w:r>
      <w:r w:rsidR="00DC2CD3">
        <w:rPr>
          <w:rFonts w:hint="eastAsia"/>
        </w:rPr>
        <w:t>(</w:t>
      </w:r>
      <w:r w:rsidR="003B7E8B">
        <w:rPr>
          <w:rFonts w:hint="eastAsia"/>
        </w:rPr>
        <w:t>컴</w:t>
      </w:r>
      <w:r w:rsidR="00050A12">
        <w:rPr>
          <w:rFonts w:hint="eastAsia"/>
        </w:rPr>
        <w:t>퓨터공학과</w:t>
      </w:r>
      <w:r w:rsidR="00DC2CD3">
        <w:rPr>
          <w:rFonts w:hint="eastAsia"/>
        </w:rPr>
        <w:t>,</w:t>
      </w:r>
      <w:r w:rsidR="00050A12">
        <w:rPr>
          <w:rFonts w:hint="eastAsia"/>
        </w:rPr>
        <w:t xml:space="preserve"> </w:t>
      </w:r>
      <w:r w:rsidR="00DC2CD3">
        <w:t>20</w:t>
      </w:r>
      <w:r w:rsidR="00050A12">
        <w:t>14</w:t>
      </w:r>
      <w:r>
        <w:t>0996</w:t>
      </w:r>
      <w:r w:rsidR="00DC2CD3">
        <w:t xml:space="preserve">) - </w:t>
      </w:r>
      <w:r w:rsidR="003B7E8B">
        <w:t>010</w:t>
      </w:r>
      <w:r>
        <w:t>-5120-8593</w:t>
      </w:r>
    </w:p>
    <w:p w14:paraId="71493F7F" w14:textId="6F10A6D5" w:rsidR="00DC2CD3" w:rsidRDefault="00376EF8" w:rsidP="00187164">
      <w:pPr>
        <w:ind w:left="760"/>
      </w:pPr>
      <w:hyperlink r:id="rId16" w:history="1">
        <w:r w:rsidR="00392997" w:rsidRPr="00982FD8">
          <w:rPr>
            <w:rStyle w:val="a8"/>
          </w:rPr>
          <w:t>dlf0325@postech.ac.kr</w:t>
        </w:r>
      </w:hyperlink>
    </w:p>
    <w:p w14:paraId="661C4BED" w14:textId="561B542F" w:rsidR="00573659" w:rsidRPr="003A591E" w:rsidRDefault="00392997" w:rsidP="00573659">
      <w:r>
        <w:rPr>
          <w:rFonts w:hint="eastAsia"/>
        </w:rPr>
        <w:t>프로젝트 같은 일을 할 때 나는 항상 보이는 것에 많은 신경을 쓴다.</w:t>
      </w:r>
      <w:r>
        <w:t xml:space="preserve"> </w:t>
      </w:r>
      <w:r>
        <w:rPr>
          <w:rFonts w:hint="eastAsia"/>
        </w:rPr>
        <w:t xml:space="preserve">그렇게 찾은 것이 바로 </w:t>
      </w:r>
      <w:r>
        <w:t>Graphics2D</w:t>
      </w:r>
      <w:r>
        <w:rPr>
          <w:rFonts w:hint="eastAsia"/>
        </w:rPr>
        <w:t xml:space="preserve">와 </w:t>
      </w:r>
      <w:r>
        <w:t>Postprocessor</w:t>
      </w:r>
      <w:r>
        <w:rPr>
          <w:rFonts w:hint="eastAsia"/>
        </w:rPr>
        <w:t>였다.</w:t>
      </w:r>
      <w:r>
        <w:t xml:space="preserve"> </w:t>
      </w:r>
      <w:r>
        <w:rPr>
          <w:rFonts w:hint="eastAsia"/>
        </w:rPr>
        <w:t>처음 이 기능들을 사용하려고 했을 땐 구글링에 의존해보려했다.</w:t>
      </w:r>
      <w:r>
        <w:t xml:space="preserve"> </w:t>
      </w:r>
      <w:r>
        <w:rPr>
          <w:rFonts w:hint="eastAsia"/>
        </w:rPr>
        <w:t>하지만 아무리 구글링을 해도 관련된 정보를 찾을 수 없었고,</w:t>
      </w:r>
      <w:r>
        <w:t xml:space="preserve"> </w:t>
      </w:r>
      <w:r>
        <w:rPr>
          <w:rFonts w:hint="eastAsia"/>
        </w:rPr>
        <w:t xml:space="preserve">오로지 </w:t>
      </w:r>
      <w:r>
        <w:t>s3c6410x</w:t>
      </w:r>
      <w:r>
        <w:rPr>
          <w:rFonts w:hint="eastAsia"/>
        </w:rPr>
        <w:t>매뉴얼에만 의존해서 코드를 작성했다.</w:t>
      </w:r>
      <w:r>
        <w:t xml:space="preserve"> </w:t>
      </w:r>
      <w:r>
        <w:rPr>
          <w:rFonts w:hint="eastAsia"/>
        </w:rPr>
        <w:t xml:space="preserve">초반엔 정말 머릿속이 </w:t>
      </w:r>
      <w:r w:rsidR="000975D6">
        <w:rPr>
          <w:rFonts w:hint="eastAsia"/>
        </w:rPr>
        <w:t>하얬다.</w:t>
      </w:r>
      <w:r w:rsidR="000975D6">
        <w:t xml:space="preserve"> </w:t>
      </w:r>
      <w:r w:rsidR="000975D6">
        <w:rPr>
          <w:rFonts w:hint="eastAsia"/>
        </w:rPr>
        <w:t>하지만 랩 세션에서 제공된 소스와 매뉴얼들을 참고하면서 하나씩 코드를 만들어갔고, 결국에는 이 기능들을 성공적으로 다룰 수 있었다.</w:t>
      </w:r>
      <w:r w:rsidR="000975D6">
        <w:t xml:space="preserve"> </w:t>
      </w:r>
      <w:r w:rsidR="000975D6">
        <w:rPr>
          <w:rFonts w:hint="eastAsia"/>
        </w:rPr>
        <w:t xml:space="preserve">남들이 보면 뭐 그런 쓸데없는 고생을 사서 하느냐고 말할 수도 있겠지만 </w:t>
      </w:r>
      <w:r w:rsidR="000975D6">
        <w:t>‘</w:t>
      </w:r>
      <w:r w:rsidR="000975D6">
        <w:rPr>
          <w:rFonts w:hint="eastAsia"/>
        </w:rPr>
        <w:t>프로젝트</w:t>
      </w:r>
      <w:r w:rsidR="000975D6">
        <w:t>’</w:t>
      </w:r>
      <w:r w:rsidR="000975D6">
        <w:rPr>
          <w:rFonts w:hint="eastAsia"/>
        </w:rPr>
        <w:t>라는 젊은 날의 선물을 이렇게 쓰지 않으면 대체 어떻게 쓰겠는가.</w:t>
      </w:r>
      <w:r w:rsidR="000975D6">
        <w:t xml:space="preserve"> </w:t>
      </w:r>
      <w:r w:rsidR="000975D6">
        <w:rPr>
          <w:rFonts w:hint="eastAsia"/>
        </w:rPr>
        <w:t>그래서 나는 프로젝트가 너무나 좋다.</w:t>
      </w:r>
      <w:r w:rsidR="000975D6">
        <w:t xml:space="preserve"> </w:t>
      </w:r>
      <w:r w:rsidR="000975D6">
        <w:rPr>
          <w:rFonts w:hint="eastAsia"/>
        </w:rPr>
        <w:t>다음 프로젝트도 최대한의 힘을 쏟을 것이다!</w:t>
      </w:r>
    </w:p>
    <w:p w14:paraId="4A21028D" w14:textId="2299D631" w:rsidR="003A591E" w:rsidRPr="00ED37D2" w:rsidRDefault="003A591E" w:rsidP="003A591E">
      <w:r w:rsidRPr="003A591E">
        <w:t xml:space="preserve"> </w:t>
      </w:r>
    </w:p>
    <w:sectPr w:rsidR="003A591E" w:rsidRPr="00ED37D2" w:rsidSect="00F17685">
      <w:headerReference w:type="default" r:id="rId17"/>
      <w:footerReference w:type="default" r:id="rId18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EEA42" w14:textId="77777777" w:rsidR="00376EF8" w:rsidRDefault="00376EF8" w:rsidP="00786AC1">
      <w:pPr>
        <w:spacing w:after="0" w:line="240" w:lineRule="auto"/>
      </w:pPr>
      <w:r>
        <w:separator/>
      </w:r>
    </w:p>
  </w:endnote>
  <w:endnote w:type="continuationSeparator" w:id="0">
    <w:p w14:paraId="33E30B76" w14:textId="77777777" w:rsidR="00376EF8" w:rsidRDefault="00376EF8" w:rsidP="00786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나무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 SD 산돌고딕 Neo">
    <w:altName w:val="Arial Unicode MS"/>
    <w:charset w:val="81"/>
    <w:family w:val="auto"/>
    <w:pitch w:val="variable"/>
    <w:sig w:usb0="00000000" w:usb1="29D72C10" w:usb2="00000010" w:usb3="00000000" w:csb0="00280005" w:csb1="00000000"/>
  </w:font>
  <w:font w:name="Apple SD Gothic Neo">
    <w:altName w:val="Arial Unicode MS"/>
    <w:charset w:val="81"/>
    <w:family w:val="auto"/>
    <w:pitch w:val="variable"/>
    <w:sig w:usb0="00000000" w:usb1="29D72C10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dobe Fangsong Std R">
    <w:altName w:val="Adobe 仿宋 Std R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DejaVu Sans Mono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591234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69838A1" w14:textId="77777777" w:rsidR="00392997" w:rsidRDefault="00392997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0B87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0B87">
              <w:rPr>
                <w:b/>
                <w:bCs/>
                <w:noProof/>
              </w:rPr>
              <w:t>35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C163EF" w14:textId="77777777" w:rsidR="00392997" w:rsidRDefault="00392997" w:rsidP="00050A12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9F6E2" w14:textId="77777777" w:rsidR="00376EF8" w:rsidRDefault="00376EF8" w:rsidP="00786AC1">
      <w:pPr>
        <w:spacing w:after="0" w:line="240" w:lineRule="auto"/>
      </w:pPr>
      <w:r>
        <w:separator/>
      </w:r>
    </w:p>
  </w:footnote>
  <w:footnote w:type="continuationSeparator" w:id="0">
    <w:p w14:paraId="6E5AC96D" w14:textId="77777777" w:rsidR="00376EF8" w:rsidRDefault="00376EF8" w:rsidP="00786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159C58" w14:textId="5C9B2E59" w:rsidR="00392997" w:rsidRDefault="00392997">
    <w:pPr>
      <w:pStyle w:val="a3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C n H Project  - 굳세어라 간조메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77400"/>
    <w:multiLevelType w:val="hybridMultilevel"/>
    <w:tmpl w:val="68A61034"/>
    <w:lvl w:ilvl="0" w:tplc="F7A28E36">
      <w:start w:val="1"/>
      <w:numFmt w:val="upperLetter"/>
      <w:lvlText w:val="%1.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65AC076A">
      <w:start w:val="1"/>
      <w:numFmt w:val="decimal"/>
      <w:lvlText w:val="%2)"/>
      <w:lvlJc w:val="left"/>
      <w:pPr>
        <w:ind w:left="7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332845"/>
    <w:multiLevelType w:val="hybridMultilevel"/>
    <w:tmpl w:val="90C2CE20"/>
    <w:lvl w:ilvl="0" w:tplc="A6E655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8866AF"/>
    <w:multiLevelType w:val="multilevel"/>
    <w:tmpl w:val="46C213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00B3B41"/>
    <w:multiLevelType w:val="hybridMultilevel"/>
    <w:tmpl w:val="E86278E4"/>
    <w:lvl w:ilvl="0" w:tplc="2CC62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2F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264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4AF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0EC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502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6CC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80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648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200831"/>
    <w:multiLevelType w:val="multilevel"/>
    <w:tmpl w:val="E0B061C0"/>
    <w:lvl w:ilvl="0">
      <w:start w:val="1"/>
      <w:numFmt w:val="decimal"/>
      <w:lvlText w:val="%1."/>
      <w:lvlJc w:val="left"/>
      <w:rPr>
        <w:rFonts w:ascii="HY나무B" w:eastAsia="HY나무B" w:hAnsi="HY나무B"/>
        <w:b/>
        <w:color w:val="000000"/>
      </w:rPr>
    </w:lvl>
    <w:lvl w:ilvl="1">
      <w:start w:val="1"/>
      <w:numFmt w:val="upperLetter"/>
      <w:lvlText w:val="%2."/>
      <w:lvlJc w:val="left"/>
      <w:rPr>
        <w:rFonts w:ascii="HY나무B" w:eastAsia="HY나무B" w:hAnsi="HY나무B"/>
        <w:b/>
        <w:color w:val="000000"/>
      </w:rPr>
    </w:lvl>
    <w:lvl w:ilvl="2">
      <w:start w:val="1"/>
      <w:numFmt w:val="lowerRoman"/>
      <w:lvlText w:val="%3."/>
      <w:lvlJc w:val="right"/>
      <w:rPr>
        <w:rFonts w:ascii="HY나무B" w:eastAsia="HY나무B" w:hAnsi="HY나무B"/>
        <w:b/>
        <w:color w:val="000000"/>
      </w:rPr>
    </w:lvl>
    <w:lvl w:ilvl="3">
      <w:start w:val="1"/>
      <w:numFmt w:val="decimal"/>
      <w:lvlText w:val="%4."/>
      <w:lvlJc w:val="left"/>
      <w:rPr>
        <w:rFonts w:ascii="HY나무B" w:eastAsia="HY나무B" w:hAnsi="HY나무B"/>
        <w:b/>
        <w:color w:val="000000"/>
      </w:rPr>
    </w:lvl>
    <w:lvl w:ilvl="4">
      <w:start w:val="1"/>
      <w:numFmt w:val="upperLetter"/>
      <w:lvlText w:val="%5."/>
      <w:lvlJc w:val="left"/>
      <w:rPr>
        <w:rFonts w:ascii="HY나무B" w:eastAsia="HY나무B" w:hAnsi="HY나무B"/>
        <w:b/>
        <w:color w:val="000000"/>
      </w:rPr>
    </w:lvl>
    <w:lvl w:ilvl="5">
      <w:start w:val="1"/>
      <w:numFmt w:val="lowerRoman"/>
      <w:lvlText w:val="%6."/>
      <w:lvlJc w:val="right"/>
      <w:rPr>
        <w:rFonts w:ascii="HY나무B" w:eastAsia="HY나무B" w:hAnsi="HY나무B"/>
        <w:b/>
        <w:color w:val="000000"/>
      </w:rPr>
    </w:lvl>
    <w:lvl w:ilvl="6">
      <w:start w:val="1"/>
      <w:numFmt w:val="decimal"/>
      <w:lvlText w:val="%7."/>
      <w:lvlJc w:val="left"/>
      <w:rPr>
        <w:rFonts w:ascii="HY나무B" w:eastAsia="HY나무B" w:hAnsi="HY나무B"/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3816633"/>
    <w:multiLevelType w:val="hybridMultilevel"/>
    <w:tmpl w:val="D5DAB182"/>
    <w:lvl w:ilvl="0" w:tplc="04090019">
      <w:start w:val="1"/>
      <w:numFmt w:val="upperLetter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6" w15:restartNumberingAfterBreak="0">
    <w:nsid w:val="193422DE"/>
    <w:multiLevelType w:val="hybridMultilevel"/>
    <w:tmpl w:val="B1442C0C"/>
    <w:lvl w:ilvl="0" w:tplc="04090019">
      <w:start w:val="1"/>
      <w:numFmt w:val="upperLetter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7" w15:restartNumberingAfterBreak="0">
    <w:nsid w:val="1D0218FA"/>
    <w:multiLevelType w:val="hybridMultilevel"/>
    <w:tmpl w:val="B1442C0C"/>
    <w:lvl w:ilvl="0" w:tplc="04090019">
      <w:start w:val="1"/>
      <w:numFmt w:val="upperLetter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8" w15:restartNumberingAfterBreak="0">
    <w:nsid w:val="21946FAF"/>
    <w:multiLevelType w:val="hybridMultilevel"/>
    <w:tmpl w:val="6A6AC424"/>
    <w:lvl w:ilvl="0" w:tplc="F072D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2623ABA"/>
    <w:multiLevelType w:val="hybridMultilevel"/>
    <w:tmpl w:val="63029E42"/>
    <w:lvl w:ilvl="0" w:tplc="5B8A54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DC6693"/>
    <w:multiLevelType w:val="hybridMultilevel"/>
    <w:tmpl w:val="B1442C0C"/>
    <w:lvl w:ilvl="0" w:tplc="04090019">
      <w:start w:val="1"/>
      <w:numFmt w:val="upperLetter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1" w15:restartNumberingAfterBreak="0">
    <w:nsid w:val="2A967A8C"/>
    <w:multiLevelType w:val="hybridMultilevel"/>
    <w:tmpl w:val="E946A7BC"/>
    <w:lvl w:ilvl="0" w:tplc="8BBC4D0A">
      <w:start w:val="6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D0E3682"/>
    <w:multiLevelType w:val="hybridMultilevel"/>
    <w:tmpl w:val="B1442C0C"/>
    <w:lvl w:ilvl="0" w:tplc="04090019">
      <w:start w:val="1"/>
      <w:numFmt w:val="upperLetter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3" w15:restartNumberingAfterBreak="0">
    <w:nsid w:val="2D81747E"/>
    <w:multiLevelType w:val="hybridMultilevel"/>
    <w:tmpl w:val="590A3DB0"/>
    <w:lvl w:ilvl="0" w:tplc="1EF273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F7E2935"/>
    <w:multiLevelType w:val="hybridMultilevel"/>
    <w:tmpl w:val="FED6243A"/>
    <w:lvl w:ilvl="0" w:tplc="1EBC6918">
      <w:start w:val="2"/>
      <w:numFmt w:val="upperLetter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0C8281B"/>
    <w:multiLevelType w:val="hybridMultilevel"/>
    <w:tmpl w:val="A4AAA8EE"/>
    <w:lvl w:ilvl="0" w:tplc="27E86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B226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DE8A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82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0A7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47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841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645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EC9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8C80625"/>
    <w:multiLevelType w:val="hybridMultilevel"/>
    <w:tmpl w:val="C6BEF5E2"/>
    <w:lvl w:ilvl="0" w:tplc="95B25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BCF0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82C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E1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40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3A7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A85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62B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864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C641018"/>
    <w:multiLevelType w:val="hybridMultilevel"/>
    <w:tmpl w:val="12FA3DC0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8" w15:restartNumberingAfterBreak="0">
    <w:nsid w:val="3D1E59F5"/>
    <w:multiLevelType w:val="hybridMultilevel"/>
    <w:tmpl w:val="6BD64B70"/>
    <w:lvl w:ilvl="0" w:tplc="C7906E6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4D655571"/>
    <w:multiLevelType w:val="hybridMultilevel"/>
    <w:tmpl w:val="27CE6A16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0" w15:restartNumberingAfterBreak="0">
    <w:nsid w:val="506A3AE1"/>
    <w:multiLevelType w:val="hybridMultilevel"/>
    <w:tmpl w:val="12FA3DC0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1" w15:restartNumberingAfterBreak="0">
    <w:nsid w:val="51404006"/>
    <w:multiLevelType w:val="hybridMultilevel"/>
    <w:tmpl w:val="A452797A"/>
    <w:lvl w:ilvl="0" w:tplc="569C115E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24D27E6"/>
    <w:multiLevelType w:val="hybridMultilevel"/>
    <w:tmpl w:val="B1442C0C"/>
    <w:lvl w:ilvl="0" w:tplc="04090019">
      <w:start w:val="1"/>
      <w:numFmt w:val="upperLetter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3" w15:restartNumberingAfterBreak="0">
    <w:nsid w:val="53257704"/>
    <w:multiLevelType w:val="hybridMultilevel"/>
    <w:tmpl w:val="B1442C0C"/>
    <w:lvl w:ilvl="0" w:tplc="04090019">
      <w:start w:val="1"/>
      <w:numFmt w:val="upperLetter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4" w15:restartNumberingAfterBreak="0">
    <w:nsid w:val="60514FDA"/>
    <w:multiLevelType w:val="hybridMultilevel"/>
    <w:tmpl w:val="B1442C0C"/>
    <w:lvl w:ilvl="0" w:tplc="04090019">
      <w:start w:val="1"/>
      <w:numFmt w:val="upperLetter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5" w15:restartNumberingAfterBreak="0">
    <w:nsid w:val="66C26C69"/>
    <w:multiLevelType w:val="hybridMultilevel"/>
    <w:tmpl w:val="74A0A83A"/>
    <w:lvl w:ilvl="0" w:tplc="EC2ABC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6F34E62"/>
    <w:multiLevelType w:val="hybridMultilevel"/>
    <w:tmpl w:val="738C4578"/>
    <w:lvl w:ilvl="0" w:tplc="A2144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8C5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F64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942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328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4E8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883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0AA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544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A075F70"/>
    <w:multiLevelType w:val="hybridMultilevel"/>
    <w:tmpl w:val="406E260E"/>
    <w:lvl w:ilvl="0" w:tplc="BA106D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CFE120E"/>
    <w:multiLevelType w:val="hybridMultilevel"/>
    <w:tmpl w:val="B1442C0C"/>
    <w:lvl w:ilvl="0" w:tplc="04090019">
      <w:start w:val="1"/>
      <w:numFmt w:val="upperLetter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9" w15:restartNumberingAfterBreak="0">
    <w:nsid w:val="728C3F2D"/>
    <w:multiLevelType w:val="hybridMultilevel"/>
    <w:tmpl w:val="C9E83FAC"/>
    <w:lvl w:ilvl="0" w:tplc="9C448398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72CD6123"/>
    <w:multiLevelType w:val="hybridMultilevel"/>
    <w:tmpl w:val="B1442C0C"/>
    <w:lvl w:ilvl="0" w:tplc="04090019">
      <w:start w:val="1"/>
      <w:numFmt w:val="upperLetter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1" w15:restartNumberingAfterBreak="0">
    <w:nsid w:val="74373E8C"/>
    <w:multiLevelType w:val="hybridMultilevel"/>
    <w:tmpl w:val="66C055E4"/>
    <w:lvl w:ilvl="0" w:tplc="B622EF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DC77C78"/>
    <w:multiLevelType w:val="hybridMultilevel"/>
    <w:tmpl w:val="66C055E4"/>
    <w:lvl w:ilvl="0" w:tplc="B622EF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5"/>
  </w:num>
  <w:num w:numId="2">
    <w:abstractNumId w:val="31"/>
  </w:num>
  <w:num w:numId="3">
    <w:abstractNumId w:val="27"/>
  </w:num>
  <w:num w:numId="4">
    <w:abstractNumId w:val="32"/>
  </w:num>
  <w:num w:numId="5">
    <w:abstractNumId w:val="0"/>
  </w:num>
  <w:num w:numId="6">
    <w:abstractNumId w:val="10"/>
  </w:num>
  <w:num w:numId="7">
    <w:abstractNumId w:val="12"/>
  </w:num>
  <w:num w:numId="8">
    <w:abstractNumId w:val="23"/>
  </w:num>
  <w:num w:numId="9">
    <w:abstractNumId w:val="6"/>
  </w:num>
  <w:num w:numId="10">
    <w:abstractNumId w:val="22"/>
  </w:num>
  <w:num w:numId="11">
    <w:abstractNumId w:val="28"/>
  </w:num>
  <w:num w:numId="12">
    <w:abstractNumId w:val="24"/>
  </w:num>
  <w:num w:numId="13">
    <w:abstractNumId w:val="7"/>
  </w:num>
  <w:num w:numId="14">
    <w:abstractNumId w:val="30"/>
  </w:num>
  <w:num w:numId="15">
    <w:abstractNumId w:val="5"/>
  </w:num>
  <w:num w:numId="16">
    <w:abstractNumId w:val="20"/>
  </w:num>
  <w:num w:numId="17">
    <w:abstractNumId w:val="17"/>
  </w:num>
  <w:num w:numId="18">
    <w:abstractNumId w:val="21"/>
  </w:num>
  <w:num w:numId="19">
    <w:abstractNumId w:val="14"/>
  </w:num>
  <w:num w:numId="20">
    <w:abstractNumId w:val="11"/>
  </w:num>
  <w:num w:numId="21">
    <w:abstractNumId w:val="19"/>
  </w:num>
  <w:num w:numId="22">
    <w:abstractNumId w:val="8"/>
  </w:num>
  <w:num w:numId="23">
    <w:abstractNumId w:val="2"/>
  </w:num>
  <w:num w:numId="24">
    <w:abstractNumId w:val="4"/>
  </w:num>
  <w:num w:numId="25">
    <w:abstractNumId w:val="26"/>
  </w:num>
  <w:num w:numId="26">
    <w:abstractNumId w:val="16"/>
  </w:num>
  <w:num w:numId="27">
    <w:abstractNumId w:val="15"/>
  </w:num>
  <w:num w:numId="28">
    <w:abstractNumId w:val="3"/>
  </w:num>
  <w:num w:numId="29">
    <w:abstractNumId w:val="1"/>
  </w:num>
  <w:num w:numId="30">
    <w:abstractNumId w:val="9"/>
  </w:num>
  <w:num w:numId="31">
    <w:abstractNumId w:val="13"/>
  </w:num>
  <w:num w:numId="32">
    <w:abstractNumId w:val="29"/>
  </w:num>
  <w:num w:numId="33">
    <w:abstractNumId w:val="1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1DF"/>
    <w:rsid w:val="00001F35"/>
    <w:rsid w:val="0000453C"/>
    <w:rsid w:val="000049A5"/>
    <w:rsid w:val="00011F71"/>
    <w:rsid w:val="00016A1B"/>
    <w:rsid w:val="0001734C"/>
    <w:rsid w:val="00021089"/>
    <w:rsid w:val="000345EE"/>
    <w:rsid w:val="0004293C"/>
    <w:rsid w:val="00050A12"/>
    <w:rsid w:val="00057C25"/>
    <w:rsid w:val="00061D52"/>
    <w:rsid w:val="00067CE7"/>
    <w:rsid w:val="00070AE3"/>
    <w:rsid w:val="000765D3"/>
    <w:rsid w:val="00081365"/>
    <w:rsid w:val="00083D4C"/>
    <w:rsid w:val="000975D6"/>
    <w:rsid w:val="000C158E"/>
    <w:rsid w:val="000C7738"/>
    <w:rsid w:val="000E064A"/>
    <w:rsid w:val="000E5EEB"/>
    <w:rsid w:val="0012019B"/>
    <w:rsid w:val="00122DC6"/>
    <w:rsid w:val="001440FC"/>
    <w:rsid w:val="0014490A"/>
    <w:rsid w:val="00145CBA"/>
    <w:rsid w:val="00146FE4"/>
    <w:rsid w:val="00147995"/>
    <w:rsid w:val="00150D60"/>
    <w:rsid w:val="00151400"/>
    <w:rsid w:val="0016648F"/>
    <w:rsid w:val="00167355"/>
    <w:rsid w:val="00182BEC"/>
    <w:rsid w:val="0018341A"/>
    <w:rsid w:val="00187164"/>
    <w:rsid w:val="00196720"/>
    <w:rsid w:val="00196E40"/>
    <w:rsid w:val="001A4BF6"/>
    <w:rsid w:val="001A5744"/>
    <w:rsid w:val="001B19DB"/>
    <w:rsid w:val="001B3A5F"/>
    <w:rsid w:val="001C2EB7"/>
    <w:rsid w:val="001D2EE5"/>
    <w:rsid w:val="001D378F"/>
    <w:rsid w:val="001D40CB"/>
    <w:rsid w:val="001D57C1"/>
    <w:rsid w:val="002008D6"/>
    <w:rsid w:val="0020774A"/>
    <w:rsid w:val="00216229"/>
    <w:rsid w:val="00216BD7"/>
    <w:rsid w:val="00224D48"/>
    <w:rsid w:val="00225CBA"/>
    <w:rsid w:val="00233874"/>
    <w:rsid w:val="00242CCC"/>
    <w:rsid w:val="00243F86"/>
    <w:rsid w:val="002502F6"/>
    <w:rsid w:val="00256311"/>
    <w:rsid w:val="002662E0"/>
    <w:rsid w:val="002760B3"/>
    <w:rsid w:val="002766AB"/>
    <w:rsid w:val="00280B87"/>
    <w:rsid w:val="002824E9"/>
    <w:rsid w:val="002838A8"/>
    <w:rsid w:val="00287767"/>
    <w:rsid w:val="002901A1"/>
    <w:rsid w:val="00294617"/>
    <w:rsid w:val="002948EA"/>
    <w:rsid w:val="002A48CC"/>
    <w:rsid w:val="002A5AF8"/>
    <w:rsid w:val="002B4154"/>
    <w:rsid w:val="002C6622"/>
    <w:rsid w:val="002D0DDC"/>
    <w:rsid w:val="002D32AC"/>
    <w:rsid w:val="002D3AF1"/>
    <w:rsid w:val="002D7CA2"/>
    <w:rsid w:val="002E4A26"/>
    <w:rsid w:val="00321380"/>
    <w:rsid w:val="003357AB"/>
    <w:rsid w:val="00336EA6"/>
    <w:rsid w:val="0034177E"/>
    <w:rsid w:val="00345459"/>
    <w:rsid w:val="00357E9C"/>
    <w:rsid w:val="0036612E"/>
    <w:rsid w:val="00367313"/>
    <w:rsid w:val="00371CF2"/>
    <w:rsid w:val="00374ED1"/>
    <w:rsid w:val="00376EF8"/>
    <w:rsid w:val="00382E2E"/>
    <w:rsid w:val="00392997"/>
    <w:rsid w:val="003A0D5C"/>
    <w:rsid w:val="003A591E"/>
    <w:rsid w:val="003B03AE"/>
    <w:rsid w:val="003B1F72"/>
    <w:rsid w:val="003B7E8B"/>
    <w:rsid w:val="003C0B66"/>
    <w:rsid w:val="003C206C"/>
    <w:rsid w:val="003D0702"/>
    <w:rsid w:val="003D0907"/>
    <w:rsid w:val="003D14AE"/>
    <w:rsid w:val="003D4200"/>
    <w:rsid w:val="003E5108"/>
    <w:rsid w:val="00402443"/>
    <w:rsid w:val="004065F2"/>
    <w:rsid w:val="00427AE1"/>
    <w:rsid w:val="0044714C"/>
    <w:rsid w:val="004506B6"/>
    <w:rsid w:val="00450DC2"/>
    <w:rsid w:val="00451834"/>
    <w:rsid w:val="00463212"/>
    <w:rsid w:val="0046367F"/>
    <w:rsid w:val="00463E9C"/>
    <w:rsid w:val="00464F7B"/>
    <w:rsid w:val="004729D4"/>
    <w:rsid w:val="00472D5B"/>
    <w:rsid w:val="00473526"/>
    <w:rsid w:val="0049535C"/>
    <w:rsid w:val="00496F0D"/>
    <w:rsid w:val="004A153A"/>
    <w:rsid w:val="004A3C60"/>
    <w:rsid w:val="004B2FBF"/>
    <w:rsid w:val="004B704C"/>
    <w:rsid w:val="004C554E"/>
    <w:rsid w:val="004D054B"/>
    <w:rsid w:val="004E4FE2"/>
    <w:rsid w:val="004F1935"/>
    <w:rsid w:val="004F2A5E"/>
    <w:rsid w:val="004F5C58"/>
    <w:rsid w:val="00511689"/>
    <w:rsid w:val="005119C5"/>
    <w:rsid w:val="0053259E"/>
    <w:rsid w:val="00543ABF"/>
    <w:rsid w:val="00546943"/>
    <w:rsid w:val="0056206D"/>
    <w:rsid w:val="0056781D"/>
    <w:rsid w:val="00573659"/>
    <w:rsid w:val="00574077"/>
    <w:rsid w:val="005765F1"/>
    <w:rsid w:val="00577CD6"/>
    <w:rsid w:val="00583749"/>
    <w:rsid w:val="005906E1"/>
    <w:rsid w:val="005938F0"/>
    <w:rsid w:val="005C2CE3"/>
    <w:rsid w:val="005D2132"/>
    <w:rsid w:val="005D23CB"/>
    <w:rsid w:val="005D2D6B"/>
    <w:rsid w:val="005D3A70"/>
    <w:rsid w:val="005D43A9"/>
    <w:rsid w:val="005E68D6"/>
    <w:rsid w:val="005F28A9"/>
    <w:rsid w:val="005F321A"/>
    <w:rsid w:val="005F3F54"/>
    <w:rsid w:val="006101D3"/>
    <w:rsid w:val="00610DD9"/>
    <w:rsid w:val="00615853"/>
    <w:rsid w:val="006165FF"/>
    <w:rsid w:val="00616CC4"/>
    <w:rsid w:val="00620E4E"/>
    <w:rsid w:val="00622F49"/>
    <w:rsid w:val="00636CC9"/>
    <w:rsid w:val="0064181B"/>
    <w:rsid w:val="00645793"/>
    <w:rsid w:val="006504D9"/>
    <w:rsid w:val="0067720C"/>
    <w:rsid w:val="006811CD"/>
    <w:rsid w:val="00682A9F"/>
    <w:rsid w:val="006869F3"/>
    <w:rsid w:val="006911CE"/>
    <w:rsid w:val="006A059F"/>
    <w:rsid w:val="006A544E"/>
    <w:rsid w:val="006A5C54"/>
    <w:rsid w:val="006B1D34"/>
    <w:rsid w:val="006B3E69"/>
    <w:rsid w:val="006B5C29"/>
    <w:rsid w:val="006B7DAA"/>
    <w:rsid w:val="006D25C3"/>
    <w:rsid w:val="006D3644"/>
    <w:rsid w:val="006D5D38"/>
    <w:rsid w:val="006E2188"/>
    <w:rsid w:val="006E71C1"/>
    <w:rsid w:val="006F59D1"/>
    <w:rsid w:val="006F5B17"/>
    <w:rsid w:val="006F5DE1"/>
    <w:rsid w:val="006F700E"/>
    <w:rsid w:val="007178C9"/>
    <w:rsid w:val="0072215D"/>
    <w:rsid w:val="00723FC9"/>
    <w:rsid w:val="007344E5"/>
    <w:rsid w:val="00736BEB"/>
    <w:rsid w:val="00737060"/>
    <w:rsid w:val="00737D3A"/>
    <w:rsid w:val="00743920"/>
    <w:rsid w:val="00753BD4"/>
    <w:rsid w:val="0075516D"/>
    <w:rsid w:val="00762E3E"/>
    <w:rsid w:val="00764D84"/>
    <w:rsid w:val="00774A90"/>
    <w:rsid w:val="00780B46"/>
    <w:rsid w:val="00782270"/>
    <w:rsid w:val="00783A62"/>
    <w:rsid w:val="00784989"/>
    <w:rsid w:val="00785409"/>
    <w:rsid w:val="00786AC1"/>
    <w:rsid w:val="00787D6E"/>
    <w:rsid w:val="007A00CA"/>
    <w:rsid w:val="007A2CC1"/>
    <w:rsid w:val="007A44C7"/>
    <w:rsid w:val="007B3E36"/>
    <w:rsid w:val="007B6CE0"/>
    <w:rsid w:val="007C1AB2"/>
    <w:rsid w:val="007D2380"/>
    <w:rsid w:val="007E3C20"/>
    <w:rsid w:val="007E5F57"/>
    <w:rsid w:val="007F1307"/>
    <w:rsid w:val="0080093E"/>
    <w:rsid w:val="00801254"/>
    <w:rsid w:val="0080187F"/>
    <w:rsid w:val="0082057B"/>
    <w:rsid w:val="00834F6B"/>
    <w:rsid w:val="00837A7C"/>
    <w:rsid w:val="008421E2"/>
    <w:rsid w:val="00845393"/>
    <w:rsid w:val="00847596"/>
    <w:rsid w:val="0086080D"/>
    <w:rsid w:val="00861009"/>
    <w:rsid w:val="008621E5"/>
    <w:rsid w:val="00873445"/>
    <w:rsid w:val="0088340E"/>
    <w:rsid w:val="0089049F"/>
    <w:rsid w:val="008A1B24"/>
    <w:rsid w:val="008A4926"/>
    <w:rsid w:val="008A6C67"/>
    <w:rsid w:val="008B11CC"/>
    <w:rsid w:val="008B70F5"/>
    <w:rsid w:val="008D11E2"/>
    <w:rsid w:val="008F1A28"/>
    <w:rsid w:val="008F2059"/>
    <w:rsid w:val="008F2B1C"/>
    <w:rsid w:val="008F3E50"/>
    <w:rsid w:val="0090110E"/>
    <w:rsid w:val="00912FD6"/>
    <w:rsid w:val="00914878"/>
    <w:rsid w:val="009267E6"/>
    <w:rsid w:val="0093135B"/>
    <w:rsid w:val="009350D5"/>
    <w:rsid w:val="009539B8"/>
    <w:rsid w:val="00955EE1"/>
    <w:rsid w:val="0096066A"/>
    <w:rsid w:val="00966DF1"/>
    <w:rsid w:val="00967C3C"/>
    <w:rsid w:val="009918F7"/>
    <w:rsid w:val="009A057C"/>
    <w:rsid w:val="009A5245"/>
    <w:rsid w:val="009C5827"/>
    <w:rsid w:val="009D695D"/>
    <w:rsid w:val="009F6B5A"/>
    <w:rsid w:val="00A01076"/>
    <w:rsid w:val="00A0341F"/>
    <w:rsid w:val="00A144E1"/>
    <w:rsid w:val="00A1526A"/>
    <w:rsid w:val="00A24E48"/>
    <w:rsid w:val="00A26BA6"/>
    <w:rsid w:val="00A273B1"/>
    <w:rsid w:val="00A343D8"/>
    <w:rsid w:val="00A347F9"/>
    <w:rsid w:val="00A37712"/>
    <w:rsid w:val="00A43CA3"/>
    <w:rsid w:val="00A456B6"/>
    <w:rsid w:val="00A45DD6"/>
    <w:rsid w:val="00A460E1"/>
    <w:rsid w:val="00A50AFA"/>
    <w:rsid w:val="00A66621"/>
    <w:rsid w:val="00A6689D"/>
    <w:rsid w:val="00A66D85"/>
    <w:rsid w:val="00A918D1"/>
    <w:rsid w:val="00A94E6C"/>
    <w:rsid w:val="00AA42C3"/>
    <w:rsid w:val="00AA5F77"/>
    <w:rsid w:val="00AA7598"/>
    <w:rsid w:val="00AB2089"/>
    <w:rsid w:val="00AB71DF"/>
    <w:rsid w:val="00AC7F8F"/>
    <w:rsid w:val="00AD37CE"/>
    <w:rsid w:val="00AE1D2A"/>
    <w:rsid w:val="00AE6CE2"/>
    <w:rsid w:val="00B10335"/>
    <w:rsid w:val="00B11A7F"/>
    <w:rsid w:val="00B17FC8"/>
    <w:rsid w:val="00B247FF"/>
    <w:rsid w:val="00B367F5"/>
    <w:rsid w:val="00B42345"/>
    <w:rsid w:val="00B57AFD"/>
    <w:rsid w:val="00B619E9"/>
    <w:rsid w:val="00B76857"/>
    <w:rsid w:val="00B83FFB"/>
    <w:rsid w:val="00B87351"/>
    <w:rsid w:val="00B87D9F"/>
    <w:rsid w:val="00B93B42"/>
    <w:rsid w:val="00B9675C"/>
    <w:rsid w:val="00BA0432"/>
    <w:rsid w:val="00BA3DC5"/>
    <w:rsid w:val="00BA41A4"/>
    <w:rsid w:val="00BA426E"/>
    <w:rsid w:val="00BD0259"/>
    <w:rsid w:val="00BD4D0D"/>
    <w:rsid w:val="00BD69A8"/>
    <w:rsid w:val="00BD77CA"/>
    <w:rsid w:val="00BE18B5"/>
    <w:rsid w:val="00BE47B9"/>
    <w:rsid w:val="00BF2452"/>
    <w:rsid w:val="00C067E3"/>
    <w:rsid w:val="00C07ADC"/>
    <w:rsid w:val="00C2377F"/>
    <w:rsid w:val="00C23EF1"/>
    <w:rsid w:val="00C32BF3"/>
    <w:rsid w:val="00C40652"/>
    <w:rsid w:val="00C52577"/>
    <w:rsid w:val="00C60906"/>
    <w:rsid w:val="00C71DF9"/>
    <w:rsid w:val="00C730C6"/>
    <w:rsid w:val="00C7687F"/>
    <w:rsid w:val="00C808A7"/>
    <w:rsid w:val="00C814D0"/>
    <w:rsid w:val="00C828DA"/>
    <w:rsid w:val="00CA26A0"/>
    <w:rsid w:val="00CA3E0B"/>
    <w:rsid w:val="00CB342B"/>
    <w:rsid w:val="00CB48E2"/>
    <w:rsid w:val="00CC01BA"/>
    <w:rsid w:val="00CC3E75"/>
    <w:rsid w:val="00CC71CB"/>
    <w:rsid w:val="00CD1603"/>
    <w:rsid w:val="00CE4197"/>
    <w:rsid w:val="00CE6E6B"/>
    <w:rsid w:val="00CF22FA"/>
    <w:rsid w:val="00CF233D"/>
    <w:rsid w:val="00CF3353"/>
    <w:rsid w:val="00CF3D4A"/>
    <w:rsid w:val="00D16666"/>
    <w:rsid w:val="00D36AAA"/>
    <w:rsid w:val="00D42B0A"/>
    <w:rsid w:val="00D42D71"/>
    <w:rsid w:val="00D448AD"/>
    <w:rsid w:val="00D45EDB"/>
    <w:rsid w:val="00D527BB"/>
    <w:rsid w:val="00D54B99"/>
    <w:rsid w:val="00D56348"/>
    <w:rsid w:val="00D6344D"/>
    <w:rsid w:val="00D73B19"/>
    <w:rsid w:val="00D74433"/>
    <w:rsid w:val="00D80BC0"/>
    <w:rsid w:val="00D8161A"/>
    <w:rsid w:val="00D90131"/>
    <w:rsid w:val="00D904EE"/>
    <w:rsid w:val="00D942EA"/>
    <w:rsid w:val="00DA67BC"/>
    <w:rsid w:val="00DB59E2"/>
    <w:rsid w:val="00DC1F16"/>
    <w:rsid w:val="00DC2CD3"/>
    <w:rsid w:val="00DD3C24"/>
    <w:rsid w:val="00DE1D7E"/>
    <w:rsid w:val="00DE2A9F"/>
    <w:rsid w:val="00DE67DD"/>
    <w:rsid w:val="00E03939"/>
    <w:rsid w:val="00E148BE"/>
    <w:rsid w:val="00E268C7"/>
    <w:rsid w:val="00E272FE"/>
    <w:rsid w:val="00E33284"/>
    <w:rsid w:val="00E342D8"/>
    <w:rsid w:val="00E35F39"/>
    <w:rsid w:val="00E36E5B"/>
    <w:rsid w:val="00E54C25"/>
    <w:rsid w:val="00E56C59"/>
    <w:rsid w:val="00E66111"/>
    <w:rsid w:val="00E720C3"/>
    <w:rsid w:val="00E75F52"/>
    <w:rsid w:val="00E76DE7"/>
    <w:rsid w:val="00E814A5"/>
    <w:rsid w:val="00E81F0A"/>
    <w:rsid w:val="00EA38C6"/>
    <w:rsid w:val="00EA3F2C"/>
    <w:rsid w:val="00EA7514"/>
    <w:rsid w:val="00EB00FB"/>
    <w:rsid w:val="00EC58F4"/>
    <w:rsid w:val="00EC742C"/>
    <w:rsid w:val="00ED1BF9"/>
    <w:rsid w:val="00ED37D2"/>
    <w:rsid w:val="00ED58F8"/>
    <w:rsid w:val="00EE4C4C"/>
    <w:rsid w:val="00EE5343"/>
    <w:rsid w:val="00EF3E32"/>
    <w:rsid w:val="00F02081"/>
    <w:rsid w:val="00F06587"/>
    <w:rsid w:val="00F17685"/>
    <w:rsid w:val="00F21767"/>
    <w:rsid w:val="00F31176"/>
    <w:rsid w:val="00F319DC"/>
    <w:rsid w:val="00F33F3A"/>
    <w:rsid w:val="00F41C3C"/>
    <w:rsid w:val="00F4268B"/>
    <w:rsid w:val="00F46B02"/>
    <w:rsid w:val="00F50129"/>
    <w:rsid w:val="00F61E31"/>
    <w:rsid w:val="00F623FE"/>
    <w:rsid w:val="00F67013"/>
    <w:rsid w:val="00F70E12"/>
    <w:rsid w:val="00F741CD"/>
    <w:rsid w:val="00F74D72"/>
    <w:rsid w:val="00F76A42"/>
    <w:rsid w:val="00F872D7"/>
    <w:rsid w:val="00F94940"/>
    <w:rsid w:val="00F965DF"/>
    <w:rsid w:val="00FA0993"/>
    <w:rsid w:val="00FA3F94"/>
    <w:rsid w:val="00FA4169"/>
    <w:rsid w:val="00FA7DAB"/>
    <w:rsid w:val="00FB27B1"/>
    <w:rsid w:val="00FB4EA7"/>
    <w:rsid w:val="00FB7FBE"/>
    <w:rsid w:val="00FC6E38"/>
    <w:rsid w:val="00FD20A5"/>
    <w:rsid w:val="00FD3D9D"/>
    <w:rsid w:val="00FD4167"/>
    <w:rsid w:val="00FD4AFF"/>
    <w:rsid w:val="00FD5A88"/>
    <w:rsid w:val="00FD6D49"/>
    <w:rsid w:val="00FD7A65"/>
    <w:rsid w:val="00FE0438"/>
    <w:rsid w:val="00FE2C58"/>
    <w:rsid w:val="00FE3877"/>
    <w:rsid w:val="00FF299A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B46EE1"/>
  <w15:docId w15:val="{7CFC720D-7325-4BB4-9371-403ACEEE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773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773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38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2997"/>
    <w:pPr>
      <w:keepNext/>
      <w:widowControl/>
      <w:wordWrap/>
      <w:autoSpaceDE/>
      <w:autoSpaceDN/>
      <w:spacing w:after="0" w:line="240" w:lineRule="auto"/>
      <w:ind w:leftChars="400" w:left="400" w:hangingChars="200" w:hanging="2000"/>
      <w:outlineLvl w:val="3"/>
    </w:pPr>
    <w:rPr>
      <w:rFonts w:ascii="Apple SD 산돌고딕 Neo" w:eastAsia="Apple SD Gothic Neo" w:hAnsi="Apple SD 산돌고딕 Neo"/>
      <w:b/>
      <w:bCs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A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6AC1"/>
  </w:style>
  <w:style w:type="paragraph" w:styleId="a4">
    <w:name w:val="footer"/>
    <w:basedOn w:val="a"/>
    <w:link w:val="Char0"/>
    <w:uiPriority w:val="99"/>
    <w:unhideWhenUsed/>
    <w:rsid w:val="00786A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AC1"/>
  </w:style>
  <w:style w:type="paragraph" w:styleId="a5">
    <w:name w:val="List Paragraph"/>
    <w:basedOn w:val="a"/>
    <w:uiPriority w:val="34"/>
    <w:qFormat/>
    <w:rsid w:val="00786AC1"/>
    <w:pPr>
      <w:ind w:leftChars="400" w:left="800"/>
    </w:pPr>
  </w:style>
  <w:style w:type="paragraph" w:customStyle="1" w:styleId="a6">
    <w:name w:val="바탕글"/>
    <w:basedOn w:val="a"/>
    <w:rsid w:val="00736BE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Date"/>
    <w:basedOn w:val="a"/>
    <w:next w:val="a"/>
    <w:link w:val="Char1"/>
    <w:uiPriority w:val="99"/>
    <w:semiHidden/>
    <w:unhideWhenUsed/>
    <w:rsid w:val="00736BEB"/>
  </w:style>
  <w:style w:type="character" w:customStyle="1" w:styleId="Char1">
    <w:name w:val="날짜 Char"/>
    <w:basedOn w:val="a0"/>
    <w:link w:val="a7"/>
    <w:uiPriority w:val="99"/>
    <w:semiHidden/>
    <w:rsid w:val="00736BEB"/>
  </w:style>
  <w:style w:type="character" w:styleId="a8">
    <w:name w:val="Hyperlink"/>
    <w:basedOn w:val="a0"/>
    <w:uiPriority w:val="99"/>
    <w:unhideWhenUsed/>
    <w:rsid w:val="00736BEB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0C773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C773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938F0"/>
    <w:rPr>
      <w:rFonts w:asciiTheme="majorHAnsi" w:eastAsiaTheme="majorEastAsia" w:hAnsiTheme="majorHAnsi" w:cstheme="majorBidi"/>
    </w:rPr>
  </w:style>
  <w:style w:type="paragraph" w:styleId="a9">
    <w:name w:val="Quote"/>
    <w:basedOn w:val="a"/>
    <w:next w:val="a"/>
    <w:link w:val="Char2"/>
    <w:uiPriority w:val="29"/>
    <w:qFormat/>
    <w:rsid w:val="007B3E3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9"/>
    <w:uiPriority w:val="29"/>
    <w:rsid w:val="007B3E36"/>
    <w:rPr>
      <w:i/>
      <w:iCs/>
      <w:color w:val="404040" w:themeColor="text1" w:themeTint="BF"/>
    </w:rPr>
  </w:style>
  <w:style w:type="character" w:styleId="aa">
    <w:name w:val="Subtle Emphasis"/>
    <w:basedOn w:val="a0"/>
    <w:uiPriority w:val="19"/>
    <w:qFormat/>
    <w:rsid w:val="007B3E36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7B3E36"/>
    <w:rPr>
      <w:i/>
      <w:iCs/>
    </w:rPr>
  </w:style>
  <w:style w:type="character" w:styleId="ac">
    <w:name w:val="Intense Emphasis"/>
    <w:basedOn w:val="a0"/>
    <w:uiPriority w:val="21"/>
    <w:qFormat/>
    <w:rsid w:val="007B3E36"/>
    <w:rPr>
      <w:i/>
      <w:iCs/>
      <w:color w:val="5B9BD5" w:themeColor="accent1"/>
    </w:rPr>
  </w:style>
  <w:style w:type="character" w:styleId="ad">
    <w:name w:val="Strong"/>
    <w:basedOn w:val="a0"/>
    <w:uiPriority w:val="22"/>
    <w:qFormat/>
    <w:rsid w:val="007B3E36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54694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46943"/>
  </w:style>
  <w:style w:type="paragraph" w:styleId="20">
    <w:name w:val="toc 2"/>
    <w:basedOn w:val="a"/>
    <w:next w:val="a"/>
    <w:autoRedefine/>
    <w:uiPriority w:val="39"/>
    <w:unhideWhenUsed/>
    <w:rsid w:val="00546943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83A62"/>
    <w:pPr>
      <w:ind w:leftChars="400" w:left="850"/>
    </w:pPr>
  </w:style>
  <w:style w:type="paragraph" w:styleId="ae">
    <w:name w:val="Balloon Text"/>
    <w:basedOn w:val="a"/>
    <w:link w:val="Char3"/>
    <w:uiPriority w:val="99"/>
    <w:semiHidden/>
    <w:unhideWhenUsed/>
    <w:rsid w:val="00B87351"/>
    <w:pPr>
      <w:spacing w:after="0" w:line="240" w:lineRule="auto"/>
    </w:pPr>
    <w:rPr>
      <w:rFonts w:ascii="AppleGothic" w:eastAsia="AppleGothic"/>
      <w:sz w:val="18"/>
      <w:szCs w:val="18"/>
    </w:rPr>
  </w:style>
  <w:style w:type="character" w:customStyle="1" w:styleId="Char3">
    <w:name w:val="풍선 도움말 텍스트 Char"/>
    <w:basedOn w:val="a0"/>
    <w:link w:val="ae"/>
    <w:uiPriority w:val="99"/>
    <w:semiHidden/>
    <w:rsid w:val="00B87351"/>
    <w:rPr>
      <w:rFonts w:ascii="AppleGothic" w:eastAsia="AppleGothic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182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f0">
    <w:name w:val="Table Grid"/>
    <w:basedOn w:val="a1"/>
    <w:uiPriority w:val="39"/>
    <w:rsid w:val="00D16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F22FA"/>
  </w:style>
  <w:style w:type="character" w:styleId="af1">
    <w:name w:val="FollowedHyperlink"/>
    <w:basedOn w:val="a0"/>
    <w:uiPriority w:val="99"/>
    <w:semiHidden/>
    <w:unhideWhenUsed/>
    <w:rsid w:val="00E35F39"/>
    <w:rPr>
      <w:color w:val="954F72" w:themeColor="followedHyperlink"/>
      <w:u w:val="single"/>
    </w:rPr>
  </w:style>
  <w:style w:type="paragraph" w:styleId="af2">
    <w:name w:val="No Spacing"/>
    <w:uiPriority w:val="1"/>
    <w:qFormat/>
    <w:rsid w:val="003E5108"/>
    <w:pPr>
      <w:widowControl w:val="0"/>
      <w:wordWrap w:val="0"/>
      <w:autoSpaceDE w:val="0"/>
      <w:autoSpaceDN w:val="0"/>
      <w:spacing w:after="0" w:line="240" w:lineRule="auto"/>
    </w:pPr>
  </w:style>
  <w:style w:type="table" w:customStyle="1" w:styleId="11">
    <w:name w:val="표 구분선1"/>
    <w:basedOn w:val="a1"/>
    <w:next w:val="af0"/>
    <w:uiPriority w:val="39"/>
    <w:rsid w:val="0036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A59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A591E"/>
    <w:rPr>
      <w:rFonts w:ascii="굴림체" w:eastAsia="굴림체" w:hAnsi="굴림체" w:cs="굴림체"/>
      <w:kern w:val="0"/>
      <w:sz w:val="24"/>
      <w:szCs w:val="24"/>
    </w:rPr>
  </w:style>
  <w:style w:type="character" w:customStyle="1" w:styleId="z-Char">
    <w:name w:val="z-양식의 맨 위 Char"/>
    <w:basedOn w:val="a0"/>
    <w:link w:val="z-"/>
    <w:uiPriority w:val="99"/>
    <w:semiHidden/>
    <w:rsid w:val="003A591E"/>
    <w:rPr>
      <w:rFonts w:ascii="Arial" w:eastAsia="굴림" w:hAnsi="Arial" w:cs="Arial"/>
      <w:vanish/>
      <w:kern w:val="0"/>
      <w:sz w:val="16"/>
      <w:szCs w:val="16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A591E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1">
    <w:name w:val="z-양식의 맨 위 Char1"/>
    <w:basedOn w:val="a0"/>
    <w:uiPriority w:val="99"/>
    <w:semiHidden/>
    <w:rsid w:val="003A591E"/>
    <w:rPr>
      <w:rFonts w:ascii="Arial" w:hAnsi="Arial" w:cs="Arial"/>
      <w:vanish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3A591E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A591E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10">
    <w:name w:val="z-양식의 맨 아래 Char1"/>
    <w:basedOn w:val="a0"/>
    <w:uiPriority w:val="99"/>
    <w:semiHidden/>
    <w:rsid w:val="003A591E"/>
    <w:rPr>
      <w:rFonts w:ascii="Arial" w:hAnsi="Arial" w:cs="Arial"/>
      <w:vanish/>
      <w:sz w:val="16"/>
      <w:szCs w:val="16"/>
    </w:rPr>
  </w:style>
  <w:style w:type="paragraph" w:customStyle="1" w:styleId="cf-hidden">
    <w:name w:val="cf-hidden"/>
    <w:basedOn w:val="a"/>
    <w:rsid w:val="003A59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vanish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081365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081365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081365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081365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081365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081365"/>
    <w:pPr>
      <w:ind w:leftChars="1600" w:left="3400"/>
    </w:pPr>
  </w:style>
  <w:style w:type="numbering" w:customStyle="1" w:styleId="12">
    <w:name w:val="목록 없음1"/>
    <w:next w:val="a2"/>
    <w:uiPriority w:val="99"/>
    <w:semiHidden/>
    <w:unhideWhenUsed/>
    <w:rsid w:val="00912FD6"/>
  </w:style>
  <w:style w:type="paragraph" w:styleId="af3">
    <w:name w:val="caption"/>
    <w:basedOn w:val="a"/>
    <w:next w:val="a"/>
    <w:uiPriority w:val="35"/>
    <w:unhideWhenUsed/>
    <w:qFormat/>
    <w:rsid w:val="00912FD6"/>
    <w:pPr>
      <w:widowControl/>
      <w:wordWrap/>
      <w:autoSpaceDE/>
      <w:autoSpaceDN/>
      <w:spacing w:line="240" w:lineRule="auto"/>
      <w:jc w:val="left"/>
    </w:pPr>
    <w:rPr>
      <w:b/>
      <w:bCs/>
      <w:color w:val="404040" w:themeColor="text1" w:themeTint="BF"/>
      <w:kern w:val="0"/>
      <w:sz w:val="16"/>
      <w:szCs w:val="16"/>
    </w:rPr>
  </w:style>
  <w:style w:type="paragraph" w:styleId="af4">
    <w:name w:val="Title"/>
    <w:basedOn w:val="a"/>
    <w:next w:val="a"/>
    <w:link w:val="Char4"/>
    <w:uiPriority w:val="10"/>
    <w:qFormat/>
    <w:rsid w:val="00912FD6"/>
    <w:pPr>
      <w:widowControl/>
      <w:pBdr>
        <w:top w:val="single" w:sz="6" w:space="8" w:color="A5A5A5" w:themeColor="accent3"/>
        <w:bottom w:val="single" w:sz="6" w:space="8" w:color="A5A5A5" w:themeColor="accent3"/>
      </w:pBdr>
      <w:wordWrap/>
      <w:autoSpaceDE/>
      <w:autoSpaceDN/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</w:rPr>
  </w:style>
  <w:style w:type="character" w:customStyle="1" w:styleId="Char4">
    <w:name w:val="제목 Char"/>
    <w:basedOn w:val="a0"/>
    <w:link w:val="af4"/>
    <w:uiPriority w:val="10"/>
    <w:rsid w:val="00912FD6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</w:rPr>
  </w:style>
  <w:style w:type="character" w:customStyle="1" w:styleId="4Char">
    <w:name w:val="제목 4 Char"/>
    <w:basedOn w:val="a0"/>
    <w:link w:val="4"/>
    <w:uiPriority w:val="9"/>
    <w:rsid w:val="00392997"/>
    <w:rPr>
      <w:rFonts w:ascii="Apple SD 산돌고딕 Neo" w:eastAsia="Apple SD Gothic Neo" w:hAnsi="Apple SD 산돌고딕 Neo"/>
      <w:b/>
      <w:bCs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1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dlf0325@postech.ac.k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hwanHwang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042A7-9E80-4B55-B63B-B2B5CA58D984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EFC69F89-0934-4E37-A861-0DF4DF50C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21</TotalTime>
  <Pages>35</Pages>
  <Words>5727</Words>
  <Characters>32650</Characters>
  <Application>Microsoft Office Word</Application>
  <DocSecurity>0</DocSecurity>
  <Lines>272</Lines>
  <Paragraphs>76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황일환(컴퓨터공학과)</cp:lastModifiedBy>
  <cp:revision>12</cp:revision>
  <dcterms:created xsi:type="dcterms:W3CDTF">2015-12-21T13:54:00Z</dcterms:created>
  <dcterms:modified xsi:type="dcterms:W3CDTF">2015-12-21T14:21:00Z</dcterms:modified>
</cp:coreProperties>
</file>